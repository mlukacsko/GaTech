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F43CD" w14:textId="11BB3A94" w:rsidR="00FF7B33" w:rsidRPr="00951C77" w:rsidRDefault="00E139ED" w:rsidP="0065311C">
      <w:pPr>
        <w:pStyle w:val="Title"/>
      </w:pPr>
      <w:r>
        <w:t xml:space="preserve">Mini Project </w:t>
      </w:r>
      <w:r w:rsidR="0065311C">
        <w:t>3</w:t>
      </w:r>
      <w:r>
        <w:t xml:space="preserve"> </w:t>
      </w:r>
      <w:r w:rsidR="0065311C">
        <w:t xml:space="preserve">– </w:t>
      </w:r>
      <w:r w:rsidR="0065311C" w:rsidRPr="0065311C">
        <w:t>Sentence</w:t>
      </w:r>
      <w:r w:rsidR="0065311C">
        <w:t xml:space="preserve"> </w:t>
      </w:r>
      <w:r w:rsidR="0065311C" w:rsidRPr="0065311C">
        <w:t>Reading</w:t>
      </w:r>
      <w:r w:rsidR="0065311C">
        <w:t xml:space="preserve"> </w:t>
      </w:r>
      <w:r w:rsidR="0065311C" w:rsidRPr="0065311C">
        <w:t>Agent</w:t>
      </w:r>
    </w:p>
    <w:p w14:paraId="5F871ED8" w14:textId="20702C97" w:rsidR="00FF7B33" w:rsidRPr="00FF7B33" w:rsidRDefault="0065311C" w:rsidP="00126D77">
      <w:pPr>
        <w:pStyle w:val="Subtitle"/>
      </w:pPr>
      <w:r>
        <w:t>Michael Lukacsko</w:t>
      </w:r>
      <w:r w:rsidR="00FF7B33">
        <w:br/>
      </w:r>
      <w:r>
        <w:t>mluk</w:t>
      </w:r>
      <w:r w:rsidR="001125B8">
        <w:t>acsko3</w:t>
      </w:r>
      <w:r w:rsidR="00FF7B33" w:rsidRPr="00FF7B33">
        <w:t>@</w:t>
      </w:r>
      <w:r w:rsidR="00FD25E7">
        <w:t>gatech.edu</w:t>
      </w:r>
    </w:p>
    <w:p w14:paraId="77C7DD8E" w14:textId="7EEBF826" w:rsidR="00D5034D" w:rsidRPr="009B7A17" w:rsidRDefault="007947D1" w:rsidP="00B4491E">
      <w:pPr>
        <w:pStyle w:val="Heading1"/>
      </w:pPr>
      <w:r>
        <w:t>agent design</w:t>
      </w:r>
    </w:p>
    <w:p w14:paraId="0A7D1C13" w14:textId="77777777" w:rsidR="0026528C" w:rsidRDefault="00641190" w:rsidP="00641190">
      <w:pPr>
        <w:pStyle w:val="Heading2"/>
      </w:pPr>
      <w:r>
        <w:t>Preproc</w:t>
      </w:r>
      <w:r w:rsidR="0026528C">
        <w:t>essing</w:t>
      </w:r>
    </w:p>
    <w:p w14:paraId="7CE3C83A" w14:textId="048DCF5A" w:rsidR="00706E29" w:rsidRDefault="00935640" w:rsidP="0026528C">
      <w:r>
        <w:t xml:space="preserve">The agent in this assignment </w:t>
      </w:r>
      <w:r w:rsidR="00DD770E">
        <w:t xml:space="preserve">starts by processing the 500 most common words </w:t>
      </w:r>
      <w:r w:rsidR="00706E29" w:rsidRPr="00706E29">
        <w:t xml:space="preserve">in the form of a dictionary where each word is mapped to its part of speech (POS) tag (e.g., noun, verb, adjective). </w:t>
      </w:r>
      <w:r w:rsidR="00706E29">
        <w:t xml:space="preserve"> </w:t>
      </w:r>
      <w:r w:rsidR="00706E29" w:rsidRPr="00706E29">
        <w:t>This preprocessing step is crucial because it allows the agent to classify and tag the words in both the sentence and the question based on their grammatical role.</w:t>
      </w:r>
      <w:r w:rsidR="0026528C">
        <w:t xml:space="preserve">  </w:t>
      </w:r>
      <w:r w:rsidR="00706E29" w:rsidRPr="00706E29">
        <w:t xml:space="preserve">The agent </w:t>
      </w:r>
      <w:r w:rsidR="00D60F39">
        <w:t xml:space="preserve">then </w:t>
      </w:r>
      <w:r w:rsidR="00706E29" w:rsidRPr="00706E29">
        <w:t xml:space="preserve">converts the dictionary into lowercase, which standardizes the data and ensures that case differences (e.g., "Serena" vs. "serena") do not affect word tagging. </w:t>
      </w:r>
      <w:r w:rsidR="0026528C">
        <w:t xml:space="preserve"> </w:t>
      </w:r>
      <w:r w:rsidR="00706E29" w:rsidRPr="00706E29">
        <w:t xml:space="preserve">This step is important because it sets up the foundation for the agent’s ability to recognize words in various forms and contexts. </w:t>
      </w:r>
      <w:r w:rsidR="0026528C">
        <w:t xml:space="preserve"> </w:t>
      </w:r>
      <w:r w:rsidR="00706E29" w:rsidRPr="00706E29">
        <w:t xml:space="preserve">The POS tags </w:t>
      </w:r>
      <w:r w:rsidR="00E205F6">
        <w:t>enable</w:t>
      </w:r>
      <w:r w:rsidR="00706E29" w:rsidRPr="00706E29">
        <w:t xml:space="preserve"> the agent </w:t>
      </w:r>
      <w:r w:rsidR="00E205F6">
        <w:t>to understand</w:t>
      </w:r>
      <w:r w:rsidR="00706E29" w:rsidRPr="00706E29">
        <w:t xml:space="preserve"> the structure of sentences and questions, which is </w:t>
      </w:r>
      <w:r w:rsidR="00C06415">
        <w:t xml:space="preserve">vital </w:t>
      </w:r>
      <w:r w:rsidR="00706E29" w:rsidRPr="00706E29">
        <w:t>for answering questions correctly.</w:t>
      </w:r>
      <w:r w:rsidR="00C06415">
        <w:t xml:space="preserve">  </w:t>
      </w:r>
      <w:r w:rsidR="00706E29" w:rsidRPr="00706E29">
        <w:t>Without this step, the agent would struggle to identify grammatical categories like nouns, verbs, and pronouns, leading to incorrect or vague answers.</w:t>
      </w:r>
    </w:p>
    <w:p w14:paraId="7B8B6029" w14:textId="05057A21" w:rsidR="00C06415" w:rsidRDefault="003302F2" w:rsidP="00C06415">
      <w:pPr>
        <w:pStyle w:val="Heading2"/>
      </w:pPr>
      <w:r>
        <w:t xml:space="preserve">Sentence </w:t>
      </w:r>
      <w:r w:rsidR="0085691C">
        <w:t xml:space="preserve">and Question </w:t>
      </w:r>
      <w:r>
        <w:t>Processing</w:t>
      </w:r>
    </w:p>
    <w:p w14:paraId="11AB26AF" w14:textId="73FD3052" w:rsidR="00937378" w:rsidRDefault="00937378" w:rsidP="00937378">
      <w:r>
        <w:t xml:space="preserve">Once the agent receives a sentence and question, it begins by preprocessing </w:t>
      </w:r>
      <w:r>
        <w:t>both the input sentence and questions</w:t>
      </w:r>
      <w:r>
        <w:t xml:space="preserve"> to ensure it is in a clean and workable format. </w:t>
      </w:r>
      <w:r>
        <w:t xml:space="preserve"> </w:t>
      </w:r>
      <w:r>
        <w:t>Th</w:t>
      </w:r>
      <w:r w:rsidR="00972112">
        <w:t>is</w:t>
      </w:r>
      <w:r>
        <w:t xml:space="preserve"> preprocessing </w:t>
      </w:r>
      <w:r w:rsidR="00826800">
        <w:t xml:space="preserve">step </w:t>
      </w:r>
      <w:r>
        <w:t xml:space="preserve">involves removing punctuation and converting all text to lowercase to normalize the input. </w:t>
      </w:r>
      <w:r w:rsidR="00972112">
        <w:t xml:space="preserve"> </w:t>
      </w:r>
      <w:r w:rsidR="007E203B">
        <w:t>Again, t</w:t>
      </w:r>
      <w:r>
        <w:t xml:space="preserve">his ensures that differences in case or punctuation do not interfere with word matching or sentence analysis. </w:t>
      </w:r>
      <w:r w:rsidR="00972112">
        <w:t xml:space="preserve"> </w:t>
      </w:r>
      <w:r>
        <w:t xml:space="preserve">The </w:t>
      </w:r>
      <w:r w:rsidR="00972112">
        <w:t xml:space="preserve">sentence and question </w:t>
      </w:r>
      <w:r>
        <w:t xml:space="preserve">text </w:t>
      </w:r>
      <w:r w:rsidR="00FC7658">
        <w:t>are</w:t>
      </w:r>
      <w:r>
        <w:t xml:space="preserve"> then split into individual words, creating lists of words</w:t>
      </w:r>
      <w:r w:rsidR="00FC7658">
        <w:t>.</w:t>
      </w:r>
      <w:r w:rsidR="007E203B">
        <w:t xml:space="preserve">  </w:t>
      </w:r>
      <w:r>
        <w:t>This step allows the agent to handle each word separately when applying tags and determining its role in the sentence.</w:t>
      </w:r>
    </w:p>
    <w:p w14:paraId="6DF7C2C4" w14:textId="4EE32A83" w:rsidR="00937378" w:rsidRDefault="00937378" w:rsidP="00937378">
      <w:r>
        <w:t>After preprocessing, the agent proceeds to classify the question</w:t>
      </w:r>
      <w:r w:rsidR="008E074D">
        <w:t>s</w:t>
      </w:r>
      <w:r>
        <w:t xml:space="preserve"> based on </w:t>
      </w:r>
      <w:r w:rsidR="000509AB">
        <w:t>the first</w:t>
      </w:r>
      <w:r>
        <w:t xml:space="preserve"> word </w:t>
      </w:r>
      <w:r w:rsidR="00472AA0">
        <w:t xml:space="preserve">being </w:t>
      </w:r>
      <w:r>
        <w:t xml:space="preserve">"who", "what", </w:t>
      </w:r>
      <w:r w:rsidR="00472AA0">
        <w:t xml:space="preserve">“when”, </w:t>
      </w:r>
      <w:r>
        <w:t xml:space="preserve">"where", </w:t>
      </w:r>
      <w:r w:rsidR="00FA424C">
        <w:t xml:space="preserve">or </w:t>
      </w:r>
      <w:r>
        <w:t>"</w:t>
      </w:r>
      <w:r w:rsidR="000509AB">
        <w:t>how”</w:t>
      </w:r>
      <w:r w:rsidR="00FA424C">
        <w:t xml:space="preserve">.  </w:t>
      </w:r>
      <w:r>
        <w:t>Each type of question is handled differently:</w:t>
      </w:r>
    </w:p>
    <w:p w14:paraId="54F7C613" w14:textId="77777777" w:rsidR="00937378" w:rsidRDefault="00937378" w:rsidP="00937378"/>
    <w:p w14:paraId="40769DE5" w14:textId="77777777" w:rsidR="00937378" w:rsidRDefault="00937378" w:rsidP="000509AB">
      <w:pPr>
        <w:pStyle w:val="ListParagraph"/>
        <w:numPr>
          <w:ilvl w:val="0"/>
          <w:numId w:val="49"/>
        </w:numPr>
      </w:pPr>
      <w:r>
        <w:lastRenderedPageBreak/>
        <w:t>For "Who" questions, the agent looks for proper nouns or pronouns, which are typically used to refer to people or entities.</w:t>
      </w:r>
    </w:p>
    <w:p w14:paraId="21942F9D" w14:textId="1DF41C46" w:rsidR="00937378" w:rsidRDefault="00937378" w:rsidP="000509AB">
      <w:pPr>
        <w:pStyle w:val="ListParagraph"/>
        <w:numPr>
          <w:ilvl w:val="0"/>
          <w:numId w:val="49"/>
        </w:numPr>
      </w:pPr>
      <w:r>
        <w:t>"What" questions focus on identifying nouns, verbs, or adjectives</w:t>
      </w:r>
      <w:r w:rsidR="004F2194">
        <w:t xml:space="preserve">.  The agent determines this based </w:t>
      </w:r>
      <w:r>
        <w:t>on what the question is asking about.</w:t>
      </w:r>
    </w:p>
    <w:p w14:paraId="4CF35035" w14:textId="77777777" w:rsidR="00937378" w:rsidRDefault="00937378" w:rsidP="000509AB">
      <w:pPr>
        <w:pStyle w:val="ListParagraph"/>
        <w:numPr>
          <w:ilvl w:val="0"/>
          <w:numId w:val="49"/>
        </w:numPr>
      </w:pPr>
      <w:r>
        <w:t>For "When" questions, the agent searches for time-related adverbs or nouns that indicate when something happened.</w:t>
      </w:r>
    </w:p>
    <w:p w14:paraId="2D58E79B" w14:textId="36481FC8" w:rsidR="00937378" w:rsidRDefault="00937378" w:rsidP="004F2194">
      <w:pPr>
        <w:pStyle w:val="ListParagraph"/>
        <w:numPr>
          <w:ilvl w:val="0"/>
          <w:numId w:val="49"/>
        </w:numPr>
      </w:pPr>
      <w:r>
        <w:t>"Where" questions involve identifying location-based words, such as prepositions or place-related nouns.</w:t>
      </w:r>
      <w:r w:rsidR="004F2194">
        <w:t xml:space="preserve">  Again, t</w:t>
      </w:r>
      <w:r w:rsidR="004F2194">
        <w:t>he agent determines this based on what the question is asking about.</w:t>
      </w:r>
    </w:p>
    <w:p w14:paraId="46BA03CB" w14:textId="326DA8A7" w:rsidR="00937378" w:rsidRDefault="00937378" w:rsidP="000509AB">
      <w:pPr>
        <w:pStyle w:val="ListParagraph"/>
        <w:numPr>
          <w:ilvl w:val="0"/>
          <w:numId w:val="49"/>
        </w:numPr>
      </w:pPr>
      <w:r>
        <w:t xml:space="preserve">Finally, "How" questions often involve numbers, measurements, or descriptive words, </w:t>
      </w:r>
      <w:r w:rsidR="008B7CCA">
        <w:t xml:space="preserve">and the agent infers this </w:t>
      </w:r>
      <w:r>
        <w:t>depending on the context</w:t>
      </w:r>
      <w:r w:rsidR="008B7CCA">
        <w:t>.</w:t>
      </w:r>
    </w:p>
    <w:p w14:paraId="3A92AC19" w14:textId="75D7D806" w:rsidR="003302F2" w:rsidRDefault="00937378" w:rsidP="00937378">
      <w:r>
        <w:t>Th</w:t>
      </w:r>
      <w:r w:rsidR="00FD582D">
        <w:t xml:space="preserve">e </w:t>
      </w:r>
      <w:r>
        <w:t>classification</w:t>
      </w:r>
      <w:r w:rsidR="00FD582D">
        <w:t xml:space="preserve"> of question type</w:t>
      </w:r>
      <w:r>
        <w:t xml:space="preserve"> </w:t>
      </w:r>
      <w:r w:rsidR="008E074D">
        <w:t>enables</w:t>
      </w:r>
      <w:r>
        <w:t xml:space="preserve"> the agent to apply the appropriate </w:t>
      </w:r>
      <w:r w:rsidR="00420F65">
        <w:t>methods</w:t>
      </w:r>
      <w:r>
        <w:t xml:space="preserve"> for extracting the relevant answer from the sentence based on the type of question being asked.</w:t>
      </w:r>
      <w:r w:rsidR="0027361D">
        <w:t xml:space="preserve">  </w:t>
      </w:r>
    </w:p>
    <w:p w14:paraId="2F06935C" w14:textId="0068B8C3" w:rsidR="00880AB7" w:rsidRDefault="00880AB7" w:rsidP="00880AB7">
      <w:pPr>
        <w:pStyle w:val="Heading1"/>
      </w:pPr>
      <w:r>
        <w:t>agent performance</w:t>
      </w:r>
      <w:r w:rsidR="003C7E8F">
        <w:t xml:space="preserve"> and efficiency</w:t>
      </w:r>
    </w:p>
    <w:p w14:paraId="252FBAA8" w14:textId="77777777" w:rsidR="00594D41" w:rsidRDefault="00594D41" w:rsidP="00594D41">
      <w:pPr>
        <w:pStyle w:val="Heading2"/>
      </w:pPr>
      <w:r>
        <w:t xml:space="preserve">Performance </w:t>
      </w:r>
    </w:p>
    <w:p w14:paraId="43DD9FE3" w14:textId="3ED73F14" w:rsidR="00D04731" w:rsidRDefault="00D04731" w:rsidP="00594D41">
      <w:r>
        <w:t xml:space="preserve">Initially, using the test cases provided in the </w:t>
      </w:r>
      <w:r w:rsidR="00AE24C0">
        <w:t xml:space="preserve">provided </w:t>
      </w:r>
      <w:r>
        <w:t xml:space="preserve">starter code, the agent performed well, correctly answering all 8 questions. </w:t>
      </w:r>
      <w:r w:rsidR="002F4B37">
        <w:t xml:space="preserve"> </w:t>
      </w:r>
      <w:r>
        <w:t xml:space="preserve">However, upon submission to the full set of questions, the agent's performance did not meet expectations, revealing several areas for improvement. </w:t>
      </w:r>
      <w:r w:rsidR="002F4B37">
        <w:t xml:space="preserve"> </w:t>
      </w:r>
      <w:r>
        <w:t>Through iterative refinement, the agent's score gradually improved, eventually achieving a high score of 3</w:t>
      </w:r>
      <w:r w:rsidR="00AE24C0">
        <w:t>6</w:t>
      </w:r>
      <w:r>
        <w:t xml:space="preserve"> out of 40. </w:t>
      </w:r>
      <w:r w:rsidR="002F4B37">
        <w:t xml:space="preserve"> </w:t>
      </w:r>
      <w:r>
        <w:t>This iterative process involved adjusting how the agent processed certain types of questions and refining its ability to extract relevant information from more complex sentences.</w:t>
      </w:r>
      <w:r w:rsidR="002F4B37">
        <w:t xml:space="preserve">  </w:t>
      </w:r>
      <w:r>
        <w:t xml:space="preserve">Despite these improvements, the agent consistently struggles with correctly answering </w:t>
      </w:r>
      <w:r w:rsidR="00964F0E">
        <w:t>2</w:t>
      </w:r>
      <w:r>
        <w:t xml:space="preserve"> to 4 questions in most submissions. </w:t>
      </w:r>
      <w:r w:rsidR="005434D9">
        <w:t xml:space="preserve"> An example incorrect answer the agent provided corresponds to the </w:t>
      </w:r>
      <w:r w:rsidR="003A4431">
        <w:t>sentence and question</w:t>
      </w:r>
      <w:r w:rsidR="008D3118">
        <w:t xml:space="preserve"> below</w:t>
      </w:r>
      <w:r>
        <w:t>:</w:t>
      </w:r>
    </w:p>
    <w:p w14:paraId="284BA44E" w14:textId="77777777" w:rsidR="00D04731" w:rsidRDefault="00D04731" w:rsidP="00046D98">
      <w:r>
        <w:t>Sentence: "The island is east of the city."</w:t>
      </w:r>
    </w:p>
    <w:p w14:paraId="78EAF9D5" w14:textId="77777777" w:rsidR="00D04731" w:rsidRDefault="00D04731" w:rsidP="00046D98">
      <w:r>
        <w:t>Question: "Where is the island?"</w:t>
      </w:r>
    </w:p>
    <w:p w14:paraId="1B9A528B" w14:textId="2BD1F081" w:rsidR="003C7E8F" w:rsidRDefault="00D04731" w:rsidP="00D04731">
      <w:r>
        <w:t xml:space="preserve">In this </w:t>
      </w:r>
      <w:r w:rsidR="00964F0E">
        <w:t>question</w:t>
      </w:r>
      <w:r>
        <w:t xml:space="preserve">, the agent incorrectly identifies "city" as the answer, likely because it is focusing on the last noun in the sentence rather than understanding the relational context of the words. </w:t>
      </w:r>
      <w:r w:rsidR="008D3118">
        <w:t xml:space="preserve"> </w:t>
      </w:r>
      <w:r w:rsidR="000A21B8">
        <w:t>Moreover</w:t>
      </w:r>
      <w:r w:rsidR="008854F0">
        <w:t>, t</w:t>
      </w:r>
      <w:r>
        <w:t xml:space="preserve">he agent </w:t>
      </w:r>
      <w:r w:rsidR="008854F0">
        <w:t xml:space="preserve">appears to </w:t>
      </w:r>
      <w:r>
        <w:t xml:space="preserve">struggle with </w:t>
      </w:r>
      <w:r w:rsidR="00082713">
        <w:lastRenderedPageBreak/>
        <w:t xml:space="preserve">the </w:t>
      </w:r>
      <w:r>
        <w:t xml:space="preserve">prepositional </w:t>
      </w:r>
      <w:r w:rsidR="003B6A5A">
        <w:t>phrase</w:t>
      </w:r>
      <w:r>
        <w:t xml:space="preserve"> "east of" which require</w:t>
      </w:r>
      <w:r w:rsidR="003B6A5A">
        <w:t>s an</w:t>
      </w:r>
      <w:r>
        <w:t xml:space="preserve"> understanding </w:t>
      </w:r>
      <w:r w:rsidR="003B6A5A">
        <w:t xml:space="preserve">of </w:t>
      </w:r>
      <w:r>
        <w:t>directional relationships between entities</w:t>
      </w:r>
      <w:r w:rsidR="00EF0BE9">
        <w:t xml:space="preserve">.  </w:t>
      </w:r>
      <w:r w:rsidR="00FE03E9">
        <w:t>As a result, w</w:t>
      </w:r>
      <w:r w:rsidR="00222C7E">
        <w:t>hen solving this problem, t</w:t>
      </w:r>
      <w:r>
        <w:t xml:space="preserve">he agent's approach </w:t>
      </w:r>
      <w:r w:rsidR="00EF0BE9">
        <w:t xml:space="preserve">is too simple </w:t>
      </w:r>
      <w:r w:rsidR="00222C7E">
        <w:t xml:space="preserve">and </w:t>
      </w:r>
      <w:r>
        <w:t xml:space="preserve">treats the sentence as a list of words tagged by parts of speech, which leads it to select "city" without grasping the full spatial relationship between "island" and "city." </w:t>
      </w:r>
      <w:r w:rsidR="00222C7E">
        <w:t xml:space="preserve"> </w:t>
      </w:r>
      <w:r>
        <w:t xml:space="preserve">Solving </w:t>
      </w:r>
      <w:r w:rsidR="00222C7E">
        <w:t xml:space="preserve">this question correctly </w:t>
      </w:r>
      <w:r>
        <w:t>would require a more advanced comprehension of sentence structure and</w:t>
      </w:r>
      <w:r w:rsidR="00A25C6C">
        <w:t xml:space="preserve">, because of time limitations, </w:t>
      </w:r>
      <w:r w:rsidR="002D2B3B">
        <w:t>the correct answer was not given</w:t>
      </w:r>
      <w:r w:rsidR="00A25C6C">
        <w:t xml:space="preserve">. </w:t>
      </w:r>
    </w:p>
    <w:p w14:paraId="7B424350" w14:textId="7BC80F9F" w:rsidR="00594D41" w:rsidRDefault="00594D41" w:rsidP="00594D41">
      <w:pPr>
        <w:pStyle w:val="Heading2"/>
      </w:pPr>
      <w:r>
        <w:t>Efficiency</w:t>
      </w:r>
    </w:p>
    <w:p w14:paraId="77085A66" w14:textId="3BEC90DA" w:rsidR="00D96F02" w:rsidRDefault="00D96F02" w:rsidP="00D96F02">
      <w:r>
        <w:t>The agent's efficiency can be described with a time complexity of O(n), where n represents the number of words in the sentence and question being processed.</w:t>
      </w:r>
      <w:r w:rsidR="00BA3967">
        <w:t xml:space="preserve">  </w:t>
      </w:r>
      <w:r>
        <w:t xml:space="preserve">This linear time complexity stems from the operations involved in </w:t>
      </w:r>
      <w:r w:rsidR="008B483B">
        <w:t>breaking apart</w:t>
      </w:r>
      <w:r>
        <w:t xml:space="preserve"> the sentence, tagging words based on the dictionary, and then solving the question by iterating over the tagged words. </w:t>
      </w:r>
      <w:r w:rsidR="00EB16B6">
        <w:t xml:space="preserve"> </w:t>
      </w:r>
      <w:r>
        <w:t>As sentence complexity increases, meaning longer sentences with more words, the agent's performance is expected to grow linearly, which is typical for such operations.</w:t>
      </w:r>
    </w:p>
    <w:p w14:paraId="5CDB3464" w14:textId="7D7DD435" w:rsidR="00594D41" w:rsidRPr="00594D41" w:rsidRDefault="002A2756" w:rsidP="00D96F02">
      <w:r w:rsidRPr="00594D41">
        <w:drawing>
          <wp:anchor distT="0" distB="0" distL="114300" distR="114300" simplePos="0" relativeHeight="251658240" behindDoc="0" locked="0" layoutInCell="1" allowOverlap="1" wp14:anchorId="19319512" wp14:editId="2598E938">
            <wp:simplePos x="0" y="0"/>
            <wp:positionH relativeFrom="margin">
              <wp:align>center</wp:align>
            </wp:positionH>
            <wp:positionV relativeFrom="paragraph">
              <wp:posOffset>2152650</wp:posOffset>
            </wp:positionV>
            <wp:extent cx="2628900" cy="1582420"/>
            <wp:effectExtent l="133350" t="114300" r="152400" b="170180"/>
            <wp:wrapTopAndBottom/>
            <wp:docPr id="1909670256" name="Picture 1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70256" name="Picture 1" descr="A graph with a lin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82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F02">
        <w:t>For testing</w:t>
      </w:r>
      <w:r w:rsidR="00385BBF">
        <w:t xml:space="preserve"> both efficiency and accuracy</w:t>
      </w:r>
      <w:r w:rsidR="00D96F02">
        <w:t xml:space="preserve">, a set of 21 questions was </w:t>
      </w:r>
      <w:r w:rsidR="00EB16B6">
        <w:t>used</w:t>
      </w:r>
      <w:r w:rsidR="00D96F02">
        <w:t xml:space="preserve"> and arranged by difficulty, with Q1 being the easiest and Q21 being the most difficult. </w:t>
      </w:r>
      <w:r w:rsidR="00CF56F9">
        <w:t xml:space="preserve"> Referencing figure 1 below</w:t>
      </w:r>
      <w:r w:rsidR="00D96F02">
        <w:t>, it is evident that</w:t>
      </w:r>
      <w:r w:rsidR="002B5A6E">
        <w:t>,</w:t>
      </w:r>
      <w:r w:rsidR="00D96F02">
        <w:t xml:space="preserve"> </w:t>
      </w:r>
      <w:r w:rsidR="009108B1">
        <w:t xml:space="preserve">regardless of complexity, </w:t>
      </w:r>
      <w:r w:rsidR="00D96F02">
        <w:t xml:space="preserve">most questions take a very short time to solve, with standardized times near zero. </w:t>
      </w:r>
      <w:r w:rsidR="00CF56F9">
        <w:t xml:space="preserve"> </w:t>
      </w:r>
      <w:r w:rsidR="00D96F02">
        <w:t xml:space="preserve">However, there are outliers such as Q7 and Q21, which take the longest, reflected by their standardized times of 1. </w:t>
      </w:r>
      <w:r>
        <w:t>The presence of these outliers</w:t>
      </w:r>
      <w:r w:rsidR="00D96F02">
        <w:t xml:space="preserve"> suggests that while the agent is generally efficient, certain </w:t>
      </w:r>
      <w:r w:rsidR="003936F6">
        <w:t>questions</w:t>
      </w:r>
      <w:r w:rsidR="00D96F02">
        <w:t xml:space="preserve"> require more processing time. </w:t>
      </w:r>
      <w:r w:rsidR="00A07976">
        <w:t xml:space="preserve"> </w:t>
      </w:r>
      <w:r w:rsidR="00D96F02">
        <w:t xml:space="preserve">Despite these few cases, the agent remains efficient in </w:t>
      </w:r>
      <w:r w:rsidR="0009476B">
        <w:t>almost all</w:t>
      </w:r>
      <w:r w:rsidR="00D96F02">
        <w:t xml:space="preserve"> scenarios, consistently </w:t>
      </w:r>
      <w:r w:rsidR="00032714">
        <w:t>answering</w:t>
      </w:r>
      <w:r w:rsidR="00D96F02">
        <w:t xml:space="preserve"> questions with minimal time.</w:t>
      </w:r>
    </w:p>
    <w:p w14:paraId="4CFBE079" w14:textId="5DBF9D49" w:rsidR="00880AB7" w:rsidRDefault="0009476B" w:rsidP="0009476B">
      <w:pPr>
        <w:pStyle w:val="FigureCaption"/>
      </w:pPr>
      <w:r>
        <w:t xml:space="preserve">Agent efficiency - Time to solve 21 test problems.  </w:t>
      </w:r>
    </w:p>
    <w:p w14:paraId="3BA6A6CC" w14:textId="282B126F" w:rsidR="00D8492F" w:rsidRDefault="00DB2F43" w:rsidP="00A50D0D">
      <w:pPr>
        <w:pStyle w:val="Heading2"/>
      </w:pPr>
      <w:r>
        <w:lastRenderedPageBreak/>
        <w:t xml:space="preserve">Clever </w:t>
      </w:r>
      <w:r w:rsidR="007D0C37">
        <w:t>Implementations</w:t>
      </w:r>
    </w:p>
    <w:p w14:paraId="272E81A4" w14:textId="1FBB05C1" w:rsidR="000265CA" w:rsidRDefault="00A021E6" w:rsidP="002F4C21">
      <w:r w:rsidRPr="00A021E6">
        <w:t xml:space="preserve">The agent implements several clever optimizations when processing questions, making its search both efficient and precise. </w:t>
      </w:r>
      <w:r>
        <w:t xml:space="preserve"> </w:t>
      </w:r>
      <w:r w:rsidRPr="00A021E6">
        <w:t xml:space="preserve">After classifying a question as "who," "what," "when," "where," or "how," </w:t>
      </w:r>
      <w:r>
        <w:t>the agent</w:t>
      </w:r>
      <w:r w:rsidRPr="00A021E6">
        <w:t xml:space="preserve"> further refines its search based on key patterns within each question type. </w:t>
      </w:r>
      <w:r>
        <w:t xml:space="preserve"> </w:t>
      </w:r>
      <w:r w:rsidRPr="00A021E6">
        <w:t xml:space="preserve">For </w:t>
      </w:r>
      <w:r>
        <w:t>“</w:t>
      </w:r>
      <w:r w:rsidRPr="00A021E6">
        <w:t>how</w:t>
      </w:r>
      <w:r>
        <w:t>”</w:t>
      </w:r>
      <w:r w:rsidRPr="00A021E6">
        <w:t xml:space="preserve"> questions, the agent quickly identifies whether the query involves "many" or "much" and narrows the search to numbers or determiners, avoiding irrelevant words. </w:t>
      </w:r>
      <w:r>
        <w:t xml:space="preserve"> </w:t>
      </w:r>
      <w:r w:rsidRPr="00A021E6">
        <w:t xml:space="preserve">When handling </w:t>
      </w:r>
      <w:r>
        <w:t>“</w:t>
      </w:r>
      <w:r w:rsidRPr="00A021E6">
        <w:t>where</w:t>
      </w:r>
      <w:r>
        <w:t>”</w:t>
      </w:r>
      <w:r w:rsidRPr="00A021E6">
        <w:t xml:space="preserve"> questions, </w:t>
      </w:r>
      <w:r>
        <w:t>the agent</w:t>
      </w:r>
      <w:r w:rsidRPr="00A021E6">
        <w:t xml:space="preserve"> looks for verbs or prepositions like "go" or "in," which are often followed by location-related information. </w:t>
      </w:r>
      <w:r w:rsidR="00907594">
        <w:t xml:space="preserve"> </w:t>
      </w:r>
      <w:r w:rsidRPr="00A021E6">
        <w:t xml:space="preserve">This allows the agent to </w:t>
      </w:r>
      <w:proofErr w:type="gramStart"/>
      <w:r w:rsidRPr="00A021E6">
        <w:t>hone in on</w:t>
      </w:r>
      <w:proofErr w:type="gramEnd"/>
      <w:r w:rsidRPr="00A021E6">
        <w:t xml:space="preserve"> the correct part of the sentence without unnecessary scanning. </w:t>
      </w:r>
      <w:r w:rsidR="00907594">
        <w:t xml:space="preserve"> </w:t>
      </w:r>
      <w:r w:rsidRPr="00A021E6">
        <w:t xml:space="preserve">For </w:t>
      </w:r>
      <w:r w:rsidR="00907594">
        <w:t>“</w:t>
      </w:r>
      <w:r w:rsidRPr="00A021E6">
        <w:t>what</w:t>
      </w:r>
      <w:r w:rsidR="00907594">
        <w:t>”</w:t>
      </w:r>
      <w:r w:rsidRPr="00A021E6">
        <w:t xml:space="preserve"> questions, the agent uses keywords like "name," "do," and "color" to focus its search on proper nouns</w:t>
      </w:r>
      <w:r w:rsidR="00907594">
        <w:t xml:space="preserve">, </w:t>
      </w:r>
      <w:r w:rsidRPr="00A021E6">
        <w:t xml:space="preserve">verbs, and adjectives, skipping irrelevant parts of the sentence. </w:t>
      </w:r>
      <w:r w:rsidR="005F36EA">
        <w:t xml:space="preserve"> </w:t>
      </w:r>
      <w:r w:rsidRPr="00A021E6">
        <w:t xml:space="preserve">These optimizations allow the agent to </w:t>
      </w:r>
      <w:r w:rsidR="005F36EA">
        <w:t xml:space="preserve">maximize </w:t>
      </w:r>
      <w:r w:rsidR="000265CA">
        <w:t>efficiency</w:t>
      </w:r>
      <w:r w:rsidRPr="00A021E6">
        <w:t>, especially when dealing with more intricate sentence structures, making it highly efficient in identifying answers across different question types.</w:t>
      </w:r>
    </w:p>
    <w:p w14:paraId="5856F995" w14:textId="19CA40C5" w:rsidR="000265CA" w:rsidRDefault="004C7AF0" w:rsidP="000265CA">
      <w:pPr>
        <w:pStyle w:val="Heading1"/>
      </w:pPr>
      <w:r>
        <w:t>Human vs agent</w:t>
      </w:r>
    </w:p>
    <w:p w14:paraId="7CBFFC7C" w14:textId="7FA3A649" w:rsidR="00527F5C" w:rsidRDefault="00527F5C" w:rsidP="00527F5C">
      <w:r>
        <w:t>Th</w:t>
      </w:r>
      <w:r>
        <w:t>e</w:t>
      </w:r>
      <w:r>
        <w:t xml:space="preserve"> agent </w:t>
      </w:r>
      <w:r>
        <w:t>i</w:t>
      </w:r>
      <w:r w:rsidR="003F64F7">
        <w:t>n</w:t>
      </w:r>
      <w:r>
        <w:t xml:space="preserve"> this problem </w:t>
      </w:r>
      <w:r>
        <w:t xml:space="preserve">processes sentences differently than humans, relying on rules and keywords rather than context and intuition. </w:t>
      </w:r>
      <w:r>
        <w:t xml:space="preserve"> </w:t>
      </w:r>
      <w:r>
        <w:t xml:space="preserve">While humans use prior knowledge and context to interpret meaning, the agent follows syntactic patterns, which can lead to misinterpretations. </w:t>
      </w:r>
      <w:r>
        <w:t xml:space="preserve"> </w:t>
      </w:r>
      <w:r w:rsidR="00EA49F4">
        <w:t xml:space="preserve">Using the question </w:t>
      </w:r>
      <w:r>
        <w:t>"Where is the island?"</w:t>
      </w:r>
      <w:r w:rsidR="00EA49F4">
        <w:t>, which the agent answered incorrectly,</w:t>
      </w:r>
      <w:r w:rsidR="00A51CED">
        <w:t xml:space="preserve"> </w:t>
      </w:r>
      <w:r>
        <w:t>a human would intuitively understand the answer as "east of the city," but</w:t>
      </w:r>
      <w:r w:rsidR="00A51CED">
        <w:t xml:space="preserve">, in this case, the </w:t>
      </w:r>
      <w:r>
        <w:t xml:space="preserve">agent mistakenly </w:t>
      </w:r>
      <w:r w:rsidR="00A51CED">
        <w:t>returns</w:t>
      </w:r>
      <w:r>
        <w:t xml:space="preserve"> "city" by misinterpreting the structure.</w:t>
      </w:r>
    </w:p>
    <w:p w14:paraId="749FF81A" w14:textId="55B08119" w:rsidR="00032714" w:rsidRPr="00D308CA" w:rsidRDefault="00A51CED" w:rsidP="00527F5C">
      <w:r>
        <w:t>Overall, t</w:t>
      </w:r>
      <w:r w:rsidR="00527F5C">
        <w:t xml:space="preserve">he agent is </w:t>
      </w:r>
      <w:r w:rsidR="00A82324">
        <w:t xml:space="preserve">significantly </w:t>
      </w:r>
      <w:r w:rsidR="00527F5C">
        <w:t xml:space="preserve">faster in </w:t>
      </w:r>
      <w:proofErr w:type="gramStart"/>
      <w:r w:rsidR="00527F5C">
        <w:t>scanning for</w:t>
      </w:r>
      <w:proofErr w:type="gramEnd"/>
      <w:r w:rsidR="00527F5C">
        <w:t xml:space="preserve"> keywords</w:t>
      </w:r>
      <w:r w:rsidR="00C54C93">
        <w:t xml:space="preserve"> and solving the questions, </w:t>
      </w:r>
      <w:r w:rsidR="00527F5C">
        <w:t xml:space="preserve">but it struggles with subtleties and ambiguity that humans can easily resolve. </w:t>
      </w:r>
      <w:r>
        <w:t xml:space="preserve"> While</w:t>
      </w:r>
      <w:r w:rsidR="00527F5C">
        <w:t xml:space="preserve"> the agent </w:t>
      </w:r>
      <w:r w:rsidR="00295781">
        <w:t>is more</w:t>
      </w:r>
      <w:r w:rsidR="00527F5C">
        <w:t xml:space="preserve"> efficient, its rigid approach lacks </w:t>
      </w:r>
      <w:proofErr w:type="gramStart"/>
      <w:r w:rsidR="00527F5C">
        <w:t>the flexibility</w:t>
      </w:r>
      <w:proofErr w:type="gramEnd"/>
      <w:r w:rsidR="00527F5C">
        <w:t xml:space="preserve"> and deeper understanding of human interpretation.</w:t>
      </w:r>
    </w:p>
    <w:sectPr w:rsidR="00032714" w:rsidRPr="00D308CA" w:rsidSect="00641AD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EC00F" w14:textId="77777777" w:rsidR="00722076" w:rsidRDefault="00722076" w:rsidP="00126D77">
      <w:r>
        <w:separator/>
      </w:r>
    </w:p>
  </w:endnote>
  <w:endnote w:type="continuationSeparator" w:id="0">
    <w:p w14:paraId="5D8617CA" w14:textId="77777777" w:rsidR="00722076" w:rsidRDefault="00722076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7F9B0" w14:textId="77777777" w:rsidR="00722076" w:rsidRDefault="00722076" w:rsidP="0060186D">
      <w:pPr>
        <w:spacing w:after="0" w:line="110" w:lineRule="exact"/>
      </w:pPr>
    </w:p>
  </w:footnote>
  <w:footnote w:type="continuationSeparator" w:id="0">
    <w:p w14:paraId="4AB365C0" w14:textId="77777777" w:rsidR="00722076" w:rsidRPr="00BB7AEF" w:rsidRDefault="00722076" w:rsidP="00BB7AEF">
      <w:pPr>
        <w:spacing w:after="0" w:line="20" w:lineRule="exact"/>
        <w:rPr>
          <w:sz w:val="2"/>
        </w:rPr>
      </w:pPr>
    </w:p>
  </w:footnote>
  <w:footnote w:type="continuationNotice" w:id="1">
    <w:p w14:paraId="19EB86AB" w14:textId="77777777" w:rsidR="00722076" w:rsidRPr="00AE67B5" w:rsidRDefault="00722076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36B99" w14:textId="77777777" w:rsidR="006D3558" w:rsidRDefault="006D3558" w:rsidP="0002420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5F1"/>
    <w:multiLevelType w:val="hybridMultilevel"/>
    <w:tmpl w:val="DEAE5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0546">
    <w:abstractNumId w:val="6"/>
  </w:num>
  <w:num w:numId="2" w16cid:durableId="483745363">
    <w:abstractNumId w:val="31"/>
  </w:num>
  <w:num w:numId="3" w16cid:durableId="1014844374">
    <w:abstractNumId w:val="26"/>
  </w:num>
  <w:num w:numId="4" w16cid:durableId="21253480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2942592">
    <w:abstractNumId w:val="35"/>
  </w:num>
  <w:num w:numId="6" w16cid:durableId="1808010922">
    <w:abstractNumId w:val="15"/>
  </w:num>
  <w:num w:numId="7" w16cid:durableId="1899514012">
    <w:abstractNumId w:val="33"/>
  </w:num>
  <w:num w:numId="8" w16cid:durableId="2023624796">
    <w:abstractNumId w:val="8"/>
  </w:num>
  <w:num w:numId="9" w16cid:durableId="425882138">
    <w:abstractNumId w:val="34"/>
  </w:num>
  <w:num w:numId="10" w16cid:durableId="1084910779">
    <w:abstractNumId w:val="14"/>
  </w:num>
  <w:num w:numId="11" w16cid:durableId="1833450697">
    <w:abstractNumId w:val="10"/>
  </w:num>
  <w:num w:numId="12" w16cid:durableId="637615976">
    <w:abstractNumId w:val="27"/>
  </w:num>
  <w:num w:numId="13" w16cid:durableId="1493791475">
    <w:abstractNumId w:val="13"/>
  </w:num>
  <w:num w:numId="14" w16cid:durableId="1177885110">
    <w:abstractNumId w:val="30"/>
  </w:num>
  <w:num w:numId="15" w16cid:durableId="733511313">
    <w:abstractNumId w:val="37"/>
  </w:num>
  <w:num w:numId="16" w16cid:durableId="102653697">
    <w:abstractNumId w:val="35"/>
    <w:lvlOverride w:ilvl="0">
      <w:startOverride w:val="1"/>
    </w:lvlOverride>
  </w:num>
  <w:num w:numId="17" w16cid:durableId="1859343813">
    <w:abstractNumId w:val="35"/>
    <w:lvlOverride w:ilvl="0">
      <w:startOverride w:val="1"/>
    </w:lvlOverride>
  </w:num>
  <w:num w:numId="18" w16cid:durableId="1606185041">
    <w:abstractNumId w:val="35"/>
    <w:lvlOverride w:ilvl="0">
      <w:startOverride w:val="1"/>
    </w:lvlOverride>
  </w:num>
  <w:num w:numId="19" w16cid:durableId="116720903">
    <w:abstractNumId w:val="35"/>
    <w:lvlOverride w:ilvl="0">
      <w:startOverride w:val="1"/>
    </w:lvlOverride>
  </w:num>
  <w:num w:numId="20" w16cid:durableId="1488671917">
    <w:abstractNumId w:val="35"/>
    <w:lvlOverride w:ilvl="0">
      <w:startOverride w:val="1"/>
    </w:lvlOverride>
  </w:num>
  <w:num w:numId="21" w16cid:durableId="102041751">
    <w:abstractNumId w:val="35"/>
    <w:lvlOverride w:ilvl="0">
      <w:startOverride w:val="1"/>
    </w:lvlOverride>
  </w:num>
  <w:num w:numId="22" w16cid:durableId="1853840834">
    <w:abstractNumId w:val="1"/>
  </w:num>
  <w:num w:numId="23" w16cid:durableId="659236934">
    <w:abstractNumId w:val="28"/>
  </w:num>
  <w:num w:numId="24" w16cid:durableId="802963649">
    <w:abstractNumId w:val="28"/>
    <w:lvlOverride w:ilvl="0">
      <w:startOverride w:val="1"/>
    </w:lvlOverride>
  </w:num>
  <w:num w:numId="25" w16cid:durableId="854415559">
    <w:abstractNumId w:val="36"/>
  </w:num>
  <w:num w:numId="26" w16cid:durableId="322508870">
    <w:abstractNumId w:val="7"/>
  </w:num>
  <w:num w:numId="27" w16cid:durableId="454755178">
    <w:abstractNumId w:val="18"/>
  </w:num>
  <w:num w:numId="28" w16cid:durableId="1918788019">
    <w:abstractNumId w:val="19"/>
  </w:num>
  <w:num w:numId="29" w16cid:durableId="942997807">
    <w:abstractNumId w:val="5"/>
  </w:num>
  <w:num w:numId="30" w16cid:durableId="161553741">
    <w:abstractNumId w:val="3"/>
  </w:num>
  <w:num w:numId="31" w16cid:durableId="1347249264">
    <w:abstractNumId w:val="12"/>
  </w:num>
  <w:num w:numId="32" w16cid:durableId="1336344625">
    <w:abstractNumId w:val="16"/>
  </w:num>
  <w:num w:numId="33" w16cid:durableId="842474826">
    <w:abstractNumId w:val="2"/>
  </w:num>
  <w:num w:numId="34" w16cid:durableId="1710379808">
    <w:abstractNumId w:val="17"/>
  </w:num>
  <w:num w:numId="35" w16cid:durableId="806170903">
    <w:abstractNumId w:val="21"/>
  </w:num>
  <w:num w:numId="36" w16cid:durableId="585963941">
    <w:abstractNumId w:val="9"/>
  </w:num>
  <w:num w:numId="37" w16cid:durableId="673531501">
    <w:abstractNumId w:val="29"/>
  </w:num>
  <w:num w:numId="38" w16cid:durableId="1473013661">
    <w:abstractNumId w:val="24"/>
  </w:num>
  <w:num w:numId="39" w16cid:durableId="1705708889">
    <w:abstractNumId w:val="23"/>
  </w:num>
  <w:num w:numId="40" w16cid:durableId="1759711964">
    <w:abstractNumId w:val="20"/>
  </w:num>
  <w:num w:numId="41" w16cid:durableId="288825744">
    <w:abstractNumId w:val="11"/>
  </w:num>
  <w:num w:numId="42" w16cid:durableId="1223297238">
    <w:abstractNumId w:val="25"/>
  </w:num>
  <w:num w:numId="43" w16cid:durableId="56365060">
    <w:abstractNumId w:val="38"/>
  </w:num>
  <w:num w:numId="44" w16cid:durableId="59060903">
    <w:abstractNumId w:val="22"/>
  </w:num>
  <w:num w:numId="45" w16cid:durableId="1523057589">
    <w:abstractNumId w:val="39"/>
  </w:num>
  <w:num w:numId="46" w16cid:durableId="1602446090">
    <w:abstractNumId w:val="32"/>
  </w:num>
  <w:num w:numId="47" w16cid:durableId="288584137">
    <w:abstractNumId w:val="4"/>
  </w:num>
  <w:num w:numId="48" w16cid:durableId="435057937">
    <w:abstractNumId w:val="22"/>
    <w:lvlOverride w:ilvl="0">
      <w:startOverride w:val="1"/>
    </w:lvlOverride>
  </w:num>
  <w:num w:numId="49" w16cid:durableId="84111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265CA"/>
    <w:rsid w:val="00030A1C"/>
    <w:rsid w:val="00030F47"/>
    <w:rsid w:val="00031ACE"/>
    <w:rsid w:val="00031E19"/>
    <w:rsid w:val="000326E2"/>
    <w:rsid w:val="00032714"/>
    <w:rsid w:val="0004097D"/>
    <w:rsid w:val="000435DE"/>
    <w:rsid w:val="00043A15"/>
    <w:rsid w:val="00045282"/>
    <w:rsid w:val="00046D98"/>
    <w:rsid w:val="000509AB"/>
    <w:rsid w:val="00053A61"/>
    <w:rsid w:val="0005768D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713"/>
    <w:rsid w:val="00082DC0"/>
    <w:rsid w:val="00084043"/>
    <w:rsid w:val="000842AF"/>
    <w:rsid w:val="0008560D"/>
    <w:rsid w:val="00091B87"/>
    <w:rsid w:val="0009476B"/>
    <w:rsid w:val="000A01AF"/>
    <w:rsid w:val="000A21B8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2890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25B8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2C7E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528C"/>
    <w:rsid w:val="00266C96"/>
    <w:rsid w:val="00270834"/>
    <w:rsid w:val="0027188D"/>
    <w:rsid w:val="00271FF2"/>
    <w:rsid w:val="00272991"/>
    <w:rsid w:val="0027361D"/>
    <w:rsid w:val="00280650"/>
    <w:rsid w:val="00281FCB"/>
    <w:rsid w:val="002839B1"/>
    <w:rsid w:val="0028491E"/>
    <w:rsid w:val="00287386"/>
    <w:rsid w:val="00290E84"/>
    <w:rsid w:val="00293BC0"/>
    <w:rsid w:val="002948EC"/>
    <w:rsid w:val="00295781"/>
    <w:rsid w:val="0029645B"/>
    <w:rsid w:val="002A09D4"/>
    <w:rsid w:val="002A2756"/>
    <w:rsid w:val="002A346E"/>
    <w:rsid w:val="002B1C35"/>
    <w:rsid w:val="002B2730"/>
    <w:rsid w:val="002B5A6E"/>
    <w:rsid w:val="002B63CA"/>
    <w:rsid w:val="002B64D6"/>
    <w:rsid w:val="002B7FCB"/>
    <w:rsid w:val="002C10B1"/>
    <w:rsid w:val="002C1730"/>
    <w:rsid w:val="002C231C"/>
    <w:rsid w:val="002C2EA0"/>
    <w:rsid w:val="002C6457"/>
    <w:rsid w:val="002D2B3B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4B37"/>
    <w:rsid w:val="002F4C21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02F2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BBF"/>
    <w:rsid w:val="00385D86"/>
    <w:rsid w:val="00390FA2"/>
    <w:rsid w:val="003936F6"/>
    <w:rsid w:val="00394516"/>
    <w:rsid w:val="00394E3E"/>
    <w:rsid w:val="003961A6"/>
    <w:rsid w:val="003A4431"/>
    <w:rsid w:val="003A46EA"/>
    <w:rsid w:val="003A4970"/>
    <w:rsid w:val="003A62EB"/>
    <w:rsid w:val="003A7D06"/>
    <w:rsid w:val="003B0B8B"/>
    <w:rsid w:val="003B4A52"/>
    <w:rsid w:val="003B5280"/>
    <w:rsid w:val="003B6A5A"/>
    <w:rsid w:val="003B7F2C"/>
    <w:rsid w:val="003C2E77"/>
    <w:rsid w:val="003C3139"/>
    <w:rsid w:val="003C529A"/>
    <w:rsid w:val="003C7E8F"/>
    <w:rsid w:val="003D0ED4"/>
    <w:rsid w:val="003D6955"/>
    <w:rsid w:val="003E098F"/>
    <w:rsid w:val="003E21C6"/>
    <w:rsid w:val="003E687F"/>
    <w:rsid w:val="003E7050"/>
    <w:rsid w:val="003F106D"/>
    <w:rsid w:val="003F64F7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0F65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2AA0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C7AF0"/>
    <w:rsid w:val="004E725D"/>
    <w:rsid w:val="004F0C8B"/>
    <w:rsid w:val="004F2194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299"/>
    <w:rsid w:val="00520730"/>
    <w:rsid w:val="005253BF"/>
    <w:rsid w:val="005256E3"/>
    <w:rsid w:val="005258D7"/>
    <w:rsid w:val="00525B65"/>
    <w:rsid w:val="00527F5C"/>
    <w:rsid w:val="005304FB"/>
    <w:rsid w:val="00531346"/>
    <w:rsid w:val="00531C40"/>
    <w:rsid w:val="0053288B"/>
    <w:rsid w:val="005332DA"/>
    <w:rsid w:val="005351A8"/>
    <w:rsid w:val="005369E2"/>
    <w:rsid w:val="0054029E"/>
    <w:rsid w:val="005434D9"/>
    <w:rsid w:val="005436CB"/>
    <w:rsid w:val="00544939"/>
    <w:rsid w:val="00547E40"/>
    <w:rsid w:val="0055158D"/>
    <w:rsid w:val="0055510F"/>
    <w:rsid w:val="005568AA"/>
    <w:rsid w:val="00556A31"/>
    <w:rsid w:val="00556FAA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765C1"/>
    <w:rsid w:val="0058014E"/>
    <w:rsid w:val="00580D8A"/>
    <w:rsid w:val="00582118"/>
    <w:rsid w:val="005838F8"/>
    <w:rsid w:val="00585205"/>
    <w:rsid w:val="005946D4"/>
    <w:rsid w:val="00594D41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36EA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190"/>
    <w:rsid w:val="00641ADD"/>
    <w:rsid w:val="00645E4C"/>
    <w:rsid w:val="00647F1D"/>
    <w:rsid w:val="0065221C"/>
    <w:rsid w:val="00652FE8"/>
    <w:rsid w:val="0065311C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39A9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6E29"/>
    <w:rsid w:val="007070F0"/>
    <w:rsid w:val="007154B3"/>
    <w:rsid w:val="00716A64"/>
    <w:rsid w:val="0071719B"/>
    <w:rsid w:val="007173A1"/>
    <w:rsid w:val="00722076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764"/>
    <w:rsid w:val="00786AA8"/>
    <w:rsid w:val="007878D4"/>
    <w:rsid w:val="007947D1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0C37"/>
    <w:rsid w:val="007D1EA5"/>
    <w:rsid w:val="007D5DB3"/>
    <w:rsid w:val="007D6D53"/>
    <w:rsid w:val="007E203B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6800"/>
    <w:rsid w:val="008279E3"/>
    <w:rsid w:val="0083055C"/>
    <w:rsid w:val="00831C5D"/>
    <w:rsid w:val="00832B1C"/>
    <w:rsid w:val="00833BFD"/>
    <w:rsid w:val="00841265"/>
    <w:rsid w:val="0084181C"/>
    <w:rsid w:val="00843C57"/>
    <w:rsid w:val="008473FD"/>
    <w:rsid w:val="00847761"/>
    <w:rsid w:val="00851223"/>
    <w:rsid w:val="0085378C"/>
    <w:rsid w:val="00854A8E"/>
    <w:rsid w:val="00856868"/>
    <w:rsid w:val="008568A3"/>
    <w:rsid w:val="0085691C"/>
    <w:rsid w:val="00860227"/>
    <w:rsid w:val="00860A57"/>
    <w:rsid w:val="00865103"/>
    <w:rsid w:val="008673FB"/>
    <w:rsid w:val="008729F9"/>
    <w:rsid w:val="0088014F"/>
    <w:rsid w:val="00880AB7"/>
    <w:rsid w:val="00880F0A"/>
    <w:rsid w:val="00881D0B"/>
    <w:rsid w:val="00882604"/>
    <w:rsid w:val="008839E3"/>
    <w:rsid w:val="008854F0"/>
    <w:rsid w:val="008864B6"/>
    <w:rsid w:val="008878F4"/>
    <w:rsid w:val="0089007B"/>
    <w:rsid w:val="00890690"/>
    <w:rsid w:val="008965FE"/>
    <w:rsid w:val="008A08BD"/>
    <w:rsid w:val="008A2DCF"/>
    <w:rsid w:val="008A7193"/>
    <w:rsid w:val="008A7209"/>
    <w:rsid w:val="008B1116"/>
    <w:rsid w:val="008B117D"/>
    <w:rsid w:val="008B26C9"/>
    <w:rsid w:val="008B483B"/>
    <w:rsid w:val="008B54EB"/>
    <w:rsid w:val="008B7CCA"/>
    <w:rsid w:val="008C10D9"/>
    <w:rsid w:val="008D1678"/>
    <w:rsid w:val="008D2D0A"/>
    <w:rsid w:val="008D3118"/>
    <w:rsid w:val="008D4A94"/>
    <w:rsid w:val="008D4C91"/>
    <w:rsid w:val="008D516F"/>
    <w:rsid w:val="008D529D"/>
    <w:rsid w:val="008D5F44"/>
    <w:rsid w:val="008E074D"/>
    <w:rsid w:val="008E10D4"/>
    <w:rsid w:val="008E6076"/>
    <w:rsid w:val="008E60B3"/>
    <w:rsid w:val="008E6C35"/>
    <w:rsid w:val="008E72DC"/>
    <w:rsid w:val="008E7428"/>
    <w:rsid w:val="008F1CAF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07594"/>
    <w:rsid w:val="009108B1"/>
    <w:rsid w:val="009239B2"/>
    <w:rsid w:val="00925331"/>
    <w:rsid w:val="00927C2B"/>
    <w:rsid w:val="009322EE"/>
    <w:rsid w:val="00935640"/>
    <w:rsid w:val="00937378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64F0E"/>
    <w:rsid w:val="009703B6"/>
    <w:rsid w:val="00971F12"/>
    <w:rsid w:val="009721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21E6"/>
    <w:rsid w:val="00A0489D"/>
    <w:rsid w:val="00A06825"/>
    <w:rsid w:val="00A0741D"/>
    <w:rsid w:val="00A07976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25C6C"/>
    <w:rsid w:val="00A300AB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0D0D"/>
    <w:rsid w:val="00A51CED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324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24C0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3967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6415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5332"/>
    <w:rsid w:val="00C370AB"/>
    <w:rsid w:val="00C37BC9"/>
    <w:rsid w:val="00C42036"/>
    <w:rsid w:val="00C440FC"/>
    <w:rsid w:val="00C47E18"/>
    <w:rsid w:val="00C502CC"/>
    <w:rsid w:val="00C536EA"/>
    <w:rsid w:val="00C53D78"/>
    <w:rsid w:val="00C54C93"/>
    <w:rsid w:val="00C54D3D"/>
    <w:rsid w:val="00C552F7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5E89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179D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CF56F9"/>
    <w:rsid w:val="00D029E0"/>
    <w:rsid w:val="00D03064"/>
    <w:rsid w:val="00D04731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0F39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92F"/>
    <w:rsid w:val="00D84CE4"/>
    <w:rsid w:val="00D8673D"/>
    <w:rsid w:val="00D87241"/>
    <w:rsid w:val="00D9176E"/>
    <w:rsid w:val="00D9530A"/>
    <w:rsid w:val="00D96F02"/>
    <w:rsid w:val="00D974D2"/>
    <w:rsid w:val="00DA085D"/>
    <w:rsid w:val="00DA3B1E"/>
    <w:rsid w:val="00DA5B82"/>
    <w:rsid w:val="00DA5E1B"/>
    <w:rsid w:val="00DA63FA"/>
    <w:rsid w:val="00DA7F95"/>
    <w:rsid w:val="00DB249D"/>
    <w:rsid w:val="00DB2F43"/>
    <w:rsid w:val="00DB36F4"/>
    <w:rsid w:val="00DB648C"/>
    <w:rsid w:val="00DB66B4"/>
    <w:rsid w:val="00DC139F"/>
    <w:rsid w:val="00DC41EF"/>
    <w:rsid w:val="00DC57A0"/>
    <w:rsid w:val="00DC5CF0"/>
    <w:rsid w:val="00DC6C5B"/>
    <w:rsid w:val="00DD2A23"/>
    <w:rsid w:val="00DD55B6"/>
    <w:rsid w:val="00DD619D"/>
    <w:rsid w:val="00DD687F"/>
    <w:rsid w:val="00DD770E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39ED"/>
    <w:rsid w:val="00E15396"/>
    <w:rsid w:val="00E205F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56F91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49F4"/>
    <w:rsid w:val="00EA7B3D"/>
    <w:rsid w:val="00EB16B6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0BE9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4C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658"/>
    <w:rsid w:val="00FC7B1E"/>
    <w:rsid w:val="00FD0F3D"/>
    <w:rsid w:val="00FD25E7"/>
    <w:rsid w:val="00FD355B"/>
    <w:rsid w:val="00FD3BE7"/>
    <w:rsid w:val="00FD3EBD"/>
    <w:rsid w:val="00FD477B"/>
    <w:rsid w:val="00FD582D"/>
    <w:rsid w:val="00FD5F33"/>
    <w:rsid w:val="00FD7859"/>
    <w:rsid w:val="00FE03A2"/>
    <w:rsid w:val="00FE03E9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1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11C"/>
    <w:rPr>
      <w:rFonts w:ascii="Consolas" w:eastAsia="Times New Roman" w:hAnsi="Consolas" w:cs="Times New Roman"/>
      <w:spacing w:val="2"/>
      <w:kern w:val="16"/>
      <w:sz w:val="20"/>
      <w:szCs w:val="20"/>
      <w14:ligatures w14:val="standardContextual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</Template>
  <TotalTime>2880</TotalTime>
  <Pages>4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Mike L</cp:lastModifiedBy>
  <cp:revision>93</cp:revision>
  <cp:lastPrinted>2019-05-10T20:56:00Z</cp:lastPrinted>
  <dcterms:created xsi:type="dcterms:W3CDTF">2024-10-19T03:32:00Z</dcterms:created>
  <dcterms:modified xsi:type="dcterms:W3CDTF">2024-10-21T03:34:00Z</dcterms:modified>
</cp:coreProperties>
</file>