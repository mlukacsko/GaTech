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F43CD" w14:textId="02477C18" w:rsidR="00FF7B33" w:rsidRPr="00951C77" w:rsidRDefault="007B11FC" w:rsidP="00951C77">
      <w:pPr>
        <w:pStyle w:val="Title"/>
      </w:pPr>
      <w:r>
        <w:t>RPM Milesto</w:t>
      </w:r>
      <w:r w:rsidR="0007248E">
        <w:t>n</w:t>
      </w:r>
      <w:r>
        <w:t>e Journal B</w:t>
      </w:r>
    </w:p>
    <w:p w14:paraId="5F871ED8" w14:textId="4D02A38B" w:rsidR="00FF7B33" w:rsidRPr="00FF7B33" w:rsidRDefault="007B11FC" w:rsidP="00126D77">
      <w:pPr>
        <w:pStyle w:val="Subtitle"/>
      </w:pPr>
      <w:r>
        <w:t>Michael Lukacsko</w:t>
      </w:r>
      <w:r w:rsidR="00FF7B33">
        <w:br/>
      </w:r>
      <w:r>
        <w:t>mlukacsko3</w:t>
      </w:r>
      <w:r w:rsidR="00FF7B33" w:rsidRPr="00FF7B33">
        <w:t>@</w:t>
      </w:r>
      <w:r w:rsidR="00FD25E7">
        <w:t>gatech.edu</w:t>
      </w:r>
    </w:p>
    <w:p w14:paraId="77C7DD8E" w14:textId="5E2BDD42" w:rsidR="00D5034D" w:rsidRPr="009B7A17" w:rsidRDefault="00D00B6F" w:rsidP="00B4491E">
      <w:pPr>
        <w:pStyle w:val="Heading1"/>
      </w:pPr>
      <w:r>
        <w:t xml:space="preserve">agent </w:t>
      </w:r>
      <w:r w:rsidR="00A87DC0">
        <w:t>functionality</w:t>
      </w:r>
    </w:p>
    <w:p w14:paraId="76B7F458" w14:textId="729930C6" w:rsidR="00314FD6" w:rsidRDefault="00C06F5B" w:rsidP="00DB569A">
      <w:pPr>
        <w:ind w:firstLine="360"/>
      </w:pPr>
      <w:r w:rsidRPr="00C06F5B">
        <w:t xml:space="preserve">Before implementing </w:t>
      </w:r>
      <w:r w:rsidR="004A0C8C">
        <w:t>my</w:t>
      </w:r>
      <w:r w:rsidRPr="00C06F5B">
        <w:t xml:space="preserve"> agent, I first categorized the Basic Problems B into distinct groups based on the types of visual relationships observed in the figures. These categories helped guide the development of </w:t>
      </w:r>
      <w:r w:rsidR="00407DBA">
        <w:t>my agent</w:t>
      </w:r>
      <w:r w:rsidRPr="00C06F5B">
        <w:t>'s problem-solving strategy.</w:t>
      </w:r>
    </w:p>
    <w:p w14:paraId="6CF2A59F" w14:textId="49FA3117" w:rsidR="00C06F5B" w:rsidRDefault="00190B38" w:rsidP="0047173A">
      <w:pPr>
        <w:pStyle w:val="ListParagraph"/>
      </w:pPr>
      <w:r w:rsidRPr="004C6031">
        <w:drawing>
          <wp:anchor distT="0" distB="0" distL="114300" distR="114300" simplePos="0" relativeHeight="251658240" behindDoc="0" locked="0" layoutInCell="1" allowOverlap="1" wp14:anchorId="6961FAA0" wp14:editId="7A7628A1">
            <wp:simplePos x="0" y="0"/>
            <wp:positionH relativeFrom="margin">
              <wp:posOffset>952500</wp:posOffset>
            </wp:positionH>
            <wp:positionV relativeFrom="paragraph">
              <wp:posOffset>2097405</wp:posOffset>
            </wp:positionV>
            <wp:extent cx="3124200" cy="1710055"/>
            <wp:effectExtent l="152400" t="114300" r="133350" b="156845"/>
            <wp:wrapTopAndBottom/>
            <wp:docPr id="773010845" name="Picture 1" descr="A group of black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10845" name="Picture 1" descr="A group of black squares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10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B38">
        <w:rPr>
          <w:b/>
          <w:bCs/>
        </w:rPr>
        <w:t xml:space="preserve">2D grid relationships where A, B, and C are the same: </w:t>
      </w:r>
      <w:r w:rsidRPr="00EB2B3A">
        <w:t xml:space="preserve">In these cases, </w:t>
      </w:r>
      <w:r w:rsidR="00EB2B3A" w:rsidRPr="00EB2B3A">
        <w:t>my</w:t>
      </w:r>
      <w:r w:rsidRPr="00EB2B3A">
        <w:t xml:space="preserve"> agent looks for identical or nearly identical figures in positions A, B, and C using </w:t>
      </w:r>
      <w:r w:rsidR="007C1F0E" w:rsidRPr="00EB2B3A">
        <w:t xml:space="preserve">a combination of </w:t>
      </w:r>
      <w:r w:rsidRPr="00EB2B3A">
        <w:t xml:space="preserve">direct pixel comparison and contour analysis. </w:t>
      </w:r>
      <w:r w:rsidR="006176E4">
        <w:t>My</w:t>
      </w:r>
      <w:r w:rsidRPr="00EB2B3A">
        <w:t xml:space="preserve"> agent compares the images by calculating the pixel-wise differences between the </w:t>
      </w:r>
      <w:r w:rsidR="006176E4">
        <w:t>images</w:t>
      </w:r>
      <w:r w:rsidRPr="00EB2B3A">
        <w:t xml:space="preserve"> and detects similarities using a threshold of 0.95. </w:t>
      </w:r>
      <w:r w:rsidR="009131D8" w:rsidRPr="00EB2B3A">
        <w:t xml:space="preserve">Where the threshold is &gt; .95, </w:t>
      </w:r>
      <w:r w:rsidRPr="00EB2B3A">
        <w:t xml:space="preserve">the </w:t>
      </w:r>
      <w:r w:rsidR="00F4774C">
        <w:t>images are</w:t>
      </w:r>
      <w:r w:rsidR="00C3649B" w:rsidRPr="00EB2B3A">
        <w:t xml:space="preserve"> considered</w:t>
      </w:r>
      <w:r w:rsidRPr="00EB2B3A">
        <w:t xml:space="preserve"> highly similar</w:t>
      </w:r>
      <w:r w:rsidR="00C3649B" w:rsidRPr="00EB2B3A">
        <w:t xml:space="preserve">.  As such, </w:t>
      </w:r>
      <w:r w:rsidR="00F4774C">
        <w:t>my</w:t>
      </w:r>
      <w:r w:rsidRPr="00EB2B3A">
        <w:t xml:space="preserve"> agent selects the answer option that most closely matches A, B, </w:t>
      </w:r>
      <w:r w:rsidR="000D7916" w:rsidRPr="00EB2B3A">
        <w:t>and</w:t>
      </w:r>
      <w:r w:rsidRPr="00EB2B3A">
        <w:t xml:space="preserve"> C by applying the same pixel comparison process to each </w:t>
      </w:r>
      <w:r w:rsidR="000D7916" w:rsidRPr="00EB2B3A">
        <w:t xml:space="preserve">of the answer </w:t>
      </w:r>
      <w:r w:rsidRPr="00EB2B3A">
        <w:t>option</w:t>
      </w:r>
      <w:r w:rsidR="00510942">
        <w:t>s.</w:t>
      </w:r>
    </w:p>
    <w:p w14:paraId="764708A7" w14:textId="5D577078" w:rsidR="0042325E" w:rsidRPr="00510942" w:rsidRDefault="00777816" w:rsidP="00777816">
      <w:pPr>
        <w:pStyle w:val="FigureCaption"/>
        <w:rPr>
          <w:b/>
          <w:bCs w:val="0"/>
        </w:rPr>
      </w:pPr>
      <w:r>
        <w:t>Ex</w:t>
      </w:r>
      <w:r w:rsidRPr="00510942">
        <w:rPr>
          <w:b/>
          <w:bCs w:val="0"/>
        </w:rPr>
        <w:t xml:space="preserve">ample of </w:t>
      </w:r>
      <w:r w:rsidR="00510942" w:rsidRPr="00510942">
        <w:rPr>
          <w:b/>
          <w:bCs w:val="0"/>
        </w:rPr>
        <w:t>2D grid relationships where A, B, and C are the same</w:t>
      </w:r>
    </w:p>
    <w:p w14:paraId="051CAD73" w14:textId="28997EE6" w:rsidR="00B464E3" w:rsidRDefault="003425E3" w:rsidP="00C06F5B">
      <w:pPr>
        <w:pStyle w:val="ListParagraph"/>
        <w:numPr>
          <w:ilvl w:val="0"/>
          <w:numId w:val="49"/>
        </w:numPr>
      </w:pPr>
      <w:r w:rsidRPr="003425E3">
        <w:rPr>
          <w:b/>
          <w:bCs/>
        </w:rPr>
        <w:t>Mirror image problems</w:t>
      </w:r>
      <w:r w:rsidRPr="003425E3">
        <w:t xml:space="preserve">: These problems involve situations where either A and B or A and C are mirrors of each other. </w:t>
      </w:r>
      <w:r w:rsidR="00A3130A">
        <w:t xml:space="preserve">A and B and C are mirror images in some cases.  </w:t>
      </w:r>
      <w:r w:rsidR="00ED7D99">
        <w:t>To determine these transformations, m</w:t>
      </w:r>
      <w:r w:rsidR="00A3130A">
        <w:t>y</w:t>
      </w:r>
      <w:r w:rsidRPr="003425E3">
        <w:t xml:space="preserve"> agent checks for mirror relationships by flipping images horizontally </w:t>
      </w:r>
      <w:r w:rsidR="00103667">
        <w:t>and</w:t>
      </w:r>
      <w:r w:rsidRPr="003425E3">
        <w:t xml:space="preserve"> vertically. </w:t>
      </w:r>
      <w:r w:rsidR="00103667">
        <w:t xml:space="preserve"> </w:t>
      </w:r>
      <w:r w:rsidRPr="003425E3">
        <w:t xml:space="preserve">If a mirror relationship is detected, </w:t>
      </w:r>
      <w:r w:rsidR="00B629F8">
        <w:t>my</w:t>
      </w:r>
      <w:r w:rsidRPr="003425E3">
        <w:t xml:space="preserve"> agent searches for a </w:t>
      </w:r>
      <w:r w:rsidRPr="003425E3">
        <w:lastRenderedPageBreak/>
        <w:t>corresponding mirror relationship between B and the correct answer</w:t>
      </w:r>
      <w:r w:rsidR="00B629F8">
        <w:t xml:space="preserve"> by </w:t>
      </w:r>
      <w:r w:rsidR="00B518A6" w:rsidRPr="008D76B4">
        <w:drawing>
          <wp:anchor distT="0" distB="0" distL="114300" distR="114300" simplePos="0" relativeHeight="251659264" behindDoc="0" locked="0" layoutInCell="1" allowOverlap="1" wp14:anchorId="7D9E7CAC" wp14:editId="508E5D36">
            <wp:simplePos x="0" y="0"/>
            <wp:positionH relativeFrom="margin">
              <wp:posOffset>916940</wp:posOffset>
            </wp:positionH>
            <wp:positionV relativeFrom="paragraph">
              <wp:posOffset>688340</wp:posOffset>
            </wp:positionV>
            <wp:extent cx="3332480" cy="1887855"/>
            <wp:effectExtent l="133350" t="114300" r="153670" b="169545"/>
            <wp:wrapTopAndBottom/>
            <wp:docPr id="127245031" name="Picture 1" descr="A group of black circ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031" name="Picture 1" descr="A group of black circles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887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5E3">
        <w:t xml:space="preserve">mirroring B to predict the correct </w:t>
      </w:r>
      <w:r w:rsidR="009D01E3">
        <w:t xml:space="preserve">answer for </w:t>
      </w:r>
      <w:r w:rsidRPr="003425E3">
        <w:t>D.</w:t>
      </w:r>
    </w:p>
    <w:p w14:paraId="683B4609" w14:textId="4490C328" w:rsidR="00C4119F" w:rsidRDefault="004B075C" w:rsidP="004B075C">
      <w:pPr>
        <w:pStyle w:val="FigureCaption"/>
      </w:pPr>
      <w:r>
        <w:t xml:space="preserve"> Example of </w:t>
      </w:r>
      <w:r w:rsidR="009D01E3">
        <w:t xml:space="preserve">mirror image problems. </w:t>
      </w:r>
    </w:p>
    <w:p w14:paraId="123F322A" w14:textId="2E41DF2C" w:rsidR="008B6BB0" w:rsidRDefault="009C04B3" w:rsidP="0047173A">
      <w:pPr>
        <w:pStyle w:val="ListParagraph"/>
        <w:numPr>
          <w:ilvl w:val="0"/>
          <w:numId w:val="49"/>
        </w:numPr>
      </w:pPr>
      <w:r w:rsidRPr="00874AA3">
        <w:rPr>
          <w:b/>
          <w:bCs/>
        </w:rPr>
        <w:drawing>
          <wp:anchor distT="0" distB="0" distL="114300" distR="114300" simplePos="0" relativeHeight="251660288" behindDoc="0" locked="0" layoutInCell="1" allowOverlap="1" wp14:anchorId="346B733B" wp14:editId="224A3DCF">
            <wp:simplePos x="0" y="0"/>
            <wp:positionH relativeFrom="margin">
              <wp:posOffset>905510</wp:posOffset>
            </wp:positionH>
            <wp:positionV relativeFrom="paragraph">
              <wp:posOffset>2569845</wp:posOffset>
            </wp:positionV>
            <wp:extent cx="3343275" cy="1814195"/>
            <wp:effectExtent l="133350" t="133350" r="142875" b="167005"/>
            <wp:wrapTopAndBottom/>
            <wp:docPr id="1150038348" name="Picture 1" descr="A screenshot of a test with Ice hockey rink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8348" name="Picture 1" descr="A screenshot of a test with Ice hockey rink in th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14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A6E" w:rsidRPr="00874AA3">
        <w:rPr>
          <w:b/>
          <w:bCs/>
        </w:rPr>
        <w:t>Shading or shape removal problems</w:t>
      </w:r>
      <w:r w:rsidR="00E93A6E" w:rsidRPr="00E93A6E">
        <w:t xml:space="preserve">: </w:t>
      </w:r>
      <w:r w:rsidR="00E36757" w:rsidRPr="00E36757">
        <w:t xml:space="preserve">In some problems, it is observed that a shape </w:t>
      </w:r>
      <w:r w:rsidR="00874AA3">
        <w:t>is</w:t>
      </w:r>
      <w:r w:rsidR="00E36757" w:rsidRPr="00E36757">
        <w:t xml:space="preserve"> removed, or the shading of a figure may change between positions. </w:t>
      </w:r>
      <w:r w:rsidR="0027375D">
        <w:t xml:space="preserve"> My</w:t>
      </w:r>
      <w:r w:rsidR="00E36757" w:rsidRPr="00E36757">
        <w:t xml:space="preserve"> agent detects these changes by comparing image contours using OpenCV's contour detection, analyzing the number of distinct shapes as well as detecting differences in shading</w:t>
      </w:r>
      <w:r w:rsidR="0027375D">
        <w:t xml:space="preserve">.  </w:t>
      </w:r>
      <w:r w:rsidR="00E36757" w:rsidRPr="00E36757">
        <w:t xml:space="preserve">By converting the images to binary arrays and identifying the contours, </w:t>
      </w:r>
      <w:r w:rsidR="002D6CAA">
        <w:t>my</w:t>
      </w:r>
      <w:r w:rsidR="00E36757" w:rsidRPr="00E36757">
        <w:t xml:space="preserve"> agent can count the number of shapes and assess whether an internal shape has been removed or if shading has changed. </w:t>
      </w:r>
      <w:r w:rsidR="002D6CAA">
        <w:t xml:space="preserve"> </w:t>
      </w:r>
      <w:r w:rsidR="00E36757" w:rsidRPr="00E36757">
        <w:t xml:space="preserve">If one image has fewer shapes or different shading, </w:t>
      </w:r>
      <w:r w:rsidR="00407DBA">
        <w:t>my agent</w:t>
      </w:r>
      <w:r w:rsidR="00E36757" w:rsidRPr="00E36757">
        <w:t xml:space="preserve"> interprets this as a shape being removed</w:t>
      </w:r>
      <w:r w:rsidR="002D6CAA">
        <w:t>,</w:t>
      </w:r>
      <w:r w:rsidR="00E36757" w:rsidRPr="00E36757">
        <w:t xml:space="preserve"> or modified</w:t>
      </w:r>
      <w:r w:rsidR="002D6CAA">
        <w:t>,</w:t>
      </w:r>
      <w:r w:rsidR="00E36757" w:rsidRPr="00E36757">
        <w:t xml:space="preserve"> and selects the corresponding answer option based on these changes.</w:t>
      </w:r>
    </w:p>
    <w:p w14:paraId="79BB1566" w14:textId="78C50762" w:rsidR="009C04B3" w:rsidRDefault="009C04B3" w:rsidP="00061BAE">
      <w:pPr>
        <w:pStyle w:val="FigureCaption"/>
      </w:pPr>
      <w:r>
        <w:t xml:space="preserve">Example of </w:t>
      </w:r>
      <w:r w:rsidR="002D6CAA">
        <w:t>a shape removal problem.</w:t>
      </w:r>
    </w:p>
    <w:p w14:paraId="4D1344A6" w14:textId="77777777" w:rsidR="00110DFA" w:rsidRDefault="008227EA" w:rsidP="00110DFA">
      <w:pPr>
        <w:pStyle w:val="Heading1"/>
      </w:pPr>
      <w:r>
        <w:lastRenderedPageBreak/>
        <w:t>agent performace evaluation</w:t>
      </w:r>
    </w:p>
    <w:p w14:paraId="38C754AE" w14:textId="71D0AB4A" w:rsidR="00110DFA" w:rsidRPr="00110DFA" w:rsidRDefault="00E36757" w:rsidP="00110DFA">
      <w:pPr>
        <w:pStyle w:val="Heading1"/>
        <w:numPr>
          <w:ilvl w:val="0"/>
          <w:numId w:val="0"/>
        </w:numPr>
        <w:ind w:firstLine="720"/>
      </w:pP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>My agent is currently performing well on the Basic Set B problems, correctly solving 9 out of 12 problems in this set.</w:t>
      </w:r>
      <w:r w:rsidR="003702DD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 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It successfully identifies patterns and transformations in problems B-01, B-02, B-03, B-04, B-07, B-08, B-10, B-11, and B-12. </w:t>
      </w:r>
      <w:r w:rsidR="003702DD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However, </w:t>
      </w:r>
      <w:r w:rsidR="003702DD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>my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agent is unable to identify the correct answer for problems B-05, B-06, and B-09. </w:t>
      </w:r>
      <w:r w:rsidR="003702DD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In these cases, </w:t>
      </w:r>
      <w:r w:rsidR="003702DD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>my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agent struggles to recognize the specific transformations or relationships between the figures, even though some of these problems </w:t>
      </w:r>
      <w:r w:rsidR="002B1B48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>seem to closely align with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the patterns identified in the previous section. </w:t>
      </w:r>
      <w:r w:rsidR="002B1B48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With an overall accuracy rate of 75%, </w:t>
      </w:r>
      <w:r w:rsidR="002B1B48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>my</w:t>
      </w:r>
      <w:r w:rsidRPr="00110DFA">
        <w:rPr>
          <w:rFonts w:eastAsia="Times New Roman" w:cs="Times New Roman"/>
          <w:b w:val="0"/>
          <w:caps w:val="0"/>
          <w:spacing w:val="2"/>
          <w:szCs w:val="22"/>
          <w14:numForm w14:val="oldStyle"/>
          <w14:numSpacing w14:val="proportional"/>
        </w:rPr>
        <w:t xml:space="preserve"> agent demonstrates solid performance but has room for improvement.</w:t>
      </w:r>
    </w:p>
    <w:p w14:paraId="2A3C7D88" w14:textId="6A4D767C" w:rsidR="00FE76E1" w:rsidRDefault="00467486" w:rsidP="00FE76E1">
      <w:pPr>
        <w:pStyle w:val="Heading1"/>
      </w:pPr>
      <w:r>
        <w:t>agent strength and weakness</w:t>
      </w:r>
      <w:r w:rsidR="006558EF">
        <w:t>es</w:t>
      </w:r>
    </w:p>
    <w:p w14:paraId="680D2526" w14:textId="24F3BBA4" w:rsidR="001806DC" w:rsidRDefault="001806DC" w:rsidP="001806DC">
      <w:pPr>
        <w:ind w:firstLine="720"/>
      </w:pPr>
      <w:r>
        <w:t>My agent performs well on problems that involve direct pixel comparison, simple transformations, and cases where figures in positions A, B, and C are either identical or follow a clear transformation</w:t>
      </w:r>
      <w:r w:rsidR="00A968F2">
        <w:t xml:space="preserve">.  </w:t>
      </w:r>
      <w:r>
        <w:t xml:space="preserve">In these problems, </w:t>
      </w:r>
      <w:r w:rsidR="00407DBA">
        <w:t>my agent</w:t>
      </w:r>
      <w:r>
        <w:t xml:space="preserve"> effectively detects patterns, such as mirrored or identical figures, and correctly selects the answer based on pixel similarity and transformations like flips or rotations.</w:t>
      </w:r>
    </w:p>
    <w:p w14:paraId="6D26FC6B" w14:textId="21902978" w:rsidR="00D3271F" w:rsidRDefault="001806DC" w:rsidP="00D25593">
      <w:pPr>
        <w:ind w:firstLine="720"/>
      </w:pPr>
      <w:r>
        <w:t xml:space="preserve">However, my agent struggles on problems like B-05, B-06, and B-09, where the relationships between the figures are more complex. </w:t>
      </w:r>
      <w:r w:rsidR="002F10F1">
        <w:t xml:space="preserve"> </w:t>
      </w:r>
      <w:r>
        <w:t xml:space="preserve">Specific to B-09, </w:t>
      </w:r>
      <w:r w:rsidR="00407DBA">
        <w:t>my agent</w:t>
      </w:r>
      <w:r>
        <w:t xml:space="preserve"> has difficulty detecting the more abstract transformations between the octagonal and square shapes, particularly with shading and shape transitions. </w:t>
      </w:r>
      <w:r w:rsidR="002F10F1">
        <w:t xml:space="preserve"> </w:t>
      </w:r>
      <w:r>
        <w:t>B-05 presents a challenge where the transition patterns are less clear</w:t>
      </w:r>
      <w:r w:rsidR="005F4899">
        <w:t xml:space="preserve"> compared to the other similar problems</w:t>
      </w:r>
      <w:r>
        <w:t xml:space="preserve">, leading </w:t>
      </w:r>
      <w:r w:rsidR="00407DBA">
        <w:t>my agent</w:t>
      </w:r>
      <w:r>
        <w:t xml:space="preserve"> to miss the correct answer.</w:t>
      </w:r>
    </w:p>
    <w:p w14:paraId="4226FC68" w14:textId="729B24D5" w:rsidR="00D3271F" w:rsidRDefault="00D3271F" w:rsidP="00D3271F">
      <w:pPr>
        <w:pStyle w:val="Heading1"/>
      </w:pPr>
      <w:r>
        <w:t xml:space="preserve">agent </w:t>
      </w:r>
      <w:r w:rsidR="0007248E">
        <w:t>efficiency</w:t>
      </w:r>
    </w:p>
    <w:p w14:paraId="5597D02B" w14:textId="5C6AF80D" w:rsidR="009F0ED5" w:rsidRDefault="00566C1F" w:rsidP="00097F3C">
      <w:pPr>
        <w:ind w:firstLine="720"/>
      </w:pPr>
      <w:r w:rsidRPr="00566C1F">
        <w:t>Based on the solution time analysis</w:t>
      </w:r>
      <w:r>
        <w:t xml:space="preserve"> in figure </w:t>
      </w:r>
      <w:r w:rsidR="00A958DA">
        <w:t>4 below</w:t>
      </w:r>
      <w:r w:rsidRPr="00566C1F">
        <w:t xml:space="preserve">, </w:t>
      </w:r>
      <w:r w:rsidR="004F508D">
        <w:t>my</w:t>
      </w:r>
      <w:r w:rsidRPr="00566C1F">
        <w:t xml:space="preserve"> agent performs efficiently overall but takes noticeably longer to solve </w:t>
      </w:r>
      <w:r w:rsidRPr="00566C1F">
        <w:rPr>
          <w:b/>
          <w:bCs/>
        </w:rPr>
        <w:t>B-01</w:t>
      </w:r>
      <w:r w:rsidRPr="00566C1F">
        <w:t xml:space="preserve"> through </w:t>
      </w:r>
      <w:r w:rsidRPr="00566C1F">
        <w:rPr>
          <w:b/>
          <w:bCs/>
        </w:rPr>
        <w:t>B-03</w:t>
      </w:r>
      <w:r w:rsidRPr="00566C1F">
        <w:t xml:space="preserve">, despite these being some of the more straightforward problems conceptually. </w:t>
      </w:r>
      <w:r w:rsidRPr="00566C1F">
        <w:rPr>
          <w:b/>
          <w:bCs/>
        </w:rPr>
        <w:t>B-02</w:t>
      </w:r>
      <w:r w:rsidRPr="00566C1F">
        <w:t xml:space="preserve"> is the slowest, taking approximately </w:t>
      </w:r>
      <w:r w:rsidRPr="00566C1F">
        <w:rPr>
          <w:b/>
          <w:bCs/>
        </w:rPr>
        <w:t>0.08 seconds</w:t>
      </w:r>
      <w:r w:rsidRPr="00566C1F">
        <w:t xml:space="preserve">, with </w:t>
      </w:r>
      <w:r w:rsidRPr="00566C1F">
        <w:rPr>
          <w:b/>
          <w:bCs/>
        </w:rPr>
        <w:t>B-01</w:t>
      </w:r>
      <w:r w:rsidRPr="00566C1F">
        <w:t xml:space="preserve"> and </w:t>
      </w:r>
      <w:r w:rsidRPr="00566C1F">
        <w:rPr>
          <w:b/>
          <w:bCs/>
        </w:rPr>
        <w:t>B-03</w:t>
      </w:r>
      <w:r w:rsidRPr="00566C1F">
        <w:t xml:space="preserve"> taking around </w:t>
      </w:r>
      <w:r w:rsidRPr="00566C1F">
        <w:rPr>
          <w:b/>
          <w:bCs/>
        </w:rPr>
        <w:t>0.06</w:t>
      </w:r>
      <w:r w:rsidRPr="00566C1F">
        <w:t xml:space="preserve"> and </w:t>
      </w:r>
      <w:r w:rsidRPr="00566C1F">
        <w:rPr>
          <w:b/>
          <w:bCs/>
        </w:rPr>
        <w:t>0.04 seconds</w:t>
      </w:r>
      <w:r w:rsidRPr="00566C1F">
        <w:t xml:space="preserve">, respectively. Interestingly, </w:t>
      </w:r>
      <w:r w:rsidRPr="00566C1F">
        <w:rPr>
          <w:b/>
          <w:bCs/>
        </w:rPr>
        <w:t>B-01</w:t>
      </w:r>
      <w:r w:rsidRPr="00566C1F">
        <w:t xml:space="preserve"> and </w:t>
      </w:r>
      <w:r w:rsidRPr="00566C1F">
        <w:rPr>
          <w:b/>
          <w:bCs/>
        </w:rPr>
        <w:t>B-02</w:t>
      </w:r>
      <w:r w:rsidRPr="00566C1F">
        <w:t xml:space="preserve"> involve simple patterns: in both cases, A, B, and C are identical </w:t>
      </w:r>
      <w:r w:rsidR="00A958DA">
        <w:t>to the human eye</w:t>
      </w:r>
      <w:r w:rsidRPr="00566C1F">
        <w:t xml:space="preserve">, so the answer should be a direct match with them. </w:t>
      </w:r>
      <w:r w:rsidR="00D25593">
        <w:t xml:space="preserve"> </w:t>
      </w:r>
      <w:r w:rsidRPr="00566C1F">
        <w:t xml:space="preserve">For </w:t>
      </w:r>
      <w:r w:rsidRPr="00566C1F">
        <w:rPr>
          <w:b/>
          <w:bCs/>
        </w:rPr>
        <w:t>B-03</w:t>
      </w:r>
      <w:r w:rsidRPr="00566C1F">
        <w:t xml:space="preserve">, A and C are the same while A and B are mirrors, which logically suggests that the answer should be a mirror of B. </w:t>
      </w:r>
      <w:r w:rsidRPr="00566C1F">
        <w:lastRenderedPageBreak/>
        <w:t xml:space="preserve">Despite these clear patterns, </w:t>
      </w:r>
      <w:r w:rsidR="00407DBA">
        <w:t>my agent</w:t>
      </w:r>
      <w:r w:rsidRPr="00566C1F">
        <w:t xml:space="preserve"> spends more time processing these problems than expected. </w:t>
      </w:r>
      <w:r w:rsidR="00717E5F">
        <w:t xml:space="preserve"> My best guess is that </w:t>
      </w:r>
      <w:r w:rsidR="00E8464D">
        <w:t>the</w:t>
      </w:r>
      <w:r w:rsidR="00717E5F" w:rsidRPr="00717E5F">
        <w:t xml:space="preserve"> reliance on </w:t>
      </w:r>
      <w:r w:rsidR="00E8464D" w:rsidRPr="00E663A0">
        <w:t>NumPy</w:t>
      </w:r>
      <w:r w:rsidR="00717E5F" w:rsidRPr="00717E5F">
        <w:t xml:space="preserve"> for pixel-by-pixel array comparisons </w:t>
      </w:r>
      <w:r w:rsidR="00E8464D">
        <w:t xml:space="preserve">contributes </w:t>
      </w:r>
      <w:r w:rsidR="00717E5F" w:rsidRPr="00717E5F">
        <w:t xml:space="preserve">to the increased runtime, as subtle differences between images </w:t>
      </w:r>
      <w:r w:rsidR="00E663A0">
        <w:t xml:space="preserve">could </w:t>
      </w:r>
      <w:r w:rsidR="00717E5F" w:rsidRPr="00717E5F">
        <w:t xml:space="preserve">lead to excessive calculations. </w:t>
      </w:r>
      <w:r w:rsidR="00E663A0">
        <w:t xml:space="preserve"> </w:t>
      </w:r>
      <w:r w:rsidR="00717E5F" w:rsidRPr="00717E5F">
        <w:t xml:space="preserve">This overprocessing, especially in cases where direct logic could suffice, is a likely cause of the slower </w:t>
      </w:r>
      <w:r w:rsidR="0031383A" w:rsidRPr="00F73BB7">
        <w:drawing>
          <wp:anchor distT="0" distB="0" distL="114300" distR="114300" simplePos="0" relativeHeight="251661312" behindDoc="0" locked="0" layoutInCell="1" allowOverlap="1" wp14:anchorId="1D3DAB2D" wp14:editId="71105E98">
            <wp:simplePos x="0" y="0"/>
            <wp:positionH relativeFrom="column">
              <wp:posOffset>0</wp:posOffset>
            </wp:positionH>
            <wp:positionV relativeFrom="paragraph">
              <wp:posOffset>1464310</wp:posOffset>
            </wp:positionV>
            <wp:extent cx="5029200" cy="2997200"/>
            <wp:effectExtent l="133350" t="114300" r="152400" b="165100"/>
            <wp:wrapTopAndBottom/>
            <wp:docPr id="282451083" name="Picture 1" descr="A graph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51083" name="Picture 1" descr="A graph of a proble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E5F" w:rsidRPr="00717E5F">
        <w:t>performance on these simpler problems.</w:t>
      </w:r>
    </w:p>
    <w:p w14:paraId="20978678" w14:textId="4C40615F" w:rsidR="009C04B3" w:rsidRDefault="00171C87" w:rsidP="00A17C9E">
      <w:pPr>
        <w:pStyle w:val="Figur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12932" wp14:editId="55B04EDD">
                <wp:simplePos x="0" y="0"/>
                <wp:positionH relativeFrom="column">
                  <wp:posOffset>3276266</wp:posOffset>
                </wp:positionH>
                <wp:positionV relativeFrom="paragraph">
                  <wp:posOffset>2032802</wp:posOffset>
                </wp:positionV>
                <wp:extent cx="597569" cy="605589"/>
                <wp:effectExtent l="0" t="0" r="0" b="0"/>
                <wp:wrapNone/>
                <wp:docPr id="420155325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69" cy="605589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D579" id="Multiplication Sign 2" o:spid="_x0000_s1026" style="position:absolute;margin-left:257.95pt;margin-top:160.05pt;width:47.05pt;height:4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7569,605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" path="m93500,194806l193543,96088,298785,202743,404026,96088r100043,98718l397511,302795,504069,410783,404026,509501,298785,402846,193543,509501,93500,410783,200058,302795,93500,194806xe" fillcolor="red" strokecolor="red" strokeweight="1pt">
                <v:stroke joinstyle="miter"/>
                <v:path arrowok="t" o:connecttype="custom" o:connectlocs="93500,194806;193543,96088;298785,202743;404026,96088;504069,194806;397511,302795;504069,410783;404026,509501;298785,402846;193543,509501;93500,410783;200058,302795;93500,1948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087DE" wp14:editId="45A8970D">
                <wp:simplePos x="0" y="0"/>
                <wp:positionH relativeFrom="column">
                  <wp:posOffset>1880669</wp:posOffset>
                </wp:positionH>
                <wp:positionV relativeFrom="paragraph">
                  <wp:posOffset>1896578</wp:posOffset>
                </wp:positionV>
                <wp:extent cx="914400" cy="914400"/>
                <wp:effectExtent l="0" t="0" r="0" b="0"/>
                <wp:wrapNone/>
                <wp:docPr id="1360850391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F8FC" id="Multiplication Sign 2" o:spid="_x0000_s1026" style="position:absolute;margin-left:148.1pt;margin-top:149.3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" path="m143578,295654l295654,143578,457200,305125,618746,143578,770822,295654,609275,457200,770822,618746,618746,770822,457200,609275,295654,770822,143578,618746,305125,457200,143578,295654xe" fillcolor="red" strokecolor="red" strokeweight="1pt">
                <v:stroke joinstyle="miter"/>
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</v:shape>
            </w:pict>
          </mc:Fallback>
        </mc:AlternateContent>
      </w:r>
      <w:r w:rsidR="00E36C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9CA19D" wp14:editId="77856D45">
                <wp:simplePos x="0" y="0"/>
                <wp:positionH relativeFrom="column">
                  <wp:posOffset>3388895</wp:posOffset>
                </wp:positionH>
                <wp:positionV relativeFrom="paragraph">
                  <wp:posOffset>1973179</wp:posOffset>
                </wp:positionV>
                <wp:extent cx="372979" cy="709863"/>
                <wp:effectExtent l="0" t="0" r="27305" b="14605"/>
                <wp:wrapNone/>
                <wp:docPr id="108965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79" cy="7098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B63C" id="Rectangle 1" o:spid="_x0000_s1026" style="position:absolute;margin-left:266.85pt;margin-top:155.35pt;width:29.35pt;height:5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" filled="f" strokecolor="red" strokeweight="1pt"/>
            </w:pict>
          </mc:Fallback>
        </mc:AlternateContent>
      </w:r>
      <w:r w:rsidR="00CB5E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1F985" wp14:editId="41D6AD68">
                <wp:simplePos x="0" y="0"/>
                <wp:positionH relativeFrom="column">
                  <wp:posOffset>2013284</wp:posOffset>
                </wp:positionH>
                <wp:positionV relativeFrom="paragraph">
                  <wp:posOffset>1973179</wp:posOffset>
                </wp:positionV>
                <wp:extent cx="629653" cy="709863"/>
                <wp:effectExtent l="0" t="0" r="18415" b="14605"/>
                <wp:wrapNone/>
                <wp:docPr id="12578593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53" cy="7098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D3C45" id="Rectangle 1" o:spid="_x0000_s1026" style="position:absolute;margin-left:158.55pt;margin-top:155.35pt;width:49.6pt;height:5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" filled="f" strokecolor="red" strokeweight="1pt"/>
            </w:pict>
          </mc:Fallback>
        </mc:AlternateContent>
      </w:r>
      <w:r w:rsidR="0007248E">
        <w:t xml:space="preserve">Agent efficiency.  </w:t>
      </w:r>
      <w:r w:rsidR="00B248BC">
        <w:t>Seconds per problem.</w:t>
      </w:r>
    </w:p>
    <w:p w14:paraId="7334C047" w14:textId="77777777" w:rsidR="009C04B3" w:rsidRDefault="009C04B3" w:rsidP="00061BAE"/>
    <w:p w14:paraId="16D6310C" w14:textId="069B31D5" w:rsidR="009C04B3" w:rsidRDefault="004C0615" w:rsidP="004C0615">
      <w:pPr>
        <w:pStyle w:val="Heading1"/>
      </w:pPr>
      <w:r>
        <w:t>agent improvements</w:t>
      </w:r>
    </w:p>
    <w:p w14:paraId="15E61AA8" w14:textId="5CC951A8" w:rsidR="004C0615" w:rsidRDefault="004C0615" w:rsidP="000A00D7">
      <w:pPr>
        <w:ind w:firstLine="720"/>
      </w:pPr>
      <w:r>
        <w:t xml:space="preserve">To improve </w:t>
      </w:r>
      <w:r w:rsidR="00407DBA">
        <w:t>my agent</w:t>
      </w:r>
      <w:r>
        <w:t xml:space="preserve">’s performance before the final project submission, I plan to focus on two primary enhancements: solving the problems that are currently incorrect (priority 1) and optimizing the efficiency of </w:t>
      </w:r>
      <w:r w:rsidR="00407DBA">
        <w:t>my agent</w:t>
      </w:r>
      <w:r>
        <w:t xml:space="preserve">’s approach to </w:t>
      </w:r>
      <w:r w:rsidR="00E81C41">
        <w:t>finding correct answers.</w:t>
      </w:r>
    </w:p>
    <w:p w14:paraId="11C54278" w14:textId="3F8E5DAF" w:rsidR="004C0615" w:rsidRDefault="004C0615" w:rsidP="009C0CCA">
      <w:pPr>
        <w:ind w:firstLine="720"/>
      </w:pPr>
      <w:r>
        <w:t>First</w:t>
      </w:r>
      <w:r w:rsidR="000A00D7">
        <w:t xml:space="preserve"> </w:t>
      </w:r>
      <w:r w:rsidR="00EE1EA1">
        <w:t>and foremost</w:t>
      </w:r>
      <w:r>
        <w:t xml:space="preserve">, solving the incorrect problems is the top priority. </w:t>
      </w:r>
      <w:r w:rsidR="00E81C41">
        <w:t xml:space="preserve"> </w:t>
      </w:r>
      <w:r>
        <w:t>For each problem</w:t>
      </w:r>
      <w:r w:rsidR="00EE1EA1">
        <w:t xml:space="preserve"> in this problem set</w:t>
      </w:r>
      <w:r>
        <w:t xml:space="preserve">, I </w:t>
      </w:r>
      <w:r w:rsidR="008C76CC">
        <w:t>need to</w:t>
      </w:r>
      <w:r>
        <w:t xml:space="preserve"> analyze where </w:t>
      </w:r>
      <w:r w:rsidR="00EE1EA1">
        <w:t>my</w:t>
      </w:r>
      <w:r>
        <w:t xml:space="preserve"> agent is making errors in logic or image comparison. </w:t>
      </w:r>
      <w:r w:rsidR="008C76CC">
        <w:t xml:space="preserve"> </w:t>
      </w:r>
      <w:r>
        <w:t xml:space="preserve">For example, in problems like B-05, B-06, and B-09, where </w:t>
      </w:r>
      <w:r w:rsidR="00EE1EA1">
        <w:t>my</w:t>
      </w:r>
      <w:r>
        <w:t xml:space="preserve"> agent struggles </w:t>
      </w:r>
      <w:r w:rsidR="00EE1EA1">
        <w:t xml:space="preserve">to identify the relationship </w:t>
      </w:r>
      <w:r>
        <w:t xml:space="preserve">between </w:t>
      </w:r>
      <w:r w:rsidR="00EE1EA1">
        <w:t>shapes, I</w:t>
      </w:r>
      <w:r>
        <w:t xml:space="preserve"> will refine </w:t>
      </w:r>
      <w:r w:rsidR="00407DBA">
        <w:t>my agent</w:t>
      </w:r>
      <w:r>
        <w:t xml:space="preserve">’s image-processing logic to better handle these </w:t>
      </w:r>
      <w:r>
        <w:lastRenderedPageBreak/>
        <w:t xml:space="preserve">transformations. This will involve adding </w:t>
      </w:r>
      <w:r w:rsidR="00D04272">
        <w:t xml:space="preserve">the </w:t>
      </w:r>
      <w:r w:rsidR="00C77FA0">
        <w:t xml:space="preserve">necessary code </w:t>
      </w:r>
      <w:r w:rsidR="00D37771">
        <w:t xml:space="preserve">that will </w:t>
      </w:r>
      <w:r>
        <w:t>addresses these issues</w:t>
      </w:r>
      <w:r w:rsidR="00767C3B">
        <w:t>.  I suspect this will</w:t>
      </w:r>
      <w:r w:rsidR="00BD4B06">
        <w:t xml:space="preserve"> also</w:t>
      </w:r>
      <w:r w:rsidR="00767C3B">
        <w:t xml:space="preserve"> include </w:t>
      </w:r>
      <w:r>
        <w:t xml:space="preserve">improving contour detection for internal shape changes </w:t>
      </w:r>
      <w:r w:rsidR="00767C3B">
        <w:t>and/</w:t>
      </w:r>
      <w:r>
        <w:t>or enhancing the mirror-image detection logic</w:t>
      </w:r>
      <w:r w:rsidR="00604562">
        <w:t xml:space="preserve">.  </w:t>
      </w:r>
      <w:r>
        <w:t>I will also introduce more sophisticated shape and shading analysis using OpenCV’s image-processing tools to recognize these visual changes more accurately.</w:t>
      </w:r>
      <w:r w:rsidR="002B6BC0">
        <w:t xml:space="preserve">  </w:t>
      </w:r>
      <w:r w:rsidR="00F73CD7">
        <w:t xml:space="preserve">With these specific changes, I hope to enable my agent to identify the transformation in </w:t>
      </w:r>
      <w:r w:rsidR="00C11E50">
        <w:t>B-05, B-06, and B-09</w:t>
      </w:r>
      <w:r w:rsidR="00C11E50">
        <w:t xml:space="preserve">.  </w:t>
      </w:r>
    </w:p>
    <w:p w14:paraId="56E0E82D" w14:textId="2D4F4ECD" w:rsidR="004C0615" w:rsidRDefault="009C0CCA" w:rsidP="002615ED">
      <w:pPr>
        <w:ind w:firstLine="720"/>
      </w:pPr>
      <w:r>
        <w:t>Lastly</w:t>
      </w:r>
      <w:r w:rsidR="004C0615">
        <w:t xml:space="preserve">, I will improve the overall efficiency of </w:t>
      </w:r>
      <w:r>
        <w:t>my</w:t>
      </w:r>
      <w:r w:rsidR="004C0615">
        <w:t xml:space="preserve"> agent, particularly in the simpler problems (B-01 to B-03), where it currently takes longer than </w:t>
      </w:r>
      <w:r>
        <w:t>expected</w:t>
      </w:r>
      <w:r w:rsidR="004C0615">
        <w:t xml:space="preserve">. </w:t>
      </w:r>
      <w:r w:rsidR="00C11E50">
        <w:t xml:space="preserve"> </w:t>
      </w:r>
      <w:r w:rsidR="004C0615">
        <w:t>To do this, I will add an initial logic layer that quickly identifies problems with simple patterns</w:t>
      </w:r>
      <w:r w:rsidR="00291A83">
        <w:t xml:space="preserve"> </w:t>
      </w:r>
      <w:r w:rsidR="004C0615">
        <w:t>before applying more time-consuming transformations</w:t>
      </w:r>
      <w:r w:rsidR="00AE5C2B">
        <w:t xml:space="preserve">.  </w:t>
      </w:r>
      <w:r w:rsidR="004C0615">
        <w:t xml:space="preserve">This selective approach will reduce unnecessary pixel comparisons and transformations, streamlining </w:t>
      </w:r>
      <w:r w:rsidR="00AE5C2B">
        <w:t>my</w:t>
      </w:r>
      <w:r w:rsidR="004C0615">
        <w:t xml:space="preserve"> agent’s decision-making process. </w:t>
      </w:r>
      <w:r w:rsidR="00EF3F95">
        <w:t xml:space="preserve"> </w:t>
      </w:r>
      <w:r w:rsidR="004C0615">
        <w:t xml:space="preserve">I will also </w:t>
      </w:r>
      <w:r w:rsidR="00AE5C2B">
        <w:t xml:space="preserve">need to </w:t>
      </w:r>
      <w:r w:rsidR="002615ED">
        <w:t xml:space="preserve">either </w:t>
      </w:r>
      <w:r w:rsidR="004C0615">
        <w:t xml:space="preserve">optimize the use of </w:t>
      </w:r>
      <w:r w:rsidR="00AE5C2B">
        <w:t>NumPy</w:t>
      </w:r>
      <w:r w:rsidR="004C0615">
        <w:t xml:space="preserve"> for pixel-wise comparisons by ensuring that </w:t>
      </w:r>
      <w:r w:rsidR="00407DBA">
        <w:t>my agent</w:t>
      </w:r>
      <w:r w:rsidR="004C0615">
        <w:t xml:space="preserve"> only performs these computations when simpler checks have </w:t>
      </w:r>
      <w:r w:rsidR="002615ED">
        <w:t>failed or find an alternative solution to further reduce</w:t>
      </w:r>
      <w:r w:rsidR="004C0615">
        <w:t xml:space="preserve"> computational overhead.</w:t>
      </w:r>
    </w:p>
    <w:p w14:paraId="6E3EE6D0" w14:textId="2115BF34" w:rsidR="004C0615" w:rsidRDefault="004C0615" w:rsidP="002615ED">
      <w:pPr>
        <w:ind w:firstLine="720"/>
      </w:pPr>
      <w:r>
        <w:t xml:space="preserve">By addressing the incorrect problems as a priority and reducing unnecessary computations for simpler problems, </w:t>
      </w:r>
      <w:r w:rsidR="004C1AA3">
        <w:t>my</w:t>
      </w:r>
      <w:r>
        <w:t xml:space="preserve"> agent’s accuracy and efficiency should improve significantly before the final submission.</w:t>
      </w:r>
    </w:p>
    <w:p w14:paraId="1B7A927A" w14:textId="4E2A677C" w:rsidR="004C1AA3" w:rsidRDefault="00667C54" w:rsidP="004C1AA3">
      <w:pPr>
        <w:pStyle w:val="Heading1"/>
      </w:pPr>
      <w:r>
        <w:t>agent design for 3x3 problems</w:t>
      </w:r>
    </w:p>
    <w:p w14:paraId="21ADB02E" w14:textId="724F236E" w:rsidR="00E36FB6" w:rsidRDefault="00E36FB6" w:rsidP="00E36FB6">
      <w:pPr>
        <w:ind w:firstLine="720"/>
      </w:pPr>
      <w:r>
        <w:t xml:space="preserve">To generalize my agent’s design to cover 3x3 problems in addition to the 2x2 problems, I will </w:t>
      </w:r>
      <w:r w:rsidR="00CA59E6">
        <w:t>have to expand</w:t>
      </w:r>
      <w:r>
        <w:t xml:space="preserve"> </w:t>
      </w:r>
      <w:r w:rsidR="001A53E7">
        <w:t>my</w:t>
      </w:r>
      <w:r>
        <w:t xml:space="preserve"> agent's logic to handle more complex relationships and patterns that arise in 3x3 matrices. </w:t>
      </w:r>
      <w:r w:rsidR="00C27331">
        <w:t xml:space="preserve"> </w:t>
      </w:r>
      <w:r>
        <w:t>Here's the plan for doing so:</w:t>
      </w:r>
    </w:p>
    <w:p w14:paraId="2CA83A99" w14:textId="3BE21BB7" w:rsidR="0040107D" w:rsidRDefault="00E36FB6" w:rsidP="0040107D">
      <w:pPr>
        <w:pStyle w:val="ListParagraph"/>
        <w:numPr>
          <w:ilvl w:val="0"/>
          <w:numId w:val="50"/>
        </w:numPr>
      </w:pPr>
      <w:r w:rsidRPr="00C27331">
        <w:rPr>
          <w:b/>
          <w:bCs/>
        </w:rPr>
        <w:t>Extending the 2D Grid Logic to 3x3:</w:t>
      </w:r>
      <w:r>
        <w:t xml:space="preserve"> The 2x2 problems already rely on detecting relationships between rows and columns using a 2D grid of images. </w:t>
      </w:r>
      <w:r w:rsidR="00C27331">
        <w:t xml:space="preserve"> </w:t>
      </w:r>
      <w:r>
        <w:t xml:space="preserve">For 3x3 problems, I will extend this logic to a 3x3 grid, where </w:t>
      </w:r>
      <w:r w:rsidR="00CA59E6">
        <w:t>my</w:t>
      </w:r>
      <w:r>
        <w:t xml:space="preserve"> agent checks for consistency in rows, columns, and diagonals. This will involve comparing images in each row (A </w:t>
      </w:r>
      <w:r w:rsidRPr="00E36FB6">
        <w:rPr>
          <w:rFonts w:ascii="Times New Roman" w:hAnsi="Times New Roman"/>
        </w:rPr>
        <w:t>→</w:t>
      </w:r>
      <w:r>
        <w:t xml:space="preserve"> B </w:t>
      </w:r>
      <w:r w:rsidRPr="00E36FB6">
        <w:rPr>
          <w:rFonts w:ascii="Times New Roman" w:hAnsi="Times New Roman"/>
        </w:rPr>
        <w:t>→</w:t>
      </w:r>
      <w:r>
        <w:t xml:space="preserve"> C), each column ( A </w:t>
      </w:r>
      <w:r w:rsidRPr="00E36FB6">
        <w:rPr>
          <w:rFonts w:ascii="Times New Roman" w:hAnsi="Times New Roman"/>
        </w:rPr>
        <w:t>→</w:t>
      </w:r>
      <w:r>
        <w:t xml:space="preserve"> D </w:t>
      </w:r>
      <w:r w:rsidRPr="00E36FB6">
        <w:rPr>
          <w:rFonts w:ascii="Times New Roman" w:hAnsi="Times New Roman"/>
        </w:rPr>
        <w:t>→</w:t>
      </w:r>
      <w:r>
        <w:t xml:space="preserve"> G), and diagonals (A </w:t>
      </w:r>
      <w:r w:rsidRPr="00E36FB6">
        <w:rPr>
          <w:rFonts w:ascii="Times New Roman" w:hAnsi="Times New Roman"/>
        </w:rPr>
        <w:t>→</w:t>
      </w:r>
      <w:r>
        <w:t xml:space="preserve"> E </w:t>
      </w:r>
      <w:r w:rsidRPr="00E36FB6">
        <w:rPr>
          <w:rFonts w:ascii="Times New Roman" w:hAnsi="Times New Roman"/>
        </w:rPr>
        <w:t>→</w:t>
      </w:r>
      <w:r>
        <w:t xml:space="preserve"> I) to identify patterns.</w:t>
      </w:r>
      <w:r w:rsidR="00220E44">
        <w:t xml:space="preserve">  </w:t>
      </w:r>
      <w:r>
        <w:t xml:space="preserve">I will also use pixel comparison and transformation techniques, similar to those in 2x2 </w:t>
      </w:r>
      <w:r>
        <w:lastRenderedPageBreak/>
        <w:t>problems, to detect mirror images, rotations, or shape changes across the grid</w:t>
      </w:r>
      <w:r w:rsidR="0040107D">
        <w:t>.</w:t>
      </w:r>
    </w:p>
    <w:p w14:paraId="6F2F4EBB" w14:textId="51E89E45" w:rsidR="00E36FB6" w:rsidRDefault="00E36FB6" w:rsidP="00E36FB6">
      <w:pPr>
        <w:pStyle w:val="ListParagraph"/>
        <w:numPr>
          <w:ilvl w:val="0"/>
          <w:numId w:val="50"/>
        </w:numPr>
      </w:pPr>
      <w:r w:rsidRPr="00EB7760">
        <w:rPr>
          <w:b/>
          <w:bCs/>
        </w:rPr>
        <w:t>Pattern Recognition Across Rows and Columns:</w:t>
      </w:r>
      <w:r>
        <w:t xml:space="preserve"> In a 3x3 matrix, patterns </w:t>
      </w:r>
      <w:r w:rsidR="001414AD">
        <w:t>will</w:t>
      </w:r>
      <w:r>
        <w:t xml:space="preserve"> span multiple figures across rows or columns. To accommodate this, </w:t>
      </w:r>
      <w:r w:rsidR="00407DBA">
        <w:t>my agent</w:t>
      </w:r>
      <w:r>
        <w:t xml:space="preserve"> will check for transformations that occur consistently across a row or column. </w:t>
      </w:r>
      <w:r w:rsidR="001414AD">
        <w:t xml:space="preserve"> </w:t>
      </w:r>
      <w:r>
        <w:t xml:space="preserve">For example, if a shape rotates or scales as it moves from left to right across the matrix, </w:t>
      </w:r>
      <w:r w:rsidR="00407DBA">
        <w:t>my agent</w:t>
      </w:r>
      <w:r>
        <w:t xml:space="preserve"> will detect and apply these transformations to find the missing figure in the third row or column. </w:t>
      </w:r>
      <w:r w:rsidR="00D83B38">
        <w:t xml:space="preserve"> </w:t>
      </w:r>
      <w:r>
        <w:t>This will be done using the same transformations (flip, rotate, mirror) that are used in the 2x2 cases, but applied across larger sequences of figures.</w:t>
      </w:r>
    </w:p>
    <w:p w14:paraId="767E4BBD" w14:textId="592D1519" w:rsidR="00E36FB6" w:rsidRDefault="00E36FB6" w:rsidP="00E36FB6">
      <w:pPr>
        <w:pStyle w:val="ListParagraph"/>
        <w:numPr>
          <w:ilvl w:val="0"/>
          <w:numId w:val="50"/>
        </w:numPr>
      </w:pPr>
      <w:r w:rsidRPr="00D83B38">
        <w:rPr>
          <w:b/>
          <w:bCs/>
        </w:rPr>
        <w:t>Contour and Shape Analysis for 3x3 Problems</w:t>
      </w:r>
      <w:r>
        <w:t xml:space="preserve">: Some 3x3 problems involve complex shape transformations (e.g., removal or addition of shapes). For these, I will extend the current contour detection methods used for 2x2 problems to 3x3 matrices. </w:t>
      </w:r>
      <w:r w:rsidR="00957E3E">
        <w:t xml:space="preserve"> </w:t>
      </w:r>
      <w:r w:rsidR="00407DBA">
        <w:t>My agent</w:t>
      </w:r>
      <w:r>
        <w:t xml:space="preserve"> will analyze the contours of shapes in a more sophisticated way, such as detecting if shapes are progressively removed, resized, or shifted across rows </w:t>
      </w:r>
      <w:r w:rsidR="00957E3E">
        <w:t>and/</w:t>
      </w:r>
      <w:r>
        <w:t xml:space="preserve">or columns. </w:t>
      </w:r>
      <w:r w:rsidR="00957E3E">
        <w:t xml:space="preserve"> </w:t>
      </w:r>
      <w:r>
        <w:t xml:space="preserve">This </w:t>
      </w:r>
      <w:r w:rsidR="00F74038">
        <w:t xml:space="preserve">enhancement </w:t>
      </w:r>
      <w:r>
        <w:t xml:space="preserve">will allow </w:t>
      </w:r>
      <w:r w:rsidR="00407DBA">
        <w:t>my agent</w:t>
      </w:r>
      <w:r>
        <w:t xml:space="preserve"> to handle problems where the changes in figures are more subtle or gradual</w:t>
      </w:r>
      <w:r w:rsidR="00F74038">
        <w:t xml:space="preserve"> in the 3x3 problems.</w:t>
      </w:r>
    </w:p>
    <w:p w14:paraId="32A21314" w14:textId="70D1F21C" w:rsidR="00E36FB6" w:rsidRDefault="00E36FB6" w:rsidP="00E36FB6">
      <w:pPr>
        <w:pStyle w:val="ListParagraph"/>
        <w:numPr>
          <w:ilvl w:val="0"/>
          <w:numId w:val="50"/>
        </w:numPr>
      </w:pPr>
      <w:r w:rsidRPr="00DA25B4">
        <w:rPr>
          <w:b/>
          <w:bCs/>
        </w:rPr>
        <w:t>Fallback Approaches:</w:t>
      </w:r>
      <w:r>
        <w:t xml:space="preserve"> For particularly challenging 3x3 problems, where standard transformations or row/column logic do not apply, I will implement fallback approaches, such as comparing the entire grid at once using pixel-based analysis. Additionally, more advanced shape and contour analysis using OpenCV can </w:t>
      </w:r>
      <w:r w:rsidR="0078211B">
        <w:t xml:space="preserve">and should </w:t>
      </w:r>
      <w:r>
        <w:t xml:space="preserve">help detect subtle differences in shading, shape alterations, or symmetry that might not be easily captured by simple transformations. </w:t>
      </w:r>
      <w:r w:rsidR="007A6906">
        <w:t xml:space="preserve"> </w:t>
      </w:r>
      <w:r>
        <w:t xml:space="preserve">This </w:t>
      </w:r>
      <w:r w:rsidR="007A6906">
        <w:t xml:space="preserve">enhancement </w:t>
      </w:r>
      <w:r>
        <w:t xml:space="preserve">will allow </w:t>
      </w:r>
      <w:r w:rsidR="00407DBA">
        <w:t>my agent</w:t>
      </w:r>
      <w:r>
        <w:t xml:space="preserve"> to still propose a best guess </w:t>
      </w:r>
      <w:r w:rsidR="007A6906">
        <w:t xml:space="preserve">even </w:t>
      </w:r>
      <w:r>
        <w:t>when no obvious pattern emerges.</w:t>
      </w:r>
    </w:p>
    <w:p w14:paraId="53335A84" w14:textId="0E07E10B" w:rsidR="00664033" w:rsidRDefault="00E36FB6" w:rsidP="00664033">
      <w:pPr>
        <w:ind w:firstLine="360"/>
      </w:pPr>
      <w:r>
        <w:t xml:space="preserve">By scaling up the current logic for detecting visual relationships in 2x2 matrices and expanding it to handle the additional complexity of 3x3 matrices, </w:t>
      </w:r>
      <w:r w:rsidR="00407DBA">
        <w:t>my agent</w:t>
      </w:r>
      <w:r>
        <w:t xml:space="preserve"> will be able to handle a broader range of problem types and transformations. </w:t>
      </w:r>
      <w:r w:rsidR="009C40B4">
        <w:t xml:space="preserve"> </w:t>
      </w:r>
      <w:r>
        <w:t xml:space="preserve">This generalized approach will make </w:t>
      </w:r>
      <w:r w:rsidR="00407DBA">
        <w:t>my agent</w:t>
      </w:r>
      <w:r>
        <w:t xml:space="preserve"> capable of solving more difficult Raven’s Progressive Matrices problems in future sets.</w:t>
      </w:r>
    </w:p>
    <w:p w14:paraId="33A08289" w14:textId="5F2F4FB3" w:rsidR="00664033" w:rsidRPr="00667C54" w:rsidRDefault="00664033" w:rsidP="00664033">
      <w:pPr>
        <w:pStyle w:val="Heading1"/>
      </w:pPr>
      <w:r>
        <w:t>peer feedback</w:t>
      </w:r>
    </w:p>
    <w:p w14:paraId="380E839C" w14:textId="7E4FBD9B" w:rsidR="009C04B3" w:rsidRDefault="00AA6021" w:rsidP="00AA6021">
      <w:pPr>
        <w:ind w:firstLine="720"/>
      </w:pPr>
      <w:r>
        <w:t xml:space="preserve">I </w:t>
      </w:r>
      <w:r w:rsidRPr="00AA6021">
        <w:t xml:space="preserve">would appreciate feedback on improving shape recognition and contour detection, as this is one of the biggest challenges I’m currently facing. I use </w:t>
      </w:r>
      <w:r w:rsidRPr="00AA6021">
        <w:lastRenderedPageBreak/>
        <w:t xml:space="preserve">OpenCV for contour detection to identify shape changes, such as additions, removals, or scaling of internal shapes. </w:t>
      </w:r>
      <w:r w:rsidR="002E3B9E">
        <w:t xml:space="preserve"> </w:t>
      </w:r>
      <w:r w:rsidRPr="00AA6021">
        <w:t xml:space="preserve">However, this method has not always been reliable, especially when dealing with more complex shapes or subtle changes between figures. </w:t>
      </w:r>
      <w:r w:rsidR="002E3B9E">
        <w:t xml:space="preserve"> </w:t>
      </w:r>
      <w:r w:rsidRPr="00AA6021">
        <w:t xml:space="preserve">I’m interested in hearing if </w:t>
      </w:r>
      <w:r w:rsidR="002E3B9E">
        <w:t>any classmates</w:t>
      </w:r>
      <w:r w:rsidRPr="00AA6021">
        <w:t xml:space="preserve"> </w:t>
      </w:r>
      <w:r w:rsidR="002E3B9E">
        <w:t>have</w:t>
      </w:r>
      <w:r w:rsidRPr="00AA6021">
        <w:t xml:space="preserve"> experimented with more advanced shape recognition techniques or different libraries, </w:t>
      </w:r>
      <w:r w:rsidR="00475FAF">
        <w:t xml:space="preserve">specifically </w:t>
      </w:r>
      <w:r w:rsidRPr="00AA6021">
        <w:t xml:space="preserve">Pillow, to improve contour analysis accuracy. </w:t>
      </w:r>
      <w:r w:rsidR="00181DAA">
        <w:t xml:space="preserve"> </w:t>
      </w:r>
      <w:r w:rsidR="007B242F">
        <w:t xml:space="preserve"> </w:t>
      </w:r>
      <w:r w:rsidRPr="00AA6021">
        <w:t xml:space="preserve">Beyond that, while efficiency is important, it’s secondary for me </w:t>
      </w:r>
      <w:r w:rsidR="0016130A" w:rsidRPr="00AA6021">
        <w:t>if</w:t>
      </w:r>
      <w:r w:rsidRPr="00AA6021">
        <w:t xml:space="preserve"> </w:t>
      </w:r>
      <w:r w:rsidR="00407DBA">
        <w:t>my agent</w:t>
      </w:r>
      <w:r w:rsidRPr="00AA6021">
        <w:t xml:space="preserve"> solves the problems correctly. </w:t>
      </w:r>
      <w:r w:rsidR="007B242F">
        <w:t xml:space="preserve"> </w:t>
      </w:r>
      <w:r w:rsidR="0016130A" w:rsidRPr="00AA6021">
        <w:t>Nevertheless</w:t>
      </w:r>
      <w:r w:rsidRPr="00AA6021">
        <w:t xml:space="preserve">, if classmates have suggestions on how to optimize </w:t>
      </w:r>
      <w:r w:rsidR="00407DBA">
        <w:t>my agent</w:t>
      </w:r>
      <w:r w:rsidRPr="00AA6021">
        <w:t xml:space="preserve">'s efficiency without sacrificing accuracy, I’d be open to exploring </w:t>
      </w:r>
      <w:r w:rsidR="00BE2A10">
        <w:t>that feedback</w:t>
      </w:r>
      <w:r w:rsidRPr="00AA6021">
        <w:t xml:space="preserve"> as well.</w:t>
      </w:r>
    </w:p>
    <w:p w14:paraId="4E634760" w14:textId="33930030" w:rsidR="009C04B3" w:rsidRPr="00D308CA" w:rsidRDefault="009C04B3" w:rsidP="00061BAE"/>
    <w:sectPr w:rsidR="009C04B3" w:rsidRPr="00D308CA" w:rsidSect="00641A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2FABE" w14:textId="77777777" w:rsidR="00590B40" w:rsidRDefault="00590B40" w:rsidP="00126D77">
      <w:r>
        <w:separator/>
      </w:r>
    </w:p>
  </w:endnote>
  <w:endnote w:type="continuationSeparator" w:id="0">
    <w:p w14:paraId="0BF1E1E0" w14:textId="77777777" w:rsidR="00590B40" w:rsidRDefault="00590B40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695A9" w14:textId="77777777" w:rsidR="00590B40" w:rsidRDefault="00590B40" w:rsidP="0060186D">
      <w:pPr>
        <w:spacing w:after="0" w:line="110" w:lineRule="exact"/>
      </w:pPr>
    </w:p>
  </w:footnote>
  <w:footnote w:type="continuationSeparator" w:id="0">
    <w:p w14:paraId="0ECFEB7A" w14:textId="77777777" w:rsidR="00590B40" w:rsidRPr="00BB7AEF" w:rsidRDefault="00590B40" w:rsidP="00BB7AEF">
      <w:pPr>
        <w:spacing w:after="0" w:line="20" w:lineRule="exact"/>
        <w:rPr>
          <w:sz w:val="2"/>
        </w:rPr>
      </w:pPr>
    </w:p>
  </w:footnote>
  <w:footnote w:type="continuationNotice" w:id="1">
    <w:p w14:paraId="07B49B88" w14:textId="77777777" w:rsidR="00590B40" w:rsidRPr="00AE67B5" w:rsidRDefault="00590B40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A620AD"/>
    <w:multiLevelType w:val="multilevel"/>
    <w:tmpl w:val="88C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77A6227"/>
    <w:multiLevelType w:val="hybridMultilevel"/>
    <w:tmpl w:val="718E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926C8B"/>
    <w:multiLevelType w:val="hybridMultilevel"/>
    <w:tmpl w:val="38F4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0546">
    <w:abstractNumId w:val="6"/>
  </w:num>
  <w:num w:numId="2" w16cid:durableId="483745363">
    <w:abstractNumId w:val="33"/>
  </w:num>
  <w:num w:numId="3" w16cid:durableId="1014844374">
    <w:abstractNumId w:val="27"/>
  </w:num>
  <w:num w:numId="4" w16cid:durableId="21253480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942592">
    <w:abstractNumId w:val="37"/>
  </w:num>
  <w:num w:numId="6" w16cid:durableId="1808010922">
    <w:abstractNumId w:val="15"/>
  </w:num>
  <w:num w:numId="7" w16cid:durableId="1899514012">
    <w:abstractNumId w:val="35"/>
  </w:num>
  <w:num w:numId="8" w16cid:durableId="2023624796">
    <w:abstractNumId w:val="8"/>
  </w:num>
  <w:num w:numId="9" w16cid:durableId="425882138">
    <w:abstractNumId w:val="36"/>
  </w:num>
  <w:num w:numId="10" w16cid:durableId="1084910779">
    <w:abstractNumId w:val="14"/>
  </w:num>
  <w:num w:numId="11" w16cid:durableId="1833450697">
    <w:abstractNumId w:val="10"/>
  </w:num>
  <w:num w:numId="12" w16cid:durableId="637615976">
    <w:abstractNumId w:val="28"/>
  </w:num>
  <w:num w:numId="13" w16cid:durableId="1493791475">
    <w:abstractNumId w:val="13"/>
  </w:num>
  <w:num w:numId="14" w16cid:durableId="1177885110">
    <w:abstractNumId w:val="32"/>
  </w:num>
  <w:num w:numId="15" w16cid:durableId="733511313">
    <w:abstractNumId w:val="39"/>
  </w:num>
  <w:num w:numId="16" w16cid:durableId="102653697">
    <w:abstractNumId w:val="37"/>
    <w:lvlOverride w:ilvl="0">
      <w:startOverride w:val="1"/>
    </w:lvlOverride>
  </w:num>
  <w:num w:numId="17" w16cid:durableId="1859343813">
    <w:abstractNumId w:val="37"/>
    <w:lvlOverride w:ilvl="0">
      <w:startOverride w:val="1"/>
    </w:lvlOverride>
  </w:num>
  <w:num w:numId="18" w16cid:durableId="1606185041">
    <w:abstractNumId w:val="37"/>
    <w:lvlOverride w:ilvl="0">
      <w:startOverride w:val="1"/>
    </w:lvlOverride>
  </w:num>
  <w:num w:numId="19" w16cid:durableId="116720903">
    <w:abstractNumId w:val="37"/>
    <w:lvlOverride w:ilvl="0">
      <w:startOverride w:val="1"/>
    </w:lvlOverride>
  </w:num>
  <w:num w:numId="20" w16cid:durableId="1488671917">
    <w:abstractNumId w:val="37"/>
    <w:lvlOverride w:ilvl="0">
      <w:startOverride w:val="1"/>
    </w:lvlOverride>
  </w:num>
  <w:num w:numId="21" w16cid:durableId="102041751">
    <w:abstractNumId w:val="37"/>
    <w:lvlOverride w:ilvl="0">
      <w:startOverride w:val="1"/>
    </w:lvlOverride>
  </w:num>
  <w:num w:numId="22" w16cid:durableId="1853840834">
    <w:abstractNumId w:val="0"/>
  </w:num>
  <w:num w:numId="23" w16cid:durableId="659236934">
    <w:abstractNumId w:val="30"/>
  </w:num>
  <w:num w:numId="24" w16cid:durableId="802963649">
    <w:abstractNumId w:val="30"/>
    <w:lvlOverride w:ilvl="0">
      <w:startOverride w:val="1"/>
    </w:lvlOverride>
  </w:num>
  <w:num w:numId="25" w16cid:durableId="854415559">
    <w:abstractNumId w:val="38"/>
  </w:num>
  <w:num w:numId="26" w16cid:durableId="322508870">
    <w:abstractNumId w:val="7"/>
  </w:num>
  <w:num w:numId="27" w16cid:durableId="454755178">
    <w:abstractNumId w:val="18"/>
  </w:num>
  <w:num w:numId="28" w16cid:durableId="1918788019">
    <w:abstractNumId w:val="19"/>
  </w:num>
  <w:num w:numId="29" w16cid:durableId="942997807">
    <w:abstractNumId w:val="5"/>
  </w:num>
  <w:num w:numId="30" w16cid:durableId="161553741">
    <w:abstractNumId w:val="2"/>
  </w:num>
  <w:num w:numId="31" w16cid:durableId="1347249264">
    <w:abstractNumId w:val="12"/>
  </w:num>
  <w:num w:numId="32" w16cid:durableId="1336344625">
    <w:abstractNumId w:val="16"/>
  </w:num>
  <w:num w:numId="33" w16cid:durableId="842474826">
    <w:abstractNumId w:val="1"/>
  </w:num>
  <w:num w:numId="34" w16cid:durableId="1710379808">
    <w:abstractNumId w:val="17"/>
  </w:num>
  <w:num w:numId="35" w16cid:durableId="806170903">
    <w:abstractNumId w:val="21"/>
  </w:num>
  <w:num w:numId="36" w16cid:durableId="585963941">
    <w:abstractNumId w:val="9"/>
  </w:num>
  <w:num w:numId="37" w16cid:durableId="673531501">
    <w:abstractNumId w:val="31"/>
  </w:num>
  <w:num w:numId="38" w16cid:durableId="1473013661">
    <w:abstractNumId w:val="25"/>
  </w:num>
  <w:num w:numId="39" w16cid:durableId="1705708889">
    <w:abstractNumId w:val="24"/>
  </w:num>
  <w:num w:numId="40" w16cid:durableId="1759711964">
    <w:abstractNumId w:val="20"/>
  </w:num>
  <w:num w:numId="41" w16cid:durableId="288825744">
    <w:abstractNumId w:val="11"/>
  </w:num>
  <w:num w:numId="42" w16cid:durableId="1223297238">
    <w:abstractNumId w:val="26"/>
  </w:num>
  <w:num w:numId="43" w16cid:durableId="56365060">
    <w:abstractNumId w:val="40"/>
  </w:num>
  <w:num w:numId="44" w16cid:durableId="59060903">
    <w:abstractNumId w:val="23"/>
  </w:num>
  <w:num w:numId="45" w16cid:durableId="1523057589">
    <w:abstractNumId w:val="41"/>
  </w:num>
  <w:num w:numId="46" w16cid:durableId="1602446090">
    <w:abstractNumId w:val="34"/>
  </w:num>
  <w:num w:numId="47" w16cid:durableId="288584137">
    <w:abstractNumId w:val="4"/>
  </w:num>
  <w:num w:numId="48" w16cid:durableId="435057937">
    <w:abstractNumId w:val="23"/>
    <w:lvlOverride w:ilvl="0">
      <w:startOverride w:val="1"/>
    </w:lvlOverride>
  </w:num>
  <w:num w:numId="49" w16cid:durableId="1384137049">
    <w:abstractNumId w:val="22"/>
  </w:num>
  <w:num w:numId="50" w16cid:durableId="1670863124">
    <w:abstractNumId w:val="29"/>
  </w:num>
  <w:num w:numId="51" w16cid:durableId="539511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4D2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36A7E"/>
    <w:rsid w:val="0004097D"/>
    <w:rsid w:val="000435DE"/>
    <w:rsid w:val="00043A15"/>
    <w:rsid w:val="000451E9"/>
    <w:rsid w:val="00045282"/>
    <w:rsid w:val="00047825"/>
    <w:rsid w:val="00053A61"/>
    <w:rsid w:val="000576D8"/>
    <w:rsid w:val="00060B34"/>
    <w:rsid w:val="00060DEA"/>
    <w:rsid w:val="000613DF"/>
    <w:rsid w:val="00061BAE"/>
    <w:rsid w:val="00062881"/>
    <w:rsid w:val="0006297C"/>
    <w:rsid w:val="00064626"/>
    <w:rsid w:val="00071F4D"/>
    <w:rsid w:val="0007248E"/>
    <w:rsid w:val="000733EC"/>
    <w:rsid w:val="000736BA"/>
    <w:rsid w:val="0007537F"/>
    <w:rsid w:val="00077849"/>
    <w:rsid w:val="00081DFC"/>
    <w:rsid w:val="00082DC0"/>
    <w:rsid w:val="00084043"/>
    <w:rsid w:val="000842AF"/>
    <w:rsid w:val="0008560D"/>
    <w:rsid w:val="00086B7A"/>
    <w:rsid w:val="00091B87"/>
    <w:rsid w:val="00097F3C"/>
    <w:rsid w:val="000A00D7"/>
    <w:rsid w:val="000A01AF"/>
    <w:rsid w:val="000A418D"/>
    <w:rsid w:val="000A4411"/>
    <w:rsid w:val="000B1B4F"/>
    <w:rsid w:val="000B54B1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D7916"/>
    <w:rsid w:val="000E1BD8"/>
    <w:rsid w:val="000E2391"/>
    <w:rsid w:val="000E4B49"/>
    <w:rsid w:val="000F5ACE"/>
    <w:rsid w:val="000F6C8C"/>
    <w:rsid w:val="001026FF"/>
    <w:rsid w:val="00103667"/>
    <w:rsid w:val="00106BC3"/>
    <w:rsid w:val="00110DFA"/>
    <w:rsid w:val="0011139F"/>
    <w:rsid w:val="00117ECF"/>
    <w:rsid w:val="001226B8"/>
    <w:rsid w:val="001227A5"/>
    <w:rsid w:val="00124EC2"/>
    <w:rsid w:val="001267D5"/>
    <w:rsid w:val="00126D77"/>
    <w:rsid w:val="00132FF3"/>
    <w:rsid w:val="00135B1D"/>
    <w:rsid w:val="001366F3"/>
    <w:rsid w:val="00136BAD"/>
    <w:rsid w:val="001414AD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30A"/>
    <w:rsid w:val="00161673"/>
    <w:rsid w:val="00163E55"/>
    <w:rsid w:val="001641AC"/>
    <w:rsid w:val="00164951"/>
    <w:rsid w:val="0016672B"/>
    <w:rsid w:val="00167085"/>
    <w:rsid w:val="0017086D"/>
    <w:rsid w:val="00171C87"/>
    <w:rsid w:val="0017206B"/>
    <w:rsid w:val="00172F24"/>
    <w:rsid w:val="00173B0C"/>
    <w:rsid w:val="00173D74"/>
    <w:rsid w:val="00173F22"/>
    <w:rsid w:val="00175365"/>
    <w:rsid w:val="00176C48"/>
    <w:rsid w:val="00176FCE"/>
    <w:rsid w:val="001806DC"/>
    <w:rsid w:val="00181DAA"/>
    <w:rsid w:val="00182071"/>
    <w:rsid w:val="0018382A"/>
    <w:rsid w:val="00184E25"/>
    <w:rsid w:val="001879C8"/>
    <w:rsid w:val="00190B38"/>
    <w:rsid w:val="00193F58"/>
    <w:rsid w:val="001942D7"/>
    <w:rsid w:val="00194787"/>
    <w:rsid w:val="001A10F2"/>
    <w:rsid w:val="001A1AB8"/>
    <w:rsid w:val="001A228E"/>
    <w:rsid w:val="001A4533"/>
    <w:rsid w:val="001A48DF"/>
    <w:rsid w:val="001A53E7"/>
    <w:rsid w:val="001A657B"/>
    <w:rsid w:val="001B415A"/>
    <w:rsid w:val="001B681E"/>
    <w:rsid w:val="001C00F6"/>
    <w:rsid w:val="001C274C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0E44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0F6B"/>
    <w:rsid w:val="0026126F"/>
    <w:rsid w:val="002615ED"/>
    <w:rsid w:val="00266C96"/>
    <w:rsid w:val="00270834"/>
    <w:rsid w:val="0027188D"/>
    <w:rsid w:val="00271FF2"/>
    <w:rsid w:val="00272991"/>
    <w:rsid w:val="0027375D"/>
    <w:rsid w:val="00280650"/>
    <w:rsid w:val="00281FCB"/>
    <w:rsid w:val="002839B1"/>
    <w:rsid w:val="0028491E"/>
    <w:rsid w:val="00285AE5"/>
    <w:rsid w:val="00287386"/>
    <w:rsid w:val="00290E84"/>
    <w:rsid w:val="00291A83"/>
    <w:rsid w:val="00293BC0"/>
    <w:rsid w:val="002948EC"/>
    <w:rsid w:val="0029645B"/>
    <w:rsid w:val="002A09D4"/>
    <w:rsid w:val="002A346E"/>
    <w:rsid w:val="002B1B48"/>
    <w:rsid w:val="002B1C35"/>
    <w:rsid w:val="002B2730"/>
    <w:rsid w:val="002B63CA"/>
    <w:rsid w:val="002B64D6"/>
    <w:rsid w:val="002B6BC0"/>
    <w:rsid w:val="002B7FCB"/>
    <w:rsid w:val="002C10B1"/>
    <w:rsid w:val="002C1730"/>
    <w:rsid w:val="002C231C"/>
    <w:rsid w:val="002C2EA0"/>
    <w:rsid w:val="002C6457"/>
    <w:rsid w:val="002D5B6B"/>
    <w:rsid w:val="002D6CAA"/>
    <w:rsid w:val="002D71BC"/>
    <w:rsid w:val="002E20C6"/>
    <w:rsid w:val="002E3618"/>
    <w:rsid w:val="002E3B9E"/>
    <w:rsid w:val="002E3F1B"/>
    <w:rsid w:val="002E47E0"/>
    <w:rsid w:val="002E486D"/>
    <w:rsid w:val="002F10F1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383A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36460"/>
    <w:rsid w:val="00340B08"/>
    <w:rsid w:val="003425E3"/>
    <w:rsid w:val="003435B9"/>
    <w:rsid w:val="00351C5A"/>
    <w:rsid w:val="00353B50"/>
    <w:rsid w:val="00356F39"/>
    <w:rsid w:val="00360939"/>
    <w:rsid w:val="00361865"/>
    <w:rsid w:val="00361A3E"/>
    <w:rsid w:val="00366883"/>
    <w:rsid w:val="00366B2D"/>
    <w:rsid w:val="003702D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107D"/>
    <w:rsid w:val="004027C6"/>
    <w:rsid w:val="00407341"/>
    <w:rsid w:val="004075D5"/>
    <w:rsid w:val="004078D4"/>
    <w:rsid w:val="00407DBA"/>
    <w:rsid w:val="004132B8"/>
    <w:rsid w:val="0041391B"/>
    <w:rsid w:val="004156C8"/>
    <w:rsid w:val="00417F0E"/>
    <w:rsid w:val="00422A19"/>
    <w:rsid w:val="00422BCE"/>
    <w:rsid w:val="0042325E"/>
    <w:rsid w:val="004248B1"/>
    <w:rsid w:val="00425FB1"/>
    <w:rsid w:val="00426676"/>
    <w:rsid w:val="0043014A"/>
    <w:rsid w:val="0043030F"/>
    <w:rsid w:val="0043107E"/>
    <w:rsid w:val="004312E4"/>
    <w:rsid w:val="00443D14"/>
    <w:rsid w:val="00443DA0"/>
    <w:rsid w:val="00450874"/>
    <w:rsid w:val="004508B1"/>
    <w:rsid w:val="00451B4A"/>
    <w:rsid w:val="0045390F"/>
    <w:rsid w:val="0045755B"/>
    <w:rsid w:val="00460451"/>
    <w:rsid w:val="00463D6D"/>
    <w:rsid w:val="00464893"/>
    <w:rsid w:val="00467486"/>
    <w:rsid w:val="004676C6"/>
    <w:rsid w:val="0046796C"/>
    <w:rsid w:val="00470D9A"/>
    <w:rsid w:val="0047173A"/>
    <w:rsid w:val="0047173B"/>
    <w:rsid w:val="00472536"/>
    <w:rsid w:val="004757F8"/>
    <w:rsid w:val="00475FAF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0C8C"/>
    <w:rsid w:val="004A11B2"/>
    <w:rsid w:val="004A25C9"/>
    <w:rsid w:val="004A3E87"/>
    <w:rsid w:val="004A49BA"/>
    <w:rsid w:val="004A639B"/>
    <w:rsid w:val="004B0181"/>
    <w:rsid w:val="004B075C"/>
    <w:rsid w:val="004B1B29"/>
    <w:rsid w:val="004B2D19"/>
    <w:rsid w:val="004B7008"/>
    <w:rsid w:val="004B75CF"/>
    <w:rsid w:val="004C0615"/>
    <w:rsid w:val="004C1AA3"/>
    <w:rsid w:val="004C6031"/>
    <w:rsid w:val="004C7019"/>
    <w:rsid w:val="004E725D"/>
    <w:rsid w:val="004F0C8B"/>
    <w:rsid w:val="004F2849"/>
    <w:rsid w:val="004F508D"/>
    <w:rsid w:val="004F59AE"/>
    <w:rsid w:val="004F6A63"/>
    <w:rsid w:val="00501C3A"/>
    <w:rsid w:val="0050283F"/>
    <w:rsid w:val="00504524"/>
    <w:rsid w:val="00505A7B"/>
    <w:rsid w:val="0050660D"/>
    <w:rsid w:val="005075D1"/>
    <w:rsid w:val="00507A8F"/>
    <w:rsid w:val="00510942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494B"/>
    <w:rsid w:val="005351A8"/>
    <w:rsid w:val="005369E2"/>
    <w:rsid w:val="0054029E"/>
    <w:rsid w:val="005436CB"/>
    <w:rsid w:val="00544939"/>
    <w:rsid w:val="00547E40"/>
    <w:rsid w:val="0055147C"/>
    <w:rsid w:val="0055158D"/>
    <w:rsid w:val="0055510F"/>
    <w:rsid w:val="005568AA"/>
    <w:rsid w:val="00556A31"/>
    <w:rsid w:val="00556FAA"/>
    <w:rsid w:val="00560E4C"/>
    <w:rsid w:val="00564E59"/>
    <w:rsid w:val="00566C1F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0B40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C7DE1"/>
    <w:rsid w:val="005D2A31"/>
    <w:rsid w:val="005D618E"/>
    <w:rsid w:val="005E41E0"/>
    <w:rsid w:val="005E7273"/>
    <w:rsid w:val="005F44C5"/>
    <w:rsid w:val="005F4899"/>
    <w:rsid w:val="005F592D"/>
    <w:rsid w:val="0060098C"/>
    <w:rsid w:val="0060186D"/>
    <w:rsid w:val="00601AF3"/>
    <w:rsid w:val="006038FC"/>
    <w:rsid w:val="0060451B"/>
    <w:rsid w:val="00604562"/>
    <w:rsid w:val="00604BAA"/>
    <w:rsid w:val="0060759C"/>
    <w:rsid w:val="006078B1"/>
    <w:rsid w:val="00610FD9"/>
    <w:rsid w:val="00611EDA"/>
    <w:rsid w:val="00613F6B"/>
    <w:rsid w:val="006176E4"/>
    <w:rsid w:val="00621DEF"/>
    <w:rsid w:val="0062248D"/>
    <w:rsid w:val="006239DF"/>
    <w:rsid w:val="00623CC4"/>
    <w:rsid w:val="0062657D"/>
    <w:rsid w:val="00627A0B"/>
    <w:rsid w:val="006309E4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58EF"/>
    <w:rsid w:val="00656180"/>
    <w:rsid w:val="0065692F"/>
    <w:rsid w:val="00656EF8"/>
    <w:rsid w:val="00661942"/>
    <w:rsid w:val="00661E5A"/>
    <w:rsid w:val="00663701"/>
    <w:rsid w:val="00664033"/>
    <w:rsid w:val="006650DC"/>
    <w:rsid w:val="006666B5"/>
    <w:rsid w:val="00667C54"/>
    <w:rsid w:val="00670915"/>
    <w:rsid w:val="00671B18"/>
    <w:rsid w:val="0067327C"/>
    <w:rsid w:val="00674519"/>
    <w:rsid w:val="00674DBB"/>
    <w:rsid w:val="00681B94"/>
    <w:rsid w:val="00682CCF"/>
    <w:rsid w:val="006833E5"/>
    <w:rsid w:val="006839A9"/>
    <w:rsid w:val="00683B71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A6F80"/>
    <w:rsid w:val="006B469E"/>
    <w:rsid w:val="006B7398"/>
    <w:rsid w:val="006B7CA6"/>
    <w:rsid w:val="006C0765"/>
    <w:rsid w:val="006C1FEE"/>
    <w:rsid w:val="006C500F"/>
    <w:rsid w:val="006D2120"/>
    <w:rsid w:val="006D3558"/>
    <w:rsid w:val="006D3983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17E5F"/>
    <w:rsid w:val="00722529"/>
    <w:rsid w:val="00723076"/>
    <w:rsid w:val="00723246"/>
    <w:rsid w:val="00723B25"/>
    <w:rsid w:val="00724411"/>
    <w:rsid w:val="00727D87"/>
    <w:rsid w:val="007338C9"/>
    <w:rsid w:val="00734912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67C3B"/>
    <w:rsid w:val="0077229B"/>
    <w:rsid w:val="00773A55"/>
    <w:rsid w:val="007776CD"/>
    <w:rsid w:val="00777816"/>
    <w:rsid w:val="0078111A"/>
    <w:rsid w:val="0078211B"/>
    <w:rsid w:val="00783A6E"/>
    <w:rsid w:val="00784B78"/>
    <w:rsid w:val="00786AA8"/>
    <w:rsid w:val="007878D4"/>
    <w:rsid w:val="007971BC"/>
    <w:rsid w:val="007A092D"/>
    <w:rsid w:val="007A3CCE"/>
    <w:rsid w:val="007A4B7C"/>
    <w:rsid w:val="007A6738"/>
    <w:rsid w:val="007A6906"/>
    <w:rsid w:val="007A6994"/>
    <w:rsid w:val="007A6F58"/>
    <w:rsid w:val="007A71BC"/>
    <w:rsid w:val="007B097F"/>
    <w:rsid w:val="007B0FC8"/>
    <w:rsid w:val="007B11FC"/>
    <w:rsid w:val="007B18A8"/>
    <w:rsid w:val="007B242F"/>
    <w:rsid w:val="007B3252"/>
    <w:rsid w:val="007B6574"/>
    <w:rsid w:val="007C1F0E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7EA"/>
    <w:rsid w:val="00822B6A"/>
    <w:rsid w:val="00822CA9"/>
    <w:rsid w:val="00823FFC"/>
    <w:rsid w:val="00824049"/>
    <w:rsid w:val="008241D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2F35"/>
    <w:rsid w:val="00865103"/>
    <w:rsid w:val="008673FB"/>
    <w:rsid w:val="008729F9"/>
    <w:rsid w:val="00874AA3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234"/>
    <w:rsid w:val="008B26C9"/>
    <w:rsid w:val="008B54EB"/>
    <w:rsid w:val="008B6BB0"/>
    <w:rsid w:val="008C10D9"/>
    <w:rsid w:val="008C76CC"/>
    <w:rsid w:val="008D1678"/>
    <w:rsid w:val="008D2D0A"/>
    <w:rsid w:val="008D4A94"/>
    <w:rsid w:val="008D4C91"/>
    <w:rsid w:val="008D516F"/>
    <w:rsid w:val="008D529D"/>
    <w:rsid w:val="008D5F44"/>
    <w:rsid w:val="008D76B4"/>
    <w:rsid w:val="008E10D4"/>
    <w:rsid w:val="008E6076"/>
    <w:rsid w:val="008E60B3"/>
    <w:rsid w:val="008E6C35"/>
    <w:rsid w:val="008E72DC"/>
    <w:rsid w:val="008E7428"/>
    <w:rsid w:val="008F08B1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131D8"/>
    <w:rsid w:val="009239B2"/>
    <w:rsid w:val="00925331"/>
    <w:rsid w:val="00927C2B"/>
    <w:rsid w:val="009322EE"/>
    <w:rsid w:val="00941BF5"/>
    <w:rsid w:val="009431E6"/>
    <w:rsid w:val="00944704"/>
    <w:rsid w:val="00947290"/>
    <w:rsid w:val="009476F0"/>
    <w:rsid w:val="0095024D"/>
    <w:rsid w:val="00951C77"/>
    <w:rsid w:val="009540A3"/>
    <w:rsid w:val="00956BD3"/>
    <w:rsid w:val="00957B31"/>
    <w:rsid w:val="00957E3E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04B3"/>
    <w:rsid w:val="009C0CCA"/>
    <w:rsid w:val="009C1A53"/>
    <w:rsid w:val="009C216A"/>
    <w:rsid w:val="009C282D"/>
    <w:rsid w:val="009C2A4D"/>
    <w:rsid w:val="009C40B4"/>
    <w:rsid w:val="009C4542"/>
    <w:rsid w:val="009D01E3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0ED5"/>
    <w:rsid w:val="009F20B1"/>
    <w:rsid w:val="009F436A"/>
    <w:rsid w:val="009F4E73"/>
    <w:rsid w:val="009F56DE"/>
    <w:rsid w:val="009F6AFF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130A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87DC0"/>
    <w:rsid w:val="00A9001A"/>
    <w:rsid w:val="00A90791"/>
    <w:rsid w:val="00A958DA"/>
    <w:rsid w:val="00A968F2"/>
    <w:rsid w:val="00AA2587"/>
    <w:rsid w:val="00AA2F32"/>
    <w:rsid w:val="00AA31C2"/>
    <w:rsid w:val="00AA6021"/>
    <w:rsid w:val="00AA7119"/>
    <w:rsid w:val="00AA79B2"/>
    <w:rsid w:val="00AB0875"/>
    <w:rsid w:val="00AB2F23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5C2B"/>
    <w:rsid w:val="00AE67B5"/>
    <w:rsid w:val="00AE67D0"/>
    <w:rsid w:val="00AE6807"/>
    <w:rsid w:val="00AF05D3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17FB0"/>
    <w:rsid w:val="00B218AF"/>
    <w:rsid w:val="00B23830"/>
    <w:rsid w:val="00B247B4"/>
    <w:rsid w:val="00B248BC"/>
    <w:rsid w:val="00B2571B"/>
    <w:rsid w:val="00B25F3A"/>
    <w:rsid w:val="00B308FD"/>
    <w:rsid w:val="00B33389"/>
    <w:rsid w:val="00B40174"/>
    <w:rsid w:val="00B416DC"/>
    <w:rsid w:val="00B4491E"/>
    <w:rsid w:val="00B464E3"/>
    <w:rsid w:val="00B518A6"/>
    <w:rsid w:val="00B52F0F"/>
    <w:rsid w:val="00B53F17"/>
    <w:rsid w:val="00B629F8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A38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2CDF"/>
    <w:rsid w:val="00BD41ED"/>
    <w:rsid w:val="00BD4B06"/>
    <w:rsid w:val="00BD4F0C"/>
    <w:rsid w:val="00BD57A2"/>
    <w:rsid w:val="00BD5831"/>
    <w:rsid w:val="00BD5911"/>
    <w:rsid w:val="00BD5E30"/>
    <w:rsid w:val="00BD5E4D"/>
    <w:rsid w:val="00BD6C29"/>
    <w:rsid w:val="00BE18EF"/>
    <w:rsid w:val="00BE20D3"/>
    <w:rsid w:val="00BE2770"/>
    <w:rsid w:val="00BE2A10"/>
    <w:rsid w:val="00BE415C"/>
    <w:rsid w:val="00BE5231"/>
    <w:rsid w:val="00BF0817"/>
    <w:rsid w:val="00BF4A4F"/>
    <w:rsid w:val="00BF5004"/>
    <w:rsid w:val="00BF51B0"/>
    <w:rsid w:val="00BF523A"/>
    <w:rsid w:val="00BF724F"/>
    <w:rsid w:val="00C0044A"/>
    <w:rsid w:val="00C01579"/>
    <w:rsid w:val="00C02835"/>
    <w:rsid w:val="00C030C3"/>
    <w:rsid w:val="00C06F5B"/>
    <w:rsid w:val="00C07485"/>
    <w:rsid w:val="00C078BF"/>
    <w:rsid w:val="00C11E50"/>
    <w:rsid w:val="00C1381F"/>
    <w:rsid w:val="00C15B38"/>
    <w:rsid w:val="00C2046C"/>
    <w:rsid w:val="00C20B3A"/>
    <w:rsid w:val="00C23142"/>
    <w:rsid w:val="00C27331"/>
    <w:rsid w:val="00C27E30"/>
    <w:rsid w:val="00C31BDB"/>
    <w:rsid w:val="00C32823"/>
    <w:rsid w:val="00C33CBD"/>
    <w:rsid w:val="00C34925"/>
    <w:rsid w:val="00C3649B"/>
    <w:rsid w:val="00C370AB"/>
    <w:rsid w:val="00C4119F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77FA0"/>
    <w:rsid w:val="00C8256C"/>
    <w:rsid w:val="00C86398"/>
    <w:rsid w:val="00C87192"/>
    <w:rsid w:val="00C91FB9"/>
    <w:rsid w:val="00C93659"/>
    <w:rsid w:val="00C958E5"/>
    <w:rsid w:val="00C95EE0"/>
    <w:rsid w:val="00C962EC"/>
    <w:rsid w:val="00CA04F2"/>
    <w:rsid w:val="00CA06C6"/>
    <w:rsid w:val="00CA22EF"/>
    <w:rsid w:val="00CA24C1"/>
    <w:rsid w:val="00CA3D27"/>
    <w:rsid w:val="00CA59E6"/>
    <w:rsid w:val="00CA61E4"/>
    <w:rsid w:val="00CB0DCB"/>
    <w:rsid w:val="00CB3D03"/>
    <w:rsid w:val="00CB426B"/>
    <w:rsid w:val="00CB442B"/>
    <w:rsid w:val="00CB5E38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0B6F"/>
    <w:rsid w:val="00D029E0"/>
    <w:rsid w:val="00D03064"/>
    <w:rsid w:val="00D04272"/>
    <w:rsid w:val="00D074AB"/>
    <w:rsid w:val="00D112AC"/>
    <w:rsid w:val="00D144BF"/>
    <w:rsid w:val="00D17872"/>
    <w:rsid w:val="00D21B21"/>
    <w:rsid w:val="00D21F21"/>
    <w:rsid w:val="00D2472D"/>
    <w:rsid w:val="00D25593"/>
    <w:rsid w:val="00D25E1A"/>
    <w:rsid w:val="00D2630C"/>
    <w:rsid w:val="00D2687B"/>
    <w:rsid w:val="00D308CA"/>
    <w:rsid w:val="00D3271F"/>
    <w:rsid w:val="00D32B2A"/>
    <w:rsid w:val="00D35E39"/>
    <w:rsid w:val="00D3689C"/>
    <w:rsid w:val="00D36CF1"/>
    <w:rsid w:val="00D37771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3B38"/>
    <w:rsid w:val="00D84CE4"/>
    <w:rsid w:val="00D8673D"/>
    <w:rsid w:val="00D87241"/>
    <w:rsid w:val="00D9176E"/>
    <w:rsid w:val="00D9530A"/>
    <w:rsid w:val="00D974D2"/>
    <w:rsid w:val="00DA085D"/>
    <w:rsid w:val="00DA25B4"/>
    <w:rsid w:val="00DA3B1E"/>
    <w:rsid w:val="00DA5B82"/>
    <w:rsid w:val="00DA5E1B"/>
    <w:rsid w:val="00DA63FA"/>
    <w:rsid w:val="00DA7F95"/>
    <w:rsid w:val="00DB249D"/>
    <w:rsid w:val="00DB36F4"/>
    <w:rsid w:val="00DB569A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39ED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757"/>
    <w:rsid w:val="00E36C07"/>
    <w:rsid w:val="00E36F1F"/>
    <w:rsid w:val="00E36FB6"/>
    <w:rsid w:val="00E3724F"/>
    <w:rsid w:val="00E4177B"/>
    <w:rsid w:val="00E42250"/>
    <w:rsid w:val="00E43B29"/>
    <w:rsid w:val="00E43E0A"/>
    <w:rsid w:val="00E44FB3"/>
    <w:rsid w:val="00E47670"/>
    <w:rsid w:val="00E47959"/>
    <w:rsid w:val="00E526E9"/>
    <w:rsid w:val="00E559DE"/>
    <w:rsid w:val="00E61D4D"/>
    <w:rsid w:val="00E61FFD"/>
    <w:rsid w:val="00E663A0"/>
    <w:rsid w:val="00E6664C"/>
    <w:rsid w:val="00E671AA"/>
    <w:rsid w:val="00E71A6A"/>
    <w:rsid w:val="00E71DDC"/>
    <w:rsid w:val="00E758DC"/>
    <w:rsid w:val="00E76D13"/>
    <w:rsid w:val="00E8133C"/>
    <w:rsid w:val="00E81C41"/>
    <w:rsid w:val="00E834EC"/>
    <w:rsid w:val="00E8464D"/>
    <w:rsid w:val="00E85386"/>
    <w:rsid w:val="00E85ED9"/>
    <w:rsid w:val="00E86D4C"/>
    <w:rsid w:val="00E877EE"/>
    <w:rsid w:val="00E93A6E"/>
    <w:rsid w:val="00E953DD"/>
    <w:rsid w:val="00E96C48"/>
    <w:rsid w:val="00E96EAD"/>
    <w:rsid w:val="00E972F7"/>
    <w:rsid w:val="00EA7B3D"/>
    <w:rsid w:val="00EB2B3A"/>
    <w:rsid w:val="00EB5073"/>
    <w:rsid w:val="00EB7760"/>
    <w:rsid w:val="00EB781B"/>
    <w:rsid w:val="00EC2A34"/>
    <w:rsid w:val="00EC4403"/>
    <w:rsid w:val="00EC7657"/>
    <w:rsid w:val="00ED13D6"/>
    <w:rsid w:val="00ED1DE9"/>
    <w:rsid w:val="00ED27FE"/>
    <w:rsid w:val="00ED3761"/>
    <w:rsid w:val="00ED7D99"/>
    <w:rsid w:val="00EE1EA1"/>
    <w:rsid w:val="00EE2292"/>
    <w:rsid w:val="00EE531D"/>
    <w:rsid w:val="00EE7741"/>
    <w:rsid w:val="00EF2818"/>
    <w:rsid w:val="00EF2CE8"/>
    <w:rsid w:val="00EF392F"/>
    <w:rsid w:val="00EF3F95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1D42"/>
    <w:rsid w:val="00F42F5D"/>
    <w:rsid w:val="00F47227"/>
    <w:rsid w:val="00F4774C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73BB7"/>
    <w:rsid w:val="00F73CD7"/>
    <w:rsid w:val="00F74038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4AF0"/>
    <w:rsid w:val="00FD5F33"/>
    <w:rsid w:val="00FD7859"/>
    <w:rsid w:val="00FE03A2"/>
    <w:rsid w:val="00FE6E71"/>
    <w:rsid w:val="00FE76E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5732</TotalTime>
  <Pages>7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Mike L</cp:lastModifiedBy>
  <cp:revision>170</cp:revision>
  <cp:lastPrinted>2024-09-30T01:45:00Z</cp:lastPrinted>
  <dcterms:created xsi:type="dcterms:W3CDTF">2024-09-26T02:16:00Z</dcterms:created>
  <dcterms:modified xsi:type="dcterms:W3CDTF">2024-09-30T01:49:00Z</dcterms:modified>
</cp:coreProperties>
</file>