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E08D0" w14:textId="5D233FFA" w:rsidR="00F257FC" w:rsidRPr="00951C77" w:rsidRDefault="00F257FC" w:rsidP="00F257FC">
      <w:pPr>
        <w:pStyle w:val="Title"/>
      </w:pPr>
      <w:bookmarkStart w:id="0" w:name="_Hlk96805868"/>
      <w:bookmarkEnd w:id="0"/>
      <w:r>
        <w:t>HCI CS6750 - Assignment M3</w:t>
      </w:r>
    </w:p>
    <w:p w14:paraId="5F871ED8" w14:textId="18165D6F" w:rsidR="00FF7B33" w:rsidRPr="00FF7B33" w:rsidRDefault="00F257FC" w:rsidP="00126D77">
      <w:pPr>
        <w:pStyle w:val="Subtitle"/>
      </w:pPr>
      <w:r>
        <w:t>Michael Lukacsko</w:t>
      </w:r>
      <w:r w:rsidR="00FF7B33">
        <w:br/>
      </w:r>
      <w:r>
        <w:t>mlukacsko3</w:t>
      </w:r>
      <w:r w:rsidR="00FF7B33" w:rsidRPr="00FF7B33">
        <w:t>@</w:t>
      </w:r>
      <w:r w:rsidR="00FD25E7">
        <w:t>gatech.edu</w:t>
      </w:r>
    </w:p>
    <w:p w14:paraId="2186EF48" w14:textId="6B30000D" w:rsidR="00784B78" w:rsidRPr="0054029E" w:rsidRDefault="001C52FB" w:rsidP="001052C1">
      <w:pPr>
        <w:pStyle w:val="Abstract"/>
      </w:pPr>
      <w:r w:rsidRPr="0054029E">
        <w:rPr>
          <w:b/>
          <w:bCs/>
          <w:i/>
          <w:iCs/>
        </w:rPr>
        <w:t>Abstract</w:t>
      </w:r>
      <w:r w:rsidR="002E20C6" w:rsidRPr="0054029E">
        <w:rPr>
          <w:b/>
          <w:bCs/>
          <w:i/>
          <w:iCs/>
        </w:rPr>
        <w:t>—</w:t>
      </w:r>
      <w:r w:rsidR="00F257FC" w:rsidRPr="00F257FC">
        <w:rPr>
          <w:b/>
          <w:bCs/>
          <w:i/>
          <w:iCs/>
        </w:rPr>
        <w:t xml:space="preserve"> </w:t>
      </w:r>
      <w:r w:rsidR="00F257FC">
        <w:t>As a company, Amazon is much more than an online marketplace. The company manufactures and distributes a huge variety of electronic devices, from smart speakers and E-readers to tablets, streaming devices and many more, that are used in every aspect of daily activities. Each device is registered to an Amazon account and managed from the Amazon interface under “Account &amp; Lists”. As with most technology, users upgrade their hardware by purchasing new products as improvements are released. Old devices are powered off/unplugged and live the rest of their life in the back of a drawer or on a closet shelf never to see the light of day again. The task of managing these devices is an important task and will be the subject of discussion throughout this M assignment.</w:t>
      </w:r>
    </w:p>
    <w:p w14:paraId="77C7DD8E" w14:textId="35CD3311" w:rsidR="00D5034D" w:rsidRDefault="00404176" w:rsidP="00B4491E">
      <w:pPr>
        <w:pStyle w:val="Heading1"/>
      </w:pPr>
      <w:r>
        <w:t>Brainstorming</w:t>
      </w:r>
    </w:p>
    <w:p w14:paraId="1AAA225B" w14:textId="1076CBBF" w:rsidR="00353B1F" w:rsidRDefault="00472E89" w:rsidP="00404176">
      <w:r>
        <w:t xml:space="preserve">Brainstorming plays a vital role in the design lifecycle.  Positioned between designing alternative solutions and prototyping, brainstorming is an effective way of generating high-level ideas to improve on design problems.  Because brainstorming is intended on generating a lot of general ideas to solve the problem, the process can take the brainstormer in many different directions.  Below, I will discuss </w:t>
      </w:r>
      <w:r w:rsidR="00353B1F">
        <w:t xml:space="preserve">a brainstorming plan and execution, as well as how will choose ideas to move forward to prototyping.  </w:t>
      </w:r>
    </w:p>
    <w:p w14:paraId="51581B18" w14:textId="24F25397" w:rsidR="00353B1F" w:rsidRDefault="00353B1F" w:rsidP="00353B1F">
      <w:pPr>
        <w:pStyle w:val="Heading2"/>
      </w:pPr>
      <w:r>
        <w:t>Brainstorming Plan</w:t>
      </w:r>
    </w:p>
    <w:p w14:paraId="7F7D9BD9" w14:textId="52F0B475" w:rsidR="00353B1F" w:rsidRDefault="00F11964" w:rsidP="00353B1F">
      <w:r>
        <w:t xml:space="preserve">This </w:t>
      </w:r>
      <w:r w:rsidR="006B06A0">
        <w:t>phase</w:t>
      </w:r>
      <w:r>
        <w:t xml:space="preserve"> of the design lifecycle will take place individually</w:t>
      </w:r>
      <w:r w:rsidR="0085484F">
        <w:t xml:space="preserve">.  Per </w:t>
      </w:r>
      <w:r w:rsidR="006B06A0">
        <w:t xml:space="preserve">the abstract above, I will focus </w:t>
      </w:r>
      <w:r w:rsidR="0085484F">
        <w:t>my brainstorming on solving</w:t>
      </w:r>
      <w:r w:rsidR="006B06A0">
        <w:t xml:space="preserve"> the task of managing devices from the device management UI.  </w:t>
      </w:r>
      <w:r w:rsidR="0085484F">
        <w:t xml:space="preserve">The main goal will be </w:t>
      </w:r>
      <w:r w:rsidR="009D0951">
        <w:t>generating</w:t>
      </w:r>
      <w:r w:rsidR="0085484F">
        <w:t xml:space="preserve"> as many ideas as possible, however, I will keep the problem as the center of my focus by writing it on top of my paper.  I will break the brainstorming process up into two separate sessions, spread out over two days.  </w:t>
      </w:r>
      <w:r w:rsidR="006133FD">
        <w:t xml:space="preserve">Each session should not last longer than 30 min and will ideally result in 20 ideas. </w:t>
      </w:r>
      <w:r w:rsidR="00BF03DA">
        <w:t xml:space="preserve">To be sure I capture all </w:t>
      </w:r>
      <w:r w:rsidR="00BF03DA">
        <w:lastRenderedPageBreak/>
        <w:t xml:space="preserve">ideas as they come to mind, I will also create a note on my iPhone for possible brainstorming ideas that are thought of while outside of the dedicated 30 minute sessions.  I don’t want to lose any ideas that come to me while walking the dog, at the gym, or anywhere else when I don’t have a pen and paper accessible.  </w:t>
      </w:r>
    </w:p>
    <w:p w14:paraId="01AC78DF" w14:textId="4813CF9E" w:rsidR="00B03013" w:rsidRDefault="008E6FD0" w:rsidP="00353B1F">
      <w:r>
        <w:t>Four</w:t>
      </w:r>
      <w:r w:rsidR="00B03013">
        <w:t xml:space="preserve"> questions that I need to focus on:</w:t>
      </w:r>
    </w:p>
    <w:p w14:paraId="1EEC66B4" w14:textId="583652E7" w:rsidR="00B03013" w:rsidRDefault="00B03013" w:rsidP="006546A3">
      <w:pPr>
        <w:pStyle w:val="ListParagraph"/>
        <w:numPr>
          <w:ilvl w:val="0"/>
          <w:numId w:val="6"/>
        </w:numPr>
      </w:pPr>
      <w:r>
        <w:t>How might I solve too many devices listed in the device section of device management?</w:t>
      </w:r>
    </w:p>
    <w:p w14:paraId="55074A09" w14:textId="049A2BB4" w:rsidR="00B03013" w:rsidRDefault="00B03013" w:rsidP="006546A3">
      <w:pPr>
        <w:pStyle w:val="ListParagraph"/>
        <w:numPr>
          <w:ilvl w:val="0"/>
          <w:numId w:val="6"/>
        </w:numPr>
      </w:pPr>
      <w:r>
        <w:t>How might I make the user aware of device management?</w:t>
      </w:r>
    </w:p>
    <w:p w14:paraId="298B4A5F" w14:textId="344078AB" w:rsidR="00BF03DA" w:rsidRDefault="00BF03DA" w:rsidP="006546A3">
      <w:pPr>
        <w:pStyle w:val="ListParagraph"/>
        <w:numPr>
          <w:ilvl w:val="0"/>
          <w:numId w:val="6"/>
        </w:numPr>
      </w:pPr>
      <w:r>
        <w:t xml:space="preserve">How might I include device management in the registration/initial setup process? </w:t>
      </w:r>
    </w:p>
    <w:p w14:paraId="40232F68" w14:textId="7D0BD86D" w:rsidR="00B03013" w:rsidRDefault="00B03013" w:rsidP="006546A3">
      <w:pPr>
        <w:pStyle w:val="ListParagraph"/>
        <w:numPr>
          <w:ilvl w:val="0"/>
          <w:numId w:val="6"/>
        </w:numPr>
      </w:pPr>
      <w:r>
        <w:t xml:space="preserve">How might I improve on existing design principles? Discoverability, consistency, simplicity, flexibility? </w:t>
      </w:r>
    </w:p>
    <w:p w14:paraId="4A7ACC27" w14:textId="1C1BCE1D" w:rsidR="00BF03DA" w:rsidRPr="00353B1F" w:rsidRDefault="00BF03DA" w:rsidP="00BF03DA">
      <w:r>
        <w:t xml:space="preserve">These </w:t>
      </w:r>
      <w:r w:rsidR="008E6FD0">
        <w:t>four questions</w:t>
      </w:r>
      <w:r>
        <w:t xml:space="preserve"> are derived from the previous assignments needfinding exercise.   </w:t>
      </w:r>
    </w:p>
    <w:p w14:paraId="3F9B0DE3" w14:textId="6EF34BB9" w:rsidR="00353B1F" w:rsidRDefault="00353B1F" w:rsidP="00353B1F">
      <w:pPr>
        <w:pStyle w:val="Heading2"/>
      </w:pPr>
      <w:r>
        <w:t>Brainstorming Execution</w:t>
      </w:r>
    </w:p>
    <w:p w14:paraId="3517E193" w14:textId="0437CD1B" w:rsidR="001052C1" w:rsidRDefault="004305F4" w:rsidP="009D0951">
      <w:r>
        <w:t xml:space="preserve">I was able to </w:t>
      </w:r>
      <w:r w:rsidR="000311FA">
        <w:t xml:space="preserve">successfully execute my brainstorming plan and </w:t>
      </w:r>
      <w:r>
        <w:t xml:space="preserve">creatively generate a lot of ideas over the two days.  </w:t>
      </w:r>
      <w:r w:rsidR="00B03013">
        <w:t xml:space="preserve">Because I did not want to limit the directions in which my ideas went, I ended up not focusing to heavily on the design principles.  Rather, I let the ideas flow freely and without any constraints.  </w:t>
      </w:r>
      <w:r w:rsidR="00BF03DA">
        <w:t xml:space="preserve">The results of the two brainstorming sessions </w:t>
      </w:r>
      <w:r w:rsidR="00467390">
        <w:t>follow</w:t>
      </w:r>
      <w:r w:rsidR="008E6FD0">
        <w:t xml:space="preserve"> in figure 1.  I</w:t>
      </w:r>
      <w:r w:rsidR="00467390">
        <w:t xml:space="preserve">ncluded </w:t>
      </w:r>
      <w:r w:rsidR="008E6FD0">
        <w:t xml:space="preserve">in the image </w:t>
      </w:r>
      <w:r w:rsidR="00467390">
        <w:t>are</w:t>
      </w:r>
      <w:r w:rsidR="00BF03DA">
        <w:t xml:space="preserve"> a few ideas that came to me while walking outside of my home.</w:t>
      </w:r>
    </w:p>
    <w:p w14:paraId="78767D2D" w14:textId="77777777" w:rsidR="001052C1" w:rsidRDefault="001052C1">
      <w:pPr>
        <w:spacing w:after="160" w:line="259" w:lineRule="auto"/>
        <w:jc w:val="left"/>
      </w:pPr>
      <w:r>
        <w:br w:type="page"/>
      </w:r>
    </w:p>
    <w:p w14:paraId="67720830" w14:textId="32DE7F00" w:rsidR="00BF03DA" w:rsidRDefault="00BF03DA" w:rsidP="00BF03DA">
      <w:pPr>
        <w:pStyle w:val="FigureCaption"/>
      </w:pPr>
      <w:r>
        <w:lastRenderedPageBreak/>
        <w:t>Brainstorming session results.  Source: Author</w:t>
      </w:r>
    </w:p>
    <w:p w14:paraId="35E649D8" w14:textId="4FAEDB12" w:rsidR="0091119F" w:rsidRPr="00467390" w:rsidRDefault="00467390" w:rsidP="00467390">
      <w:pPr>
        <w:spacing w:after="160" w:line="259" w:lineRule="auto"/>
        <w:jc w:val="left"/>
        <w:rPr>
          <w:bCs/>
          <w:spacing w:val="3"/>
          <w:sz w:val="17"/>
          <w:szCs w:val="20"/>
        </w:rPr>
      </w:pPr>
      <w:r>
        <w:rPr>
          <w:bCs/>
          <w:noProof/>
          <w:spacing w:val="3"/>
          <w:sz w:val="17"/>
          <w:szCs w:val="20"/>
          <w14:ligatures w14:val="none"/>
          <w14:numForm w14:val="default"/>
          <w14:numSpacing w14:val="default"/>
        </w:rPr>
        <w:drawing>
          <wp:inline distT="0" distB="0" distL="0" distR="0" wp14:anchorId="75364C15" wp14:editId="6F4F6B79">
            <wp:extent cx="1551391" cy="1783511"/>
            <wp:effectExtent l="133350" t="114300" r="106045" b="14097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63530" cy="179746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bCs/>
          <w:noProof/>
          <w:spacing w:val="3"/>
          <w:sz w:val="17"/>
          <w:szCs w:val="20"/>
          <w14:ligatures w14:val="none"/>
          <w14:numForm w14:val="default"/>
          <w14:numSpacing w14:val="default"/>
        </w:rPr>
        <w:drawing>
          <wp:inline distT="0" distB="0" distL="0" distR="0" wp14:anchorId="6733F09B" wp14:editId="1A1C0796">
            <wp:extent cx="1855200" cy="1731753"/>
            <wp:effectExtent l="133350" t="114300" r="126365" b="154305"/>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90799" cy="176498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C2CDFD4" w14:textId="627C8BCC" w:rsidR="00404176" w:rsidRDefault="00353B1F" w:rsidP="00353B1F">
      <w:pPr>
        <w:pStyle w:val="Heading2"/>
      </w:pPr>
      <w:r>
        <w:t>Select Criteria</w:t>
      </w:r>
      <w:r w:rsidR="00472E89">
        <w:t xml:space="preserve"> </w:t>
      </w:r>
    </w:p>
    <w:p w14:paraId="14C7C519" w14:textId="584558BE" w:rsidR="00E01BFD" w:rsidRDefault="0091119F" w:rsidP="0091119F">
      <w:r>
        <w:t xml:space="preserve">The ideas that resulted from the brainstorming exercise must all consider the </w:t>
      </w:r>
      <w:r w:rsidR="007577F9">
        <w:t>requirements defined in the previous M2 assignment</w:t>
      </w:r>
      <w:r w:rsidR="00D21C50">
        <w:t xml:space="preserve"> as it relates to selecti</w:t>
      </w:r>
      <w:r w:rsidR="00C326DE">
        <w:t xml:space="preserve">on </w:t>
      </w:r>
      <w:r w:rsidR="00467390">
        <w:t>criteria</w:t>
      </w:r>
      <w:r w:rsidR="007577F9">
        <w:t xml:space="preserve">.  </w:t>
      </w:r>
      <w:r w:rsidR="00E01BFD">
        <w:t>More specifically</w:t>
      </w:r>
      <w:r w:rsidR="00557C30">
        <w:t>,</w:t>
      </w:r>
      <w:r w:rsidR="00E01BFD">
        <w:t xml:space="preserve"> any idea that </w:t>
      </w:r>
      <w:r w:rsidR="008E6FD0">
        <w:t xml:space="preserve">I </w:t>
      </w:r>
      <w:r w:rsidR="00E01BFD">
        <w:t xml:space="preserve">will move forward </w:t>
      </w:r>
      <w:r w:rsidR="008E6FD0">
        <w:t xml:space="preserve">with </w:t>
      </w:r>
      <w:r w:rsidR="00E01BFD">
        <w:t>as a prototype must adhere to the following selection criteria:</w:t>
      </w:r>
    </w:p>
    <w:p w14:paraId="1E128A42" w14:textId="484EBE79" w:rsidR="00E01BFD" w:rsidRDefault="00E01BFD" w:rsidP="006546A3">
      <w:pPr>
        <w:pStyle w:val="ListParagraph"/>
        <w:numPr>
          <w:ilvl w:val="0"/>
          <w:numId w:val="7"/>
        </w:numPr>
      </w:pPr>
      <w:r>
        <w:t>T</w:t>
      </w:r>
      <w:r w:rsidR="00557C30">
        <w:t>he improvement does not increase the gulf of execution</w:t>
      </w:r>
      <w:r w:rsidR="00D21C50">
        <w:t xml:space="preserve"> or </w:t>
      </w:r>
      <w:r w:rsidR="00557C30">
        <w:t>the gulf of evaluation</w:t>
      </w:r>
      <w:r>
        <w:t>.</w:t>
      </w:r>
    </w:p>
    <w:p w14:paraId="23B40B3C" w14:textId="20B7FEC8" w:rsidR="00E01BFD" w:rsidRDefault="00D21C50" w:rsidP="006546A3">
      <w:pPr>
        <w:pStyle w:val="ListParagraph"/>
        <w:numPr>
          <w:ilvl w:val="0"/>
          <w:numId w:val="7"/>
        </w:numPr>
      </w:pPr>
      <w:r>
        <w:t xml:space="preserve"> </w:t>
      </w:r>
      <w:r w:rsidR="00E01BFD">
        <w:t>T</w:t>
      </w:r>
      <w:r>
        <w:t xml:space="preserve">he </w:t>
      </w:r>
      <w:r w:rsidR="00557C30">
        <w:t>cognitive load required to complete the task</w:t>
      </w:r>
      <w:r>
        <w:t xml:space="preserve"> is not increased</w:t>
      </w:r>
      <w:r w:rsidR="00C326DE">
        <w:t>.</w:t>
      </w:r>
    </w:p>
    <w:p w14:paraId="0428DC58" w14:textId="74DEC1A6" w:rsidR="00193D07" w:rsidRDefault="00E01BFD" w:rsidP="006546A3">
      <w:pPr>
        <w:pStyle w:val="ListParagraph"/>
        <w:numPr>
          <w:ilvl w:val="0"/>
          <w:numId w:val="7"/>
        </w:numPr>
      </w:pPr>
      <w:r>
        <w:t>The improvement must stay consistent with the current device management interface</w:t>
      </w:r>
      <w:r w:rsidR="0024532C">
        <w:t>.</w:t>
      </w:r>
    </w:p>
    <w:p w14:paraId="06466F33" w14:textId="1922F6B1" w:rsidR="00893A92" w:rsidRDefault="00D21C50" w:rsidP="00467390">
      <w:r>
        <w:t>I will be moving forward with these ideas:</w:t>
      </w:r>
    </w:p>
    <w:p w14:paraId="18BC9475" w14:textId="153CBD1E" w:rsidR="00557C30" w:rsidRDefault="00D0100E" w:rsidP="00D0100E">
      <w:pPr>
        <w:pStyle w:val="TableCaption"/>
      </w:pPr>
      <w:r>
        <w:t>Prototype Ideas.  Source: Author</w:t>
      </w:r>
    </w:p>
    <w:tbl>
      <w:tblPr>
        <w:tblStyle w:val="JDF"/>
        <w:tblW w:w="0" w:type="auto"/>
        <w:tblInd w:w="-270" w:type="dxa"/>
        <w:tblLook w:val="04A0" w:firstRow="1" w:lastRow="0" w:firstColumn="1" w:lastColumn="0" w:noHBand="0" w:noVBand="1"/>
      </w:tblPr>
      <w:tblGrid>
        <w:gridCol w:w="270"/>
        <w:gridCol w:w="528"/>
        <w:gridCol w:w="2700"/>
        <w:gridCol w:w="12"/>
        <w:gridCol w:w="4925"/>
      </w:tblGrid>
      <w:tr w:rsidR="00893A92" w14:paraId="2180E675" w14:textId="77777777" w:rsidTr="00467390">
        <w:trPr>
          <w:cnfStyle w:val="100000000000" w:firstRow="1" w:lastRow="0" w:firstColumn="0" w:lastColumn="0" w:oddVBand="0" w:evenVBand="0" w:oddHBand="0" w:evenHBand="0" w:firstRowFirstColumn="0" w:firstRowLastColumn="0" w:lastRowFirstColumn="0" w:lastRowLastColumn="0"/>
        </w:trPr>
        <w:tc>
          <w:tcPr>
            <w:tcW w:w="798" w:type="dxa"/>
            <w:gridSpan w:val="2"/>
          </w:tcPr>
          <w:p w14:paraId="7CF9F578" w14:textId="3886852D" w:rsidR="00893A92" w:rsidRDefault="00893A92" w:rsidP="0091119F">
            <w:r>
              <w:t>Idea #</w:t>
            </w:r>
          </w:p>
        </w:tc>
        <w:tc>
          <w:tcPr>
            <w:tcW w:w="2712" w:type="dxa"/>
            <w:gridSpan w:val="2"/>
          </w:tcPr>
          <w:p w14:paraId="102ED2D8" w14:textId="476EB3F1" w:rsidR="00893A92" w:rsidRDefault="00893A92" w:rsidP="0091119F">
            <w:r>
              <w:t>Prototyping Ideas</w:t>
            </w:r>
          </w:p>
        </w:tc>
        <w:tc>
          <w:tcPr>
            <w:tcW w:w="4925" w:type="dxa"/>
          </w:tcPr>
          <w:p w14:paraId="6F5B6D66" w14:textId="40322A34" w:rsidR="00893A92" w:rsidRDefault="00893A92" w:rsidP="0091119F">
            <w:r>
              <w:t>Relationship to defining requirements</w:t>
            </w:r>
            <w:r w:rsidRPr="00C326DE">
              <w:t xml:space="preserve"> </w:t>
            </w:r>
            <w:r>
              <w:t>and</w:t>
            </w:r>
            <w:r w:rsidRPr="00C326DE">
              <w:t xml:space="preserve"> data inventory</w:t>
            </w:r>
          </w:p>
        </w:tc>
      </w:tr>
      <w:tr w:rsidR="00893A92" w14:paraId="69D32C22" w14:textId="77777777" w:rsidTr="00467390">
        <w:tblPrEx>
          <w:jc w:val="center"/>
          <w:tblInd w:w="0" w:type="dxa"/>
        </w:tblPrEx>
        <w:trPr>
          <w:gridBefore w:val="1"/>
          <w:wBefore w:w="270" w:type="dxa"/>
        </w:trPr>
        <w:tc>
          <w:tcPr>
            <w:tcW w:w="528" w:type="dxa"/>
          </w:tcPr>
          <w:p w14:paraId="04CDE47B" w14:textId="1BAFDA47" w:rsidR="00893A92" w:rsidRDefault="00893A92" w:rsidP="00893A92">
            <w:pPr>
              <w:jc w:val="center"/>
            </w:pPr>
            <w:r>
              <w:t>1</w:t>
            </w:r>
          </w:p>
        </w:tc>
        <w:tc>
          <w:tcPr>
            <w:tcW w:w="2700" w:type="dxa"/>
          </w:tcPr>
          <w:p w14:paraId="6915C87B" w14:textId="628E96D3" w:rsidR="00893A92" w:rsidRDefault="00893A92" w:rsidP="0091119F">
            <w:r>
              <w:t xml:space="preserve">Display devices </w:t>
            </w:r>
            <w:r w:rsidR="008E6FD0">
              <w:t>in location</w:t>
            </w:r>
            <w:r>
              <w:t xml:space="preserve"> of the home.</w:t>
            </w:r>
          </w:p>
        </w:tc>
        <w:tc>
          <w:tcPr>
            <w:tcW w:w="4937" w:type="dxa"/>
            <w:gridSpan w:val="2"/>
          </w:tcPr>
          <w:p w14:paraId="03B8F672" w14:textId="506B00AD" w:rsidR="00893A92" w:rsidRDefault="00893A92" w:rsidP="0091119F">
            <w:r>
              <w:t xml:space="preserve">This will decrease the amount of </w:t>
            </w:r>
            <w:r w:rsidR="008E6FD0">
              <w:t>effort</w:t>
            </w:r>
            <w:r>
              <w:t xml:space="preserve"> a user needs to </w:t>
            </w:r>
            <w:r w:rsidR="00364F0B">
              <w:t>identify</w:t>
            </w:r>
            <w:r>
              <w:t xml:space="preserve"> a device, thus reducing the gulf of execution.  The gulf of evaluation is also narrowed because it will reduce the burden of identifying the device which they need to interact with.  Potential here to increase the cognitive load by asking the user location specific questions but is minimal and used by other similar Google devices.  </w:t>
            </w:r>
          </w:p>
        </w:tc>
      </w:tr>
      <w:tr w:rsidR="00893A92" w14:paraId="02790C40" w14:textId="77777777" w:rsidTr="00467390">
        <w:tblPrEx>
          <w:jc w:val="center"/>
          <w:tblInd w:w="0" w:type="dxa"/>
        </w:tblPrEx>
        <w:trPr>
          <w:gridBefore w:val="1"/>
          <w:wBefore w:w="270" w:type="dxa"/>
        </w:trPr>
        <w:tc>
          <w:tcPr>
            <w:tcW w:w="528" w:type="dxa"/>
          </w:tcPr>
          <w:p w14:paraId="75C98751" w14:textId="4455A1D8" w:rsidR="00893A92" w:rsidRDefault="00893A92" w:rsidP="00893A92">
            <w:pPr>
              <w:jc w:val="center"/>
            </w:pPr>
            <w:r>
              <w:lastRenderedPageBreak/>
              <w:t>2</w:t>
            </w:r>
          </w:p>
        </w:tc>
        <w:tc>
          <w:tcPr>
            <w:tcW w:w="2700" w:type="dxa"/>
          </w:tcPr>
          <w:p w14:paraId="65510172" w14:textId="23B6E6CB" w:rsidR="00893A92" w:rsidRDefault="00893A92" w:rsidP="0091119F">
            <w:r>
              <w:t>Improve device description (where it</w:t>
            </w:r>
            <w:r w:rsidR="00F70251">
              <w:t>’</w:t>
            </w:r>
            <w:r>
              <w:t>s installed, last used date) within device management UI.</w:t>
            </w:r>
          </w:p>
        </w:tc>
        <w:tc>
          <w:tcPr>
            <w:tcW w:w="4937" w:type="dxa"/>
            <w:gridSpan w:val="2"/>
          </w:tcPr>
          <w:p w14:paraId="6FB15E3C" w14:textId="2B6EE451" w:rsidR="00893A92" w:rsidRDefault="00893A92" w:rsidP="0091119F">
            <w:r>
              <w:t xml:space="preserve">Reduces gulf of execution and gulf of evaluation by enabling user to easily identify the device to manage.  Reduces cognitive load by giving more information by keeping device management interface consistent with what it looks like today. </w:t>
            </w:r>
          </w:p>
        </w:tc>
      </w:tr>
      <w:tr w:rsidR="00893A92" w14:paraId="46213630" w14:textId="77777777" w:rsidTr="00467390">
        <w:tblPrEx>
          <w:jc w:val="center"/>
          <w:tblInd w:w="0" w:type="dxa"/>
        </w:tblPrEx>
        <w:trPr>
          <w:gridBefore w:val="1"/>
          <w:wBefore w:w="270" w:type="dxa"/>
        </w:trPr>
        <w:tc>
          <w:tcPr>
            <w:tcW w:w="528" w:type="dxa"/>
          </w:tcPr>
          <w:p w14:paraId="28DDA500" w14:textId="242EC352" w:rsidR="00893A92" w:rsidRDefault="00893A92" w:rsidP="00893A92">
            <w:pPr>
              <w:jc w:val="center"/>
            </w:pPr>
            <w:r>
              <w:t>3</w:t>
            </w:r>
          </w:p>
        </w:tc>
        <w:tc>
          <w:tcPr>
            <w:tcW w:w="2700" w:type="dxa"/>
          </w:tcPr>
          <w:p w14:paraId="111C163D" w14:textId="4F591DEB" w:rsidR="00893A92" w:rsidRDefault="00893A92" w:rsidP="0091119F">
            <w:r>
              <w:t>Include device name and location requirement during initial setup</w:t>
            </w:r>
          </w:p>
        </w:tc>
        <w:tc>
          <w:tcPr>
            <w:tcW w:w="4937" w:type="dxa"/>
            <w:gridSpan w:val="2"/>
          </w:tcPr>
          <w:p w14:paraId="7D8DDB41" w14:textId="6FE7F51F" w:rsidR="00893A92" w:rsidRDefault="00893A92" w:rsidP="0091119F">
            <w:r>
              <w:t xml:space="preserve">No impact to </w:t>
            </w:r>
            <w:r w:rsidR="00F70251">
              <w:t xml:space="preserve">the </w:t>
            </w:r>
            <w:r>
              <w:t xml:space="preserve">gulf of evaluation, gulf of execution, and cognitive load.  This will add a small amount of time to the setup process but is required for the Amazon device management UI to assign device specific info.  </w:t>
            </w:r>
          </w:p>
        </w:tc>
      </w:tr>
    </w:tbl>
    <w:p w14:paraId="1214D893" w14:textId="7EEFAE1F" w:rsidR="00841990" w:rsidRDefault="00841990" w:rsidP="00841990">
      <w:pPr>
        <w:pStyle w:val="Heading1"/>
      </w:pPr>
      <w:r>
        <w:t>Prototype 1: loaction</w:t>
      </w:r>
      <w:r w:rsidR="004017CD">
        <w:t xml:space="preserve"> specific devices</w:t>
      </w:r>
      <w:r>
        <w:t xml:space="preserve"> (</w:t>
      </w:r>
      <w:r w:rsidR="004017CD">
        <w:t>Wire Frame</w:t>
      </w:r>
      <w:r>
        <w:t>)</w:t>
      </w:r>
    </w:p>
    <w:p w14:paraId="3B8D6AB6" w14:textId="56C5BC0A" w:rsidR="00841990" w:rsidRDefault="00D505EE" w:rsidP="00D35445">
      <w:pPr>
        <w:pStyle w:val="FigureCaption"/>
      </w:pPr>
      <w:r>
        <w:rPr>
          <w:noProof/>
          <w14:ligatures w14:val="none"/>
          <w14:numForm w14:val="default"/>
          <w14:numSpacing w14:val="default"/>
        </w:rPr>
        <w:drawing>
          <wp:anchor distT="0" distB="0" distL="114300" distR="114300" simplePos="0" relativeHeight="251537408" behindDoc="0" locked="0" layoutInCell="1" allowOverlap="1" wp14:anchorId="0FA8DE18" wp14:editId="1683BBBB">
            <wp:simplePos x="0" y="0"/>
            <wp:positionH relativeFrom="column">
              <wp:posOffset>956957</wp:posOffset>
            </wp:positionH>
            <wp:positionV relativeFrom="paragraph">
              <wp:posOffset>546364</wp:posOffset>
            </wp:positionV>
            <wp:extent cx="3122295" cy="2520315"/>
            <wp:effectExtent l="0" t="0" r="0" b="0"/>
            <wp:wrapTopAndBottom/>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22295" cy="2520315"/>
                    </a:xfrm>
                    <a:prstGeom prst="rect">
                      <a:avLst/>
                    </a:prstGeom>
                  </pic:spPr>
                </pic:pic>
              </a:graphicData>
            </a:graphic>
            <wp14:sizeRelH relativeFrom="margin">
              <wp14:pctWidth>0</wp14:pctWidth>
            </wp14:sizeRelH>
            <wp14:sizeRelV relativeFrom="margin">
              <wp14:pctHeight>0</wp14:pctHeight>
            </wp14:sizeRelV>
          </wp:anchor>
        </w:drawing>
      </w:r>
      <w:r w:rsidR="00D0100E">
        <w:t xml:space="preserve"> Amazon device management interface with location specific devices.  Source: Author</w:t>
      </w:r>
    </w:p>
    <w:p w14:paraId="7ACBB3EE" w14:textId="77777777" w:rsidR="00955860" w:rsidRDefault="00955860" w:rsidP="00955860">
      <w:pPr>
        <w:pStyle w:val="FigureCaption"/>
        <w:numPr>
          <w:ilvl w:val="0"/>
          <w:numId w:val="0"/>
        </w:numPr>
        <w:ind w:left="1440"/>
      </w:pPr>
    </w:p>
    <w:p w14:paraId="19061829" w14:textId="5D8661B2" w:rsidR="00D0100E" w:rsidRDefault="00D505EE" w:rsidP="00D505EE">
      <w:pPr>
        <w:pStyle w:val="Heading2"/>
      </w:pPr>
      <w:r>
        <w:t>Prototype Evaluation</w:t>
      </w:r>
    </w:p>
    <w:p w14:paraId="075EDB7C" w14:textId="6B888AE3" w:rsidR="00D505EE" w:rsidRDefault="00D505EE" w:rsidP="00D505EE">
      <w:r>
        <w:t xml:space="preserve">For this prototype, I thought it would be advantageous for the user to have access to all their devices as well as their devices split up </w:t>
      </w:r>
      <w:r w:rsidR="00F27007">
        <w:t>depending</w:t>
      </w:r>
      <w:r>
        <w:t xml:space="preserve"> on where it is in their house.  Each section has a dropdown which the user can </w:t>
      </w:r>
      <w:r w:rsidR="008E6FD0">
        <w:t xml:space="preserve">use to </w:t>
      </w:r>
      <w:r>
        <w:t xml:space="preserve">narrow the device type, a drop down to filter on a registration/last used date, and </w:t>
      </w:r>
      <w:r>
        <w:lastRenderedPageBreak/>
        <w:t xml:space="preserve">a search feature.  The area with the device location will scale to the appropriate size if more </w:t>
      </w:r>
      <w:r w:rsidR="008E6FD0">
        <w:t xml:space="preserve">locations </w:t>
      </w:r>
      <w:r>
        <w:t>are applicable</w:t>
      </w:r>
      <w:r w:rsidR="00364F0B">
        <w:t xml:space="preserve">.  </w:t>
      </w:r>
    </w:p>
    <w:p w14:paraId="5BE5DD68" w14:textId="159E5F05" w:rsidR="00364F0B" w:rsidRDefault="00364F0B" w:rsidP="00364F0B">
      <w:pPr>
        <w:pStyle w:val="TableCaption"/>
      </w:pPr>
      <w:r>
        <w:t>Wire Frame prototype evaluation</w:t>
      </w:r>
    </w:p>
    <w:tbl>
      <w:tblPr>
        <w:tblStyle w:val="JDF"/>
        <w:tblW w:w="0" w:type="auto"/>
        <w:tblLook w:val="04A0" w:firstRow="1" w:lastRow="0" w:firstColumn="1" w:lastColumn="0" w:noHBand="0" w:noVBand="1"/>
      </w:tblPr>
      <w:tblGrid>
        <w:gridCol w:w="2070"/>
        <w:gridCol w:w="108"/>
        <w:gridCol w:w="5958"/>
      </w:tblGrid>
      <w:tr w:rsidR="00364F0B" w14:paraId="38E35302" w14:textId="77777777" w:rsidTr="00364F0B">
        <w:trPr>
          <w:cnfStyle w:val="100000000000" w:firstRow="1" w:lastRow="0" w:firstColumn="0" w:lastColumn="0" w:oddVBand="0" w:evenVBand="0" w:oddHBand="0" w:evenHBand="0" w:firstRowFirstColumn="0" w:firstRowLastColumn="0" w:lastRowFirstColumn="0" w:lastRowLastColumn="0"/>
        </w:trPr>
        <w:tc>
          <w:tcPr>
            <w:tcW w:w="2070" w:type="dxa"/>
          </w:tcPr>
          <w:p w14:paraId="7A8A527F" w14:textId="1D598EC0" w:rsidR="00364F0B" w:rsidRDefault="00364F0B" w:rsidP="00D0100E">
            <w:r>
              <w:t>Requirement</w:t>
            </w:r>
          </w:p>
        </w:tc>
        <w:tc>
          <w:tcPr>
            <w:tcW w:w="6066" w:type="dxa"/>
            <w:gridSpan w:val="2"/>
          </w:tcPr>
          <w:p w14:paraId="278BCA79" w14:textId="302DA833" w:rsidR="00364F0B" w:rsidRDefault="00364F0B" w:rsidP="00D0100E">
            <w:r>
              <w:t>Description</w:t>
            </w:r>
          </w:p>
        </w:tc>
      </w:tr>
      <w:tr w:rsidR="00364F0B" w14:paraId="181C5364" w14:textId="77777777" w:rsidTr="00364F0B">
        <w:tblPrEx>
          <w:jc w:val="center"/>
        </w:tblPrEx>
        <w:tc>
          <w:tcPr>
            <w:tcW w:w="2178" w:type="dxa"/>
            <w:gridSpan w:val="2"/>
          </w:tcPr>
          <w:p w14:paraId="03F43F68" w14:textId="6C7EE8A6" w:rsidR="00364F0B" w:rsidRDefault="00364F0B" w:rsidP="00D0100E">
            <w:r>
              <w:t>Functionality</w:t>
            </w:r>
          </w:p>
        </w:tc>
        <w:tc>
          <w:tcPr>
            <w:tcW w:w="5958" w:type="dxa"/>
          </w:tcPr>
          <w:p w14:paraId="4C313DCA" w14:textId="276195C2" w:rsidR="00364F0B" w:rsidRDefault="00364F0B" w:rsidP="00D0100E">
            <w:r>
              <w:t>The user can more effectively identify and manage their Amazon devices from the Amazon device management interface</w:t>
            </w:r>
          </w:p>
        </w:tc>
      </w:tr>
      <w:tr w:rsidR="00364F0B" w14:paraId="058CDAEE" w14:textId="77777777" w:rsidTr="00364F0B">
        <w:tblPrEx>
          <w:jc w:val="center"/>
        </w:tblPrEx>
        <w:tc>
          <w:tcPr>
            <w:tcW w:w="2178" w:type="dxa"/>
            <w:gridSpan w:val="2"/>
          </w:tcPr>
          <w:p w14:paraId="11B7D11D" w14:textId="6C583FEF" w:rsidR="00364F0B" w:rsidRDefault="00364F0B" w:rsidP="00D0100E">
            <w:r>
              <w:t>Usability</w:t>
            </w:r>
          </w:p>
        </w:tc>
        <w:tc>
          <w:tcPr>
            <w:tcW w:w="5958" w:type="dxa"/>
          </w:tcPr>
          <w:p w14:paraId="53DDF856" w14:textId="68346173" w:rsidR="00364F0B" w:rsidRDefault="00364F0B" w:rsidP="00D0100E">
            <w:r>
              <w:t>After being notified of the feature, the user is more easily able use the device management as they can see what room a device is in and what the devices name is per each location</w:t>
            </w:r>
          </w:p>
        </w:tc>
      </w:tr>
      <w:tr w:rsidR="00364F0B" w14:paraId="15F53CD4" w14:textId="77777777" w:rsidTr="00364F0B">
        <w:tblPrEx>
          <w:jc w:val="center"/>
        </w:tblPrEx>
        <w:tc>
          <w:tcPr>
            <w:tcW w:w="2178" w:type="dxa"/>
            <w:gridSpan w:val="2"/>
          </w:tcPr>
          <w:p w14:paraId="07B78E38" w14:textId="5CE09178" w:rsidR="00364F0B" w:rsidRDefault="00364F0B" w:rsidP="00D0100E">
            <w:r>
              <w:t>Learnability</w:t>
            </w:r>
          </w:p>
        </w:tc>
        <w:tc>
          <w:tcPr>
            <w:tcW w:w="5958" w:type="dxa"/>
          </w:tcPr>
          <w:p w14:paraId="27D79ED6" w14:textId="7BC9F1B0" w:rsidR="00364F0B" w:rsidRDefault="00364F0B" w:rsidP="00D0100E">
            <w:r>
              <w:t xml:space="preserve">The user would need to be informed of this new feature and understand the filtering features available.  </w:t>
            </w:r>
          </w:p>
        </w:tc>
      </w:tr>
      <w:tr w:rsidR="00364F0B" w14:paraId="13F07359" w14:textId="77777777" w:rsidTr="00364F0B">
        <w:tblPrEx>
          <w:jc w:val="center"/>
        </w:tblPrEx>
        <w:tc>
          <w:tcPr>
            <w:tcW w:w="2178" w:type="dxa"/>
            <w:gridSpan w:val="2"/>
          </w:tcPr>
          <w:p w14:paraId="7C2B569F" w14:textId="5082D379" w:rsidR="00364F0B" w:rsidRDefault="00364F0B" w:rsidP="00D0100E">
            <w:r>
              <w:t>Accessibility</w:t>
            </w:r>
          </w:p>
        </w:tc>
        <w:tc>
          <w:tcPr>
            <w:tcW w:w="5958" w:type="dxa"/>
          </w:tcPr>
          <w:p w14:paraId="25A70826" w14:textId="225244D0" w:rsidR="00364F0B" w:rsidRDefault="00F21E94" w:rsidP="00D0100E">
            <w:r>
              <w:t xml:space="preserve">This is functionality that is present in other smart devices.  Experienced users can adapt quickly, while novice users may need to play around with the feature. </w:t>
            </w:r>
          </w:p>
        </w:tc>
      </w:tr>
      <w:tr w:rsidR="00364F0B" w14:paraId="14062504" w14:textId="77777777" w:rsidTr="00364F0B">
        <w:tblPrEx>
          <w:jc w:val="center"/>
        </w:tblPrEx>
        <w:tc>
          <w:tcPr>
            <w:tcW w:w="2178" w:type="dxa"/>
            <w:gridSpan w:val="2"/>
          </w:tcPr>
          <w:p w14:paraId="0A85D322" w14:textId="3582DB4C" w:rsidR="00364F0B" w:rsidRDefault="00364F0B" w:rsidP="00D0100E">
            <w:r>
              <w:t>Compatibility</w:t>
            </w:r>
          </w:p>
        </w:tc>
        <w:tc>
          <w:tcPr>
            <w:tcW w:w="5958" w:type="dxa"/>
          </w:tcPr>
          <w:p w14:paraId="4B0182DD" w14:textId="385D12C0" w:rsidR="00364F0B" w:rsidRDefault="00F21E94" w:rsidP="00D0100E">
            <w:r>
              <w:t xml:space="preserve">This feature will be new to the Amazon device management interface. </w:t>
            </w:r>
          </w:p>
        </w:tc>
      </w:tr>
    </w:tbl>
    <w:p w14:paraId="6EDC41F6" w14:textId="77777777" w:rsidR="00193D07" w:rsidRDefault="00193D07" w:rsidP="00D0100E"/>
    <w:p w14:paraId="039CECF9" w14:textId="15A0BA48" w:rsidR="00D0100E" w:rsidRPr="00D0100E" w:rsidRDefault="00F21E94" w:rsidP="00D0100E">
      <w:r>
        <w:t>For a novice using this new interface for</w:t>
      </w:r>
      <w:r w:rsidR="00F70251">
        <w:t xml:space="preserve"> the</w:t>
      </w:r>
      <w:r>
        <w:t xml:space="preserve"> first time, it is possible the gulf of execution is increased.  Because more information is available to the user, defining the actions to complete the task of device management could be harder to identify.  I would categorize this as a potential miss in the requirements.  </w:t>
      </w:r>
    </w:p>
    <w:p w14:paraId="2D4D64DA" w14:textId="311DD525" w:rsidR="00D0100E" w:rsidRDefault="002D6DFD" w:rsidP="002D6DFD">
      <w:pPr>
        <w:pStyle w:val="Heading1"/>
      </w:pPr>
      <w:r>
        <w:t>prototype 2: improved device descriptions (card prototype)</w:t>
      </w:r>
    </w:p>
    <w:p w14:paraId="6EBC374A" w14:textId="25E3863B" w:rsidR="00F27007" w:rsidRDefault="00776BEA" w:rsidP="002D6DFD">
      <w:r w:rsidRPr="00776BEA">
        <w:t xml:space="preserve"> </w:t>
      </w:r>
      <w:r w:rsidR="007E7387">
        <w:t xml:space="preserve">For this prototype, I want to make the information available to the user more revealing.  Currently, the only information provided is the devices name, the device type, and what date the device was registered on.  By keeping the layout </w:t>
      </w:r>
      <w:r w:rsidR="00955860">
        <w:t xml:space="preserve">consistent with </w:t>
      </w:r>
      <w:r w:rsidR="007E7387">
        <w:t>its current state, but giving the user more identifiable information, the user can more easily identify and manage devices.</w:t>
      </w:r>
    </w:p>
    <w:p w14:paraId="7540ABE0" w14:textId="28FF4B94" w:rsidR="00F27007" w:rsidRDefault="00F27007" w:rsidP="002D6DFD">
      <w:pPr>
        <w:pStyle w:val="FigureCaption"/>
      </w:pPr>
      <w:r w:rsidRPr="00F27007">
        <w:lastRenderedPageBreak/>
        <w:drawing>
          <wp:anchor distT="0" distB="0" distL="114300" distR="114300" simplePos="0" relativeHeight="251790336" behindDoc="0" locked="0" layoutInCell="1" allowOverlap="1" wp14:anchorId="55B18A44" wp14:editId="4C83C4BE">
            <wp:simplePos x="0" y="0"/>
            <wp:positionH relativeFrom="column">
              <wp:posOffset>2664460</wp:posOffset>
            </wp:positionH>
            <wp:positionV relativeFrom="paragraph">
              <wp:posOffset>741680</wp:posOffset>
            </wp:positionV>
            <wp:extent cx="2399665" cy="1793240"/>
            <wp:effectExtent l="133350" t="114300" r="133985" b="149860"/>
            <wp:wrapTopAndBottom/>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99665" cy="17932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Pr="00776BEA">
        <w:drawing>
          <wp:anchor distT="0" distB="0" distL="114300" distR="114300" simplePos="0" relativeHeight="251670528" behindDoc="0" locked="0" layoutInCell="1" allowOverlap="1" wp14:anchorId="46A18C03" wp14:editId="725EDBE8">
            <wp:simplePos x="0" y="0"/>
            <wp:positionH relativeFrom="column">
              <wp:posOffset>-17145</wp:posOffset>
            </wp:positionH>
            <wp:positionV relativeFrom="paragraph">
              <wp:posOffset>732419</wp:posOffset>
            </wp:positionV>
            <wp:extent cx="2416175" cy="1802765"/>
            <wp:effectExtent l="133350" t="114300" r="136525" b="140335"/>
            <wp:wrapTopAndBottom/>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16175" cy="18027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t>Amazon device description interface.  Left: Device list, Right: Device Summary after clicking on a device.  Source: Author</w:t>
      </w:r>
    </w:p>
    <w:p w14:paraId="45572995" w14:textId="7EB564D3" w:rsidR="00F27007" w:rsidRDefault="00F27007" w:rsidP="00F27007">
      <w:pPr>
        <w:pStyle w:val="Heading2"/>
      </w:pPr>
      <w:r>
        <w:t>Prototype Evaluation</w:t>
      </w:r>
    </w:p>
    <w:p w14:paraId="0FE9E2E6" w14:textId="0CE36769" w:rsidR="00F27007" w:rsidRDefault="00F27007" w:rsidP="00F27007">
      <w:r>
        <w:t xml:space="preserve">For this prototype, I explore the device summary page within the Amazon device management UI.  The current interface does not give enough relevant information as it relates to identifying and managing devices.  As such, this prototyped solution would use similar functionality but reveal more information needed to manage devices successfully.  </w:t>
      </w:r>
    </w:p>
    <w:p w14:paraId="221ECBDF" w14:textId="07AC2481" w:rsidR="00F27007" w:rsidRDefault="00F27007" w:rsidP="00F27007">
      <w:pPr>
        <w:pStyle w:val="TableCaption"/>
      </w:pPr>
      <w:r>
        <w:t>Card prototype evaluation</w:t>
      </w:r>
    </w:p>
    <w:tbl>
      <w:tblPr>
        <w:tblStyle w:val="JDF"/>
        <w:tblW w:w="0" w:type="auto"/>
        <w:tblLook w:val="04A0" w:firstRow="1" w:lastRow="0" w:firstColumn="1" w:lastColumn="0" w:noHBand="0" w:noVBand="1"/>
      </w:tblPr>
      <w:tblGrid>
        <w:gridCol w:w="2070"/>
        <w:gridCol w:w="108"/>
        <w:gridCol w:w="5958"/>
      </w:tblGrid>
      <w:tr w:rsidR="00F27007" w14:paraId="42C1DFED" w14:textId="77777777" w:rsidTr="00C85440">
        <w:trPr>
          <w:cnfStyle w:val="100000000000" w:firstRow="1" w:lastRow="0" w:firstColumn="0" w:lastColumn="0" w:oddVBand="0" w:evenVBand="0" w:oddHBand="0" w:evenHBand="0" w:firstRowFirstColumn="0" w:firstRowLastColumn="0" w:lastRowFirstColumn="0" w:lastRowLastColumn="0"/>
        </w:trPr>
        <w:tc>
          <w:tcPr>
            <w:tcW w:w="2070" w:type="dxa"/>
          </w:tcPr>
          <w:p w14:paraId="127FDE3D" w14:textId="77777777" w:rsidR="00F27007" w:rsidRDefault="00F27007" w:rsidP="00C85440">
            <w:r>
              <w:t>Requirement</w:t>
            </w:r>
          </w:p>
        </w:tc>
        <w:tc>
          <w:tcPr>
            <w:tcW w:w="6066" w:type="dxa"/>
            <w:gridSpan w:val="2"/>
          </w:tcPr>
          <w:p w14:paraId="4E7D94CA" w14:textId="77777777" w:rsidR="00F27007" w:rsidRDefault="00F27007" w:rsidP="00C85440">
            <w:r>
              <w:t>Description</w:t>
            </w:r>
          </w:p>
        </w:tc>
      </w:tr>
      <w:tr w:rsidR="00F27007" w14:paraId="00586ACC" w14:textId="77777777" w:rsidTr="00C85440">
        <w:tblPrEx>
          <w:jc w:val="center"/>
        </w:tblPrEx>
        <w:tc>
          <w:tcPr>
            <w:tcW w:w="2178" w:type="dxa"/>
            <w:gridSpan w:val="2"/>
          </w:tcPr>
          <w:p w14:paraId="22B85912" w14:textId="77777777" w:rsidR="00F27007" w:rsidRDefault="00F27007" w:rsidP="00C85440">
            <w:r>
              <w:t>Functionality</w:t>
            </w:r>
          </w:p>
        </w:tc>
        <w:tc>
          <w:tcPr>
            <w:tcW w:w="5958" w:type="dxa"/>
          </w:tcPr>
          <w:p w14:paraId="153DD671" w14:textId="6C2861F7" w:rsidR="00F27007" w:rsidRDefault="00F27007" w:rsidP="00C85440">
            <w:r>
              <w:t>The user can more effectively identify and manage their Amazon devices from the Amazon device management interface</w:t>
            </w:r>
            <w:r>
              <w:t>.  Additional information is provided to the user.</w:t>
            </w:r>
          </w:p>
        </w:tc>
      </w:tr>
      <w:tr w:rsidR="00F27007" w14:paraId="0A6C9068" w14:textId="77777777" w:rsidTr="00C85440">
        <w:tblPrEx>
          <w:jc w:val="center"/>
        </w:tblPrEx>
        <w:tc>
          <w:tcPr>
            <w:tcW w:w="2178" w:type="dxa"/>
            <w:gridSpan w:val="2"/>
          </w:tcPr>
          <w:p w14:paraId="5B05BAFF" w14:textId="77777777" w:rsidR="00F27007" w:rsidRDefault="00F27007" w:rsidP="00C85440">
            <w:r>
              <w:t>Usability</w:t>
            </w:r>
          </w:p>
        </w:tc>
        <w:tc>
          <w:tcPr>
            <w:tcW w:w="5958" w:type="dxa"/>
          </w:tcPr>
          <w:p w14:paraId="05E3ACE5" w14:textId="5AD2ADD9" w:rsidR="00F27007" w:rsidRDefault="00F27007" w:rsidP="00C85440">
            <w:r>
              <w:t xml:space="preserve">After being notified of the feature, the user is more easily able use the device management as they can see </w:t>
            </w:r>
            <w:r>
              <w:t xml:space="preserve">more information regarding the device.  This included when it was registered, what room it is in, and any additional devices registered in that location.  </w:t>
            </w:r>
          </w:p>
        </w:tc>
      </w:tr>
      <w:tr w:rsidR="00F27007" w14:paraId="145C2187" w14:textId="77777777" w:rsidTr="00C85440">
        <w:tblPrEx>
          <w:jc w:val="center"/>
        </w:tblPrEx>
        <w:tc>
          <w:tcPr>
            <w:tcW w:w="2178" w:type="dxa"/>
            <w:gridSpan w:val="2"/>
          </w:tcPr>
          <w:p w14:paraId="01EC96A3" w14:textId="77777777" w:rsidR="00F27007" w:rsidRDefault="00F27007" w:rsidP="00C85440">
            <w:r>
              <w:t>Learnability</w:t>
            </w:r>
          </w:p>
        </w:tc>
        <w:tc>
          <w:tcPr>
            <w:tcW w:w="5958" w:type="dxa"/>
          </w:tcPr>
          <w:p w14:paraId="6C5BAF2C" w14:textId="6ED7CBD4" w:rsidR="00F27007" w:rsidRDefault="00F27007" w:rsidP="00C85440">
            <w:r>
              <w:t>The user would need to be informed of this new feature and understand th</w:t>
            </w:r>
            <w:r>
              <w:t xml:space="preserve">at additional information is available when clicking on the device name in the Device Summary window. </w:t>
            </w:r>
          </w:p>
        </w:tc>
      </w:tr>
      <w:tr w:rsidR="00F27007" w14:paraId="198A8FB5" w14:textId="77777777" w:rsidTr="00C85440">
        <w:tblPrEx>
          <w:jc w:val="center"/>
        </w:tblPrEx>
        <w:tc>
          <w:tcPr>
            <w:tcW w:w="2178" w:type="dxa"/>
            <w:gridSpan w:val="2"/>
          </w:tcPr>
          <w:p w14:paraId="2D7EE9DF" w14:textId="77777777" w:rsidR="00F27007" w:rsidRDefault="00F27007" w:rsidP="00C85440">
            <w:r>
              <w:lastRenderedPageBreak/>
              <w:t>Accessibility</w:t>
            </w:r>
          </w:p>
        </w:tc>
        <w:tc>
          <w:tcPr>
            <w:tcW w:w="5958" w:type="dxa"/>
          </w:tcPr>
          <w:p w14:paraId="78DEE1D5" w14:textId="4125556B" w:rsidR="00F27007" w:rsidRDefault="00F27007" w:rsidP="00C85440">
            <w:r>
              <w:t xml:space="preserve">This is functionality </w:t>
            </w:r>
            <w:r w:rsidR="00D8522D">
              <w:t xml:space="preserve">uses similar ideas (location) in its use, however, it does not exist in any other interfaces.  </w:t>
            </w:r>
            <w:r>
              <w:t xml:space="preserve">Experienced users can adapt quickly, while novice users may need to play around with the feature. </w:t>
            </w:r>
          </w:p>
        </w:tc>
      </w:tr>
      <w:tr w:rsidR="00F27007" w14:paraId="3FB4553C" w14:textId="77777777" w:rsidTr="00C85440">
        <w:tblPrEx>
          <w:jc w:val="center"/>
        </w:tblPrEx>
        <w:tc>
          <w:tcPr>
            <w:tcW w:w="2178" w:type="dxa"/>
            <w:gridSpan w:val="2"/>
          </w:tcPr>
          <w:p w14:paraId="73B7D8CF" w14:textId="77777777" w:rsidR="00F27007" w:rsidRDefault="00F27007" w:rsidP="00C85440">
            <w:r>
              <w:t>Compatibility</w:t>
            </w:r>
          </w:p>
        </w:tc>
        <w:tc>
          <w:tcPr>
            <w:tcW w:w="5958" w:type="dxa"/>
          </w:tcPr>
          <w:p w14:paraId="6F057708" w14:textId="77777777" w:rsidR="00F27007" w:rsidRDefault="00F27007" w:rsidP="00C85440">
            <w:r>
              <w:t xml:space="preserve">This feature will be new to the Amazon device management interface. </w:t>
            </w:r>
          </w:p>
        </w:tc>
      </w:tr>
    </w:tbl>
    <w:p w14:paraId="0A4D2863" w14:textId="2BFF3218" w:rsidR="00F27007" w:rsidRDefault="00D8522D" w:rsidP="002D6DFD">
      <w:r>
        <w:t xml:space="preserve">In addition to the requirements defined above, this solution shrinks the gulf of evaluation as it makes the steps needed to perform the task more obvious to the user.  The gulf of evaluation should remain the same </w:t>
      </w:r>
      <w:r w:rsidR="004E5D9D">
        <w:t>as</w:t>
      </w:r>
      <w:r>
        <w:t xml:space="preserve"> the output from managing the device will be similar across all methods.  The cognitive load required by the user to complete this task is also reduced.  By giving the user more information up front, they would not need </w:t>
      </w:r>
      <w:r w:rsidR="004E5D9D">
        <w:t xml:space="preserve">to </w:t>
      </w:r>
      <w:r>
        <w:t xml:space="preserve">increase and/or overload their working memory to complete this task.    </w:t>
      </w:r>
    </w:p>
    <w:p w14:paraId="5ECECFDA" w14:textId="16742B6E" w:rsidR="00776BEA" w:rsidRDefault="00D8522D" w:rsidP="00D8522D">
      <w:pPr>
        <w:pStyle w:val="Heading1"/>
      </w:pPr>
      <w:r>
        <w:t xml:space="preserve">prototype 3: </w:t>
      </w:r>
      <w:r w:rsidR="001052C1">
        <w:t>improving setup</w:t>
      </w:r>
      <w:r>
        <w:t xml:space="preserve"> </w:t>
      </w:r>
      <w:r w:rsidR="001052C1">
        <w:t>(textual prototype)</w:t>
      </w:r>
    </w:p>
    <w:p w14:paraId="052DD296" w14:textId="26697AC3" w:rsidR="001052C1" w:rsidRDefault="001052C1" w:rsidP="001052C1">
      <w:r>
        <w:t xml:space="preserve">For the last prototype, </w:t>
      </w:r>
      <w:r w:rsidR="00622A5E">
        <w:t>the improvement will be in</w:t>
      </w:r>
      <w:r>
        <w:t xml:space="preserve"> the initial setup process for an Amazon Fire Stick.  The</w:t>
      </w:r>
      <w:r w:rsidR="00622A5E">
        <w:t xml:space="preserve"> requirement </w:t>
      </w:r>
      <w:r w:rsidR="004E5D9D">
        <w:t>of</w:t>
      </w:r>
      <w:r w:rsidR="00622A5E">
        <w:t xml:space="preserve"> a compatible TV, an internet connection, and an Amazon account will remain unchanged.  The</w:t>
      </w:r>
      <w:r>
        <w:t xml:space="preserve"> flow will be consistent with the current setup, however, it will include one additional step to name and identify the location where the device is being installed.  </w:t>
      </w:r>
    </w:p>
    <w:p w14:paraId="3A5CF8C9" w14:textId="36564EA0" w:rsidR="001052C1" w:rsidRDefault="00622A5E" w:rsidP="001052C1">
      <w:r>
        <w:t>Instructions to i</w:t>
      </w:r>
      <w:r w:rsidR="001052C1">
        <w:t>nstall a new device:</w:t>
      </w:r>
    </w:p>
    <w:p w14:paraId="4B416E75" w14:textId="61505266" w:rsidR="00622A5E" w:rsidRDefault="00622A5E" w:rsidP="006546A3">
      <w:pPr>
        <w:pStyle w:val="ListParagraph"/>
        <w:numPr>
          <w:ilvl w:val="0"/>
          <w:numId w:val="8"/>
        </w:numPr>
      </w:pPr>
      <w:r>
        <w:t xml:space="preserve">The Fire Stick will need the power supply connected and plugged into the wall.  </w:t>
      </w:r>
      <w:r w:rsidR="004E5D9D">
        <w:t>It will be</w:t>
      </w:r>
      <w:r>
        <w:t xml:space="preserve"> connected to any open HDMI port on the TV.  </w:t>
      </w:r>
    </w:p>
    <w:p w14:paraId="22C692E0" w14:textId="3B4CA600" w:rsidR="001052C1" w:rsidRDefault="00622A5E" w:rsidP="006546A3">
      <w:pPr>
        <w:pStyle w:val="ListParagraph"/>
        <w:numPr>
          <w:ilvl w:val="0"/>
          <w:numId w:val="8"/>
        </w:numPr>
      </w:pPr>
      <w:r>
        <w:t xml:space="preserve">The remote will also need power using the provided batteries.  </w:t>
      </w:r>
    </w:p>
    <w:p w14:paraId="56165CF0" w14:textId="2E639E01" w:rsidR="00622A5E" w:rsidRDefault="00622A5E" w:rsidP="006546A3">
      <w:pPr>
        <w:pStyle w:val="ListParagraph"/>
        <w:numPr>
          <w:ilvl w:val="0"/>
          <w:numId w:val="8"/>
        </w:numPr>
      </w:pPr>
      <w:r>
        <w:t xml:space="preserve">On the TV, the user will navigate to the HDMI input where the Fire Stick is connected and follow on the onscreen prompts.  The user will be prompted to </w:t>
      </w:r>
      <w:r w:rsidR="004E5D9D">
        <w:t xml:space="preserve">sync the remote, </w:t>
      </w:r>
      <w:r>
        <w:t>select a preferred language</w:t>
      </w:r>
      <w:r w:rsidR="004E5D9D">
        <w:t>,</w:t>
      </w:r>
      <w:r>
        <w:t xml:space="preserve"> and </w:t>
      </w:r>
      <w:r w:rsidR="004E5D9D">
        <w:t>select a Wi-Fi</w:t>
      </w:r>
      <w:r>
        <w:t xml:space="preserve"> network before </w:t>
      </w:r>
      <w:r w:rsidR="004E5D9D">
        <w:t xml:space="preserve">being asked to provide </w:t>
      </w:r>
      <w:r>
        <w:t xml:space="preserve">their Amazon credentials.  </w:t>
      </w:r>
    </w:p>
    <w:p w14:paraId="0A4715A4" w14:textId="65C7E605" w:rsidR="00622A5E" w:rsidRDefault="00622A5E" w:rsidP="006546A3">
      <w:pPr>
        <w:pStyle w:val="ListParagraph"/>
        <w:numPr>
          <w:ilvl w:val="0"/>
          <w:numId w:val="8"/>
        </w:numPr>
      </w:pPr>
      <w:r>
        <w:t xml:space="preserve">Once the Amazon credentials are provided, this is where I would require the user to give the device a descriptive name AND provide the location it is being installed.  The </w:t>
      </w:r>
      <w:r w:rsidR="004E5D9D">
        <w:t>location</w:t>
      </w:r>
      <w:r>
        <w:t xml:space="preserve"> would be selected from a dropdown with preselected </w:t>
      </w:r>
      <w:r w:rsidR="004E5D9D">
        <w:t>options</w:t>
      </w:r>
      <w:r>
        <w:t xml:space="preserve"> such as bedroom, living room, </w:t>
      </w:r>
      <w:r>
        <w:lastRenderedPageBreak/>
        <w:t xml:space="preserve">kitchen, guest room, etc.  An </w:t>
      </w:r>
      <w:r w:rsidR="00955860">
        <w:t xml:space="preserve">“Other” selection would be available to the user if needed. </w:t>
      </w:r>
    </w:p>
    <w:p w14:paraId="6BAC6373" w14:textId="40D02AF4" w:rsidR="00955860" w:rsidRDefault="00955860" w:rsidP="006546A3">
      <w:pPr>
        <w:pStyle w:val="ListParagraph"/>
        <w:numPr>
          <w:ilvl w:val="0"/>
          <w:numId w:val="8"/>
        </w:numPr>
      </w:pPr>
      <w:r>
        <w:t xml:space="preserve">Once the user selects the location and gives a name, the device would display in the Amazon device management interface with the information provided by the user. </w:t>
      </w:r>
    </w:p>
    <w:p w14:paraId="34DCDAE3" w14:textId="6F0E35F8" w:rsidR="004E5D9D" w:rsidRDefault="004E5D9D" w:rsidP="006546A3">
      <w:pPr>
        <w:pStyle w:val="ListParagraph"/>
        <w:numPr>
          <w:ilvl w:val="0"/>
          <w:numId w:val="8"/>
        </w:numPr>
      </w:pPr>
      <w:r>
        <w:t xml:space="preserve">The user would complete the setup consistent with what is currently in place.  </w:t>
      </w:r>
    </w:p>
    <w:p w14:paraId="5EFF7EEC" w14:textId="09EAB487" w:rsidR="00DC5079" w:rsidRPr="002D6DFD" w:rsidRDefault="00193D07" w:rsidP="00193D07">
      <w:pPr>
        <w:pStyle w:val="TableCaption"/>
      </w:pPr>
      <w:r>
        <w:t>Textual prototype evaluation</w:t>
      </w:r>
    </w:p>
    <w:tbl>
      <w:tblPr>
        <w:tblStyle w:val="JDF"/>
        <w:tblW w:w="0" w:type="auto"/>
        <w:tblLook w:val="04A0" w:firstRow="1" w:lastRow="0" w:firstColumn="1" w:lastColumn="0" w:noHBand="0" w:noVBand="1"/>
      </w:tblPr>
      <w:tblGrid>
        <w:gridCol w:w="2070"/>
        <w:gridCol w:w="108"/>
        <w:gridCol w:w="5958"/>
      </w:tblGrid>
      <w:tr w:rsidR="00DC5079" w14:paraId="58D6A846" w14:textId="77777777" w:rsidTr="00C85440">
        <w:trPr>
          <w:cnfStyle w:val="100000000000" w:firstRow="1" w:lastRow="0" w:firstColumn="0" w:lastColumn="0" w:oddVBand="0" w:evenVBand="0" w:oddHBand="0" w:evenHBand="0" w:firstRowFirstColumn="0" w:firstRowLastColumn="0" w:lastRowFirstColumn="0" w:lastRowLastColumn="0"/>
        </w:trPr>
        <w:tc>
          <w:tcPr>
            <w:tcW w:w="2070" w:type="dxa"/>
          </w:tcPr>
          <w:p w14:paraId="021CE6AF" w14:textId="77777777" w:rsidR="00DC5079" w:rsidRDefault="00DC5079" w:rsidP="00C85440">
            <w:r>
              <w:t>Requirement</w:t>
            </w:r>
          </w:p>
        </w:tc>
        <w:tc>
          <w:tcPr>
            <w:tcW w:w="6066" w:type="dxa"/>
            <w:gridSpan w:val="2"/>
          </w:tcPr>
          <w:p w14:paraId="29CA817F" w14:textId="77777777" w:rsidR="00DC5079" w:rsidRDefault="00DC5079" w:rsidP="00C85440">
            <w:r>
              <w:t>Description</w:t>
            </w:r>
          </w:p>
        </w:tc>
      </w:tr>
      <w:tr w:rsidR="00DC5079" w14:paraId="4EBE557A" w14:textId="77777777" w:rsidTr="00C85440">
        <w:tblPrEx>
          <w:jc w:val="center"/>
        </w:tblPrEx>
        <w:tc>
          <w:tcPr>
            <w:tcW w:w="2178" w:type="dxa"/>
            <w:gridSpan w:val="2"/>
          </w:tcPr>
          <w:p w14:paraId="3E026CAE" w14:textId="77777777" w:rsidR="00DC5079" w:rsidRDefault="00DC5079" w:rsidP="00C85440">
            <w:r>
              <w:t>Functionality</w:t>
            </w:r>
          </w:p>
        </w:tc>
        <w:tc>
          <w:tcPr>
            <w:tcW w:w="5958" w:type="dxa"/>
          </w:tcPr>
          <w:p w14:paraId="7E103496" w14:textId="5AAE20CA" w:rsidR="00DC5079" w:rsidRDefault="00DC5079" w:rsidP="00C85440">
            <w:r>
              <w:t xml:space="preserve">The user </w:t>
            </w:r>
            <w:r w:rsidR="00955860">
              <w:t xml:space="preserve">will experience the same </w:t>
            </w:r>
            <w:r w:rsidR="004E5D9D">
              <w:t xml:space="preserve">step-by-step </w:t>
            </w:r>
            <w:r w:rsidR="00955860">
              <w:t>setup process</w:t>
            </w:r>
            <w:r w:rsidR="004E5D9D">
              <w:t xml:space="preserve"> with the addition o</w:t>
            </w:r>
            <w:r w:rsidR="00F70251">
              <w:t>f</w:t>
            </w:r>
            <w:r w:rsidR="004E5D9D">
              <w:t xml:space="preserve"> one screen that does not exist today</w:t>
            </w:r>
            <w:r w:rsidR="00955860">
              <w:t xml:space="preserve">.  The functionality of setup will be unchanged. </w:t>
            </w:r>
          </w:p>
        </w:tc>
      </w:tr>
      <w:tr w:rsidR="00DC5079" w14:paraId="68EB9C49" w14:textId="77777777" w:rsidTr="00C85440">
        <w:tblPrEx>
          <w:jc w:val="center"/>
        </w:tblPrEx>
        <w:tc>
          <w:tcPr>
            <w:tcW w:w="2178" w:type="dxa"/>
            <w:gridSpan w:val="2"/>
          </w:tcPr>
          <w:p w14:paraId="76E2143D" w14:textId="77777777" w:rsidR="00DC5079" w:rsidRDefault="00DC5079" w:rsidP="00C85440">
            <w:r>
              <w:t>Usability</w:t>
            </w:r>
          </w:p>
        </w:tc>
        <w:tc>
          <w:tcPr>
            <w:tcW w:w="5958" w:type="dxa"/>
          </w:tcPr>
          <w:p w14:paraId="5A2F7014" w14:textId="198C9B69" w:rsidR="00DC5079" w:rsidRDefault="00955860" w:rsidP="00C85440">
            <w:r>
              <w:t>The user will be directly involved with the naming/location settings.  As such, they will be aware of the feature, and this increases useability</w:t>
            </w:r>
            <w:r w:rsidR="004E5D9D">
              <w:t xml:space="preserve"> for all users. </w:t>
            </w:r>
            <w:r>
              <w:t xml:space="preserve"> </w:t>
            </w:r>
          </w:p>
        </w:tc>
      </w:tr>
      <w:tr w:rsidR="00DC5079" w14:paraId="77753508" w14:textId="77777777" w:rsidTr="00C85440">
        <w:tblPrEx>
          <w:jc w:val="center"/>
        </w:tblPrEx>
        <w:tc>
          <w:tcPr>
            <w:tcW w:w="2178" w:type="dxa"/>
            <w:gridSpan w:val="2"/>
          </w:tcPr>
          <w:p w14:paraId="31D78160" w14:textId="77777777" w:rsidR="00DC5079" w:rsidRDefault="00DC5079" w:rsidP="00C85440">
            <w:r>
              <w:t>Learnability</w:t>
            </w:r>
          </w:p>
        </w:tc>
        <w:tc>
          <w:tcPr>
            <w:tcW w:w="5958" w:type="dxa"/>
          </w:tcPr>
          <w:p w14:paraId="338B0615" w14:textId="4BC2E1CF" w:rsidR="00DC5079" w:rsidRDefault="004E5D9D" w:rsidP="00C85440">
            <w:r>
              <w:t>As is the case with the current setup process, t</w:t>
            </w:r>
            <w:r w:rsidR="00955860">
              <w:t>he user would be required to enter certain information</w:t>
            </w:r>
            <w:r>
              <w:t xml:space="preserve"> following a step-by-step installation process.</w:t>
            </w:r>
            <w:r w:rsidR="00955860">
              <w:t xml:space="preserve">  This would not require any new functionality to be learned.  </w:t>
            </w:r>
          </w:p>
        </w:tc>
      </w:tr>
      <w:tr w:rsidR="00DC5079" w14:paraId="1E03634C" w14:textId="77777777" w:rsidTr="00C85440">
        <w:tblPrEx>
          <w:jc w:val="center"/>
        </w:tblPrEx>
        <w:tc>
          <w:tcPr>
            <w:tcW w:w="2178" w:type="dxa"/>
            <w:gridSpan w:val="2"/>
          </w:tcPr>
          <w:p w14:paraId="66807934" w14:textId="77777777" w:rsidR="00DC5079" w:rsidRDefault="00DC5079" w:rsidP="00C85440">
            <w:r>
              <w:t>Accessibility</w:t>
            </w:r>
          </w:p>
        </w:tc>
        <w:tc>
          <w:tcPr>
            <w:tcW w:w="5958" w:type="dxa"/>
          </w:tcPr>
          <w:p w14:paraId="69B69F1F" w14:textId="06A43539" w:rsidR="00DC5079" w:rsidRDefault="00DC5079" w:rsidP="00C85440">
            <w:r>
              <w:t xml:space="preserve">This </w:t>
            </w:r>
            <w:r w:rsidR="00955860">
              <w:t xml:space="preserve">functionality exits with other installation processes and would be accessible to all users, novice or experienced.  </w:t>
            </w:r>
          </w:p>
        </w:tc>
      </w:tr>
      <w:tr w:rsidR="00DC5079" w14:paraId="605E9FEF" w14:textId="77777777" w:rsidTr="00C85440">
        <w:tblPrEx>
          <w:jc w:val="center"/>
        </w:tblPrEx>
        <w:tc>
          <w:tcPr>
            <w:tcW w:w="2178" w:type="dxa"/>
            <w:gridSpan w:val="2"/>
          </w:tcPr>
          <w:p w14:paraId="030517D4" w14:textId="77777777" w:rsidR="00DC5079" w:rsidRDefault="00DC5079" w:rsidP="00C85440">
            <w:r>
              <w:t>Compatibility</w:t>
            </w:r>
          </w:p>
        </w:tc>
        <w:tc>
          <w:tcPr>
            <w:tcW w:w="5958" w:type="dxa"/>
          </w:tcPr>
          <w:p w14:paraId="756FE2D9" w14:textId="31E19CA8" w:rsidR="00DC5079" w:rsidRDefault="00DC5079" w:rsidP="00C85440">
            <w:r>
              <w:t>This feature</w:t>
            </w:r>
            <w:r w:rsidR="00955860">
              <w:t xml:space="preserve"> build</w:t>
            </w:r>
            <w:r w:rsidR="004E5D9D">
              <w:t>s</w:t>
            </w:r>
            <w:r w:rsidR="00955860">
              <w:t xml:space="preserve"> on the current setup process.  All Amazon devices would utilize this feature making </w:t>
            </w:r>
            <w:r w:rsidR="004E5D9D">
              <w:t xml:space="preserve">it </w:t>
            </w:r>
            <w:r w:rsidR="00955860">
              <w:t xml:space="preserve">compatible across the entire domain of device management. </w:t>
            </w:r>
          </w:p>
        </w:tc>
      </w:tr>
    </w:tbl>
    <w:p w14:paraId="74CF7A36" w14:textId="011B1A99" w:rsidR="00955860" w:rsidRPr="00D0100E" w:rsidRDefault="00955860" w:rsidP="00D0100E">
      <w:r>
        <w:t>This prototype does no</w:t>
      </w:r>
      <w:r w:rsidR="00F70251">
        <w:t>t</w:t>
      </w:r>
      <w:r>
        <w:t xml:space="preserve"> increate the gulf of evaluation.  The user is given explicit instruction and, as such, will know </w:t>
      </w:r>
      <w:r w:rsidR="0092274E">
        <w:t xml:space="preserve">the steps to take when completing the task.  The gulf of evaluation is also unchanged.  The setup process, when complete, will be the same as it is with the current requirements.  Furthermore, the cognitive load neither increases nor decreases with this prototype.  As a result, this prototype meets </w:t>
      </w:r>
      <w:r w:rsidR="004E5D9D">
        <w:t>all</w:t>
      </w:r>
      <w:r w:rsidR="0092274E">
        <w:t xml:space="preserve"> the requirements defined above and in the previous assignment.</w:t>
      </w:r>
    </w:p>
    <w:sectPr w:rsidR="00955860" w:rsidRPr="00D0100E" w:rsidSect="00641ADD">
      <w:headerReference w:type="even" r:id="rId13"/>
      <w:headerReference w:type="default" r:id="rId14"/>
      <w:footerReference w:type="even" r:id="rId15"/>
      <w:footerReference w:type="default" r:id="rId16"/>
      <w:headerReference w:type="first" r:id="rId17"/>
      <w:footerReference w:type="first" r:id="rId18"/>
      <w:pgSz w:w="12240" w:h="15840"/>
      <w:pgMar w:top="1440" w:right="2160" w:bottom="2160" w:left="2160" w:header="720" w:footer="14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CB290" w14:textId="77777777" w:rsidR="006546A3" w:rsidRDefault="006546A3" w:rsidP="00126D77">
      <w:r>
        <w:separator/>
      </w:r>
    </w:p>
  </w:endnote>
  <w:endnote w:type="continuationSeparator" w:id="0">
    <w:p w14:paraId="03A7C24A" w14:textId="77777777" w:rsidR="006546A3" w:rsidRDefault="006546A3" w:rsidP="0012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imes New Roman (Headings CS)">
    <w:altName w:val="Times New Roman"/>
    <w:panose1 w:val="00000000000000000000"/>
    <w:charset w:val="00"/>
    <w:family w:val="roman"/>
    <w:notTrueType/>
    <w:pitch w:val="default"/>
  </w:font>
  <w:font w:name="Minion Pro">
    <w:charset w:val="00"/>
    <w:family w:val="roman"/>
    <w:pitch w:val="variable"/>
    <w:sig w:usb0="E00002AF" w:usb1="5000607B" w:usb2="00000000" w:usb3="00000000" w:csb0="0000009F" w:csb1="00000000"/>
  </w:font>
  <w:font w:name="Times New Roman (Body CS)">
    <w:altName w:val="Times New Roman"/>
    <w:panose1 w:val="00000000000000000000"/>
    <w:charset w:val="00"/>
    <w:family w:val="roman"/>
    <w:notTrueType/>
    <w:pitch w:val="default"/>
  </w:font>
  <w:font w:name="Courier">
    <w:altName w:val="Courier New"/>
    <w:panose1 w:val="02070409020205020404"/>
    <w:charset w:val="00"/>
    <w:family w:val="auto"/>
    <w:pitch w:val="variable"/>
    <w:sig w:usb0="00000003" w:usb1="00000000" w:usb2="00000000" w:usb3="00000000" w:csb0="00000003" w:csb1="00000000"/>
  </w:font>
  <w:font w:name="Crimson Text">
    <w:charset w:val="4D"/>
    <w:family w:val="auto"/>
    <w:pitch w:val="variable"/>
    <w:sig w:usb0="80000043" w:usb1="40000062"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0950108"/>
      <w:docPartObj>
        <w:docPartGallery w:val="Page Numbers (Bottom of Page)"/>
        <w:docPartUnique/>
      </w:docPartObj>
    </w:sdtPr>
    <w:sdtContent>
      <w:p w14:paraId="3353AA7A" w14:textId="7B4D6E50" w:rsidR="00641ADD" w:rsidRDefault="00641ADD" w:rsidP="009B00B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40ADAE" w14:textId="77777777" w:rsidR="00641ADD" w:rsidRDefault="00641A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1936286"/>
      <w:docPartObj>
        <w:docPartGallery w:val="Page Numbers (Bottom of Page)"/>
        <w:docPartUnique/>
      </w:docPartObj>
    </w:sdtPr>
    <w:sdtContent>
      <w:p w14:paraId="1EE4DBC6" w14:textId="02C70B0F" w:rsidR="00641ADD" w:rsidRDefault="00641ADD" w:rsidP="009B00B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8B6AE" w14:textId="77777777" w:rsidR="00641ADD" w:rsidRDefault="00641A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E99D6" w14:textId="77777777" w:rsidR="00BC324F" w:rsidRDefault="00BC32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50900" w14:textId="77777777" w:rsidR="006546A3" w:rsidRDefault="006546A3" w:rsidP="0060186D">
      <w:pPr>
        <w:spacing w:after="0" w:line="110" w:lineRule="exact"/>
      </w:pPr>
    </w:p>
  </w:footnote>
  <w:footnote w:type="continuationSeparator" w:id="0">
    <w:p w14:paraId="540FC10D" w14:textId="77777777" w:rsidR="006546A3" w:rsidRPr="00BB7AEF" w:rsidRDefault="006546A3" w:rsidP="00BB7AEF">
      <w:pPr>
        <w:spacing w:after="0" w:line="20" w:lineRule="exact"/>
        <w:rPr>
          <w:sz w:val="2"/>
        </w:rPr>
      </w:pPr>
    </w:p>
  </w:footnote>
  <w:footnote w:type="continuationNotice" w:id="1">
    <w:p w14:paraId="422A708C" w14:textId="77777777" w:rsidR="006546A3" w:rsidRPr="00AE67B5" w:rsidRDefault="006546A3" w:rsidP="00AE67B5">
      <w:pPr>
        <w:spacing w:after="0" w:line="20" w:lineRule="exact"/>
        <w:rPr>
          <w:sz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0985600"/>
      <w:docPartObj>
        <w:docPartGallery w:val="Page Numbers (Top of Page)"/>
        <w:docPartUnique/>
      </w:docPartObj>
    </w:sdtPr>
    <w:sdtContent>
      <w:p w14:paraId="317A6B06" w14:textId="05D7D4F4" w:rsidR="0002420C" w:rsidRDefault="0002420C" w:rsidP="009B00B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83BD6D" w14:textId="78C850AC" w:rsidR="006D3558" w:rsidRDefault="006D3558" w:rsidP="0002420C">
    <w:pPr>
      <w:pStyle w:val="Header"/>
      <w:ind w:right="360"/>
      <w:rPr>
        <w:rStyle w:val="PageNumber"/>
      </w:rPr>
    </w:pPr>
  </w:p>
  <w:p w14:paraId="4DC7869B" w14:textId="77777777" w:rsidR="006D3558" w:rsidRDefault="006D3558" w:rsidP="00126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36B99" w14:textId="77777777" w:rsidR="006D3558" w:rsidRDefault="006D3558" w:rsidP="0002420C">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CFAEE" w14:textId="77777777" w:rsidR="00BC324F" w:rsidRDefault="00BC32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05A01"/>
    <w:multiLevelType w:val="hybridMultilevel"/>
    <w:tmpl w:val="3D0C83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272837"/>
    <w:multiLevelType w:val="multilevel"/>
    <w:tmpl w:val="8460E436"/>
    <w:lvl w:ilvl="0">
      <w:start w:val="1"/>
      <w:numFmt w:val="decimal"/>
      <w:pStyle w:val="Heading1"/>
      <w:lvlText w:val="%1"/>
      <w:lvlJc w:val="left"/>
      <w:pPr>
        <w:tabs>
          <w:tab w:val="num" w:pos="202"/>
        </w:tabs>
        <w:ind w:left="0" w:firstLine="0"/>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49E507DF"/>
    <w:multiLevelType w:val="hybridMultilevel"/>
    <w:tmpl w:val="76EE22EA"/>
    <w:lvl w:ilvl="0" w:tplc="C8D41AC0">
      <w:start w:val="1"/>
      <w:numFmt w:val="decimal"/>
      <w:pStyle w:val="FigureCaption"/>
      <w:lvlText w:val="Figure %1—"/>
      <w:lvlJc w:val="left"/>
      <w:pPr>
        <w:ind w:left="1440" w:firstLine="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E02BFB"/>
    <w:multiLevelType w:val="hybridMultilevel"/>
    <w:tmpl w:val="4B6CFF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9D5FC7"/>
    <w:multiLevelType w:val="hybridMultilevel"/>
    <w:tmpl w:val="F9BE760E"/>
    <w:lvl w:ilvl="0" w:tplc="580C3E70">
      <w:start w:val="1"/>
      <w:numFmt w:val="bullet"/>
      <w:pStyle w:val="BulletedList"/>
      <w:lvlText w:val=""/>
      <w:lvlJc w:val="left"/>
      <w:pPr>
        <w:ind w:left="720" w:hanging="360"/>
      </w:pPr>
      <w:rPr>
        <w:rFonts w:ascii="Symbol" w:hAnsi="Symbol" w:hint="default"/>
        <w:b/>
        <w:i w:val="0"/>
        <w:position w:val="-2"/>
        <w:sz w:val="3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CD6426"/>
    <w:multiLevelType w:val="hybridMultilevel"/>
    <w:tmpl w:val="363E5706"/>
    <w:lvl w:ilvl="0" w:tplc="EA44C922">
      <w:start w:val="1"/>
      <w:numFmt w:val="decimal"/>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915BD8"/>
    <w:multiLevelType w:val="hybridMultilevel"/>
    <w:tmpl w:val="FD565E36"/>
    <w:lvl w:ilvl="0" w:tplc="C22EE118">
      <w:start w:val="1"/>
      <w:numFmt w:val="decimal"/>
      <w:pStyle w:val="TableCaption"/>
      <w:lvlText w:val="Table %1 —"/>
      <w:lvlJc w:val="left"/>
      <w:pPr>
        <w:ind w:left="4320" w:firstLine="360"/>
      </w:pPr>
      <w:rPr>
        <w:rFonts w:hint="default"/>
        <w:b/>
        <w: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766E1FED"/>
    <w:multiLevelType w:val="hybridMultilevel"/>
    <w:tmpl w:val="DFF669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2"/>
  </w:num>
  <w:num w:numId="5">
    <w:abstractNumId w:val="6"/>
  </w:num>
  <w:num w:numId="6">
    <w:abstractNumId w:val="0"/>
  </w:num>
  <w:num w:numId="7">
    <w:abstractNumId w:val="3"/>
  </w:num>
  <w:num w:numId="8">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autoHyphenation/>
  <w:consecutiveHyphenLimit w:val="2"/>
  <w:defaultTableStyle w:val="JDF"/>
  <w:characterSpacingControl w:val="doNotCompress"/>
  <w:footnotePr>
    <w:footnote w:id="-1"/>
    <w:footnote w:id="0"/>
    <w:footnote w:id="1"/>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05D71"/>
    <w:rsid w:val="00000146"/>
    <w:rsid w:val="00002321"/>
    <w:rsid w:val="000107FF"/>
    <w:rsid w:val="000115A8"/>
    <w:rsid w:val="00015661"/>
    <w:rsid w:val="0001758E"/>
    <w:rsid w:val="00020CE7"/>
    <w:rsid w:val="000227CF"/>
    <w:rsid w:val="0002420C"/>
    <w:rsid w:val="00030A1C"/>
    <w:rsid w:val="00030F47"/>
    <w:rsid w:val="000311FA"/>
    <w:rsid w:val="00031ACE"/>
    <w:rsid w:val="00031E19"/>
    <w:rsid w:val="000326E2"/>
    <w:rsid w:val="0004097D"/>
    <w:rsid w:val="000435DE"/>
    <w:rsid w:val="00043A15"/>
    <w:rsid w:val="00045282"/>
    <w:rsid w:val="00053A61"/>
    <w:rsid w:val="000576D8"/>
    <w:rsid w:val="00060B34"/>
    <w:rsid w:val="00060DEA"/>
    <w:rsid w:val="000613DF"/>
    <w:rsid w:val="00062881"/>
    <w:rsid w:val="00064626"/>
    <w:rsid w:val="00071F4D"/>
    <w:rsid w:val="000733EC"/>
    <w:rsid w:val="000736BA"/>
    <w:rsid w:val="0007537F"/>
    <w:rsid w:val="00077849"/>
    <w:rsid w:val="00082DC0"/>
    <w:rsid w:val="00084043"/>
    <w:rsid w:val="000842AF"/>
    <w:rsid w:val="0008560D"/>
    <w:rsid w:val="00091B87"/>
    <w:rsid w:val="000A01AF"/>
    <w:rsid w:val="000A418D"/>
    <w:rsid w:val="000A4411"/>
    <w:rsid w:val="000B1B4F"/>
    <w:rsid w:val="000B6003"/>
    <w:rsid w:val="000B6800"/>
    <w:rsid w:val="000C1B2E"/>
    <w:rsid w:val="000C1C64"/>
    <w:rsid w:val="000C3515"/>
    <w:rsid w:val="000C415F"/>
    <w:rsid w:val="000C4171"/>
    <w:rsid w:val="000C4384"/>
    <w:rsid w:val="000C486C"/>
    <w:rsid w:val="000C5000"/>
    <w:rsid w:val="000C5174"/>
    <w:rsid w:val="000D1C05"/>
    <w:rsid w:val="000D230A"/>
    <w:rsid w:val="000D24B3"/>
    <w:rsid w:val="000D6A8A"/>
    <w:rsid w:val="000E1BD8"/>
    <w:rsid w:val="000E2391"/>
    <w:rsid w:val="000E4B49"/>
    <w:rsid w:val="000F5ACE"/>
    <w:rsid w:val="000F6C8C"/>
    <w:rsid w:val="001026FF"/>
    <w:rsid w:val="001052C1"/>
    <w:rsid w:val="00106BC3"/>
    <w:rsid w:val="0011139F"/>
    <w:rsid w:val="00117ECF"/>
    <w:rsid w:val="001226B8"/>
    <w:rsid w:val="001227A5"/>
    <w:rsid w:val="00124EC2"/>
    <w:rsid w:val="00126D77"/>
    <w:rsid w:val="00132FF3"/>
    <w:rsid w:val="00135B1D"/>
    <w:rsid w:val="001366F3"/>
    <w:rsid w:val="00141B95"/>
    <w:rsid w:val="001468F9"/>
    <w:rsid w:val="0014733E"/>
    <w:rsid w:val="00150453"/>
    <w:rsid w:val="001508F7"/>
    <w:rsid w:val="00151FB5"/>
    <w:rsid w:val="00155D9A"/>
    <w:rsid w:val="00156F11"/>
    <w:rsid w:val="001609D3"/>
    <w:rsid w:val="00160B76"/>
    <w:rsid w:val="00161673"/>
    <w:rsid w:val="001641AC"/>
    <w:rsid w:val="00164951"/>
    <w:rsid w:val="0016672B"/>
    <w:rsid w:val="00167085"/>
    <w:rsid w:val="0017086D"/>
    <w:rsid w:val="0017206B"/>
    <w:rsid w:val="00172F24"/>
    <w:rsid w:val="00173B0C"/>
    <w:rsid w:val="00173D74"/>
    <w:rsid w:val="00173F22"/>
    <w:rsid w:val="00175365"/>
    <w:rsid w:val="00176C48"/>
    <w:rsid w:val="00176FCE"/>
    <w:rsid w:val="00182071"/>
    <w:rsid w:val="0018382A"/>
    <w:rsid w:val="00184E25"/>
    <w:rsid w:val="001879C8"/>
    <w:rsid w:val="00193D07"/>
    <w:rsid w:val="00193F58"/>
    <w:rsid w:val="001942D7"/>
    <w:rsid w:val="00194787"/>
    <w:rsid w:val="001A10F2"/>
    <w:rsid w:val="001A1AB8"/>
    <w:rsid w:val="001A228E"/>
    <w:rsid w:val="001A4533"/>
    <w:rsid w:val="001A48DF"/>
    <w:rsid w:val="001A657B"/>
    <w:rsid w:val="001B415A"/>
    <w:rsid w:val="001B681E"/>
    <w:rsid w:val="001C00F6"/>
    <w:rsid w:val="001C5252"/>
    <w:rsid w:val="001C52FB"/>
    <w:rsid w:val="001C60A6"/>
    <w:rsid w:val="001C737D"/>
    <w:rsid w:val="001C7DFD"/>
    <w:rsid w:val="001C7E2A"/>
    <w:rsid w:val="001D2B7D"/>
    <w:rsid w:val="001D7DCD"/>
    <w:rsid w:val="001E0F5D"/>
    <w:rsid w:val="001E21C6"/>
    <w:rsid w:val="001E265E"/>
    <w:rsid w:val="001E2A54"/>
    <w:rsid w:val="001E30C7"/>
    <w:rsid w:val="001E56D1"/>
    <w:rsid w:val="001E5E5E"/>
    <w:rsid w:val="001F07CB"/>
    <w:rsid w:val="001F1496"/>
    <w:rsid w:val="001F1E50"/>
    <w:rsid w:val="001F4393"/>
    <w:rsid w:val="001F4AFC"/>
    <w:rsid w:val="001F5005"/>
    <w:rsid w:val="001F5AFD"/>
    <w:rsid w:val="00203DBD"/>
    <w:rsid w:val="002052ED"/>
    <w:rsid w:val="00206ACA"/>
    <w:rsid w:val="002109C8"/>
    <w:rsid w:val="002132E3"/>
    <w:rsid w:val="0022085A"/>
    <w:rsid w:val="00223D65"/>
    <w:rsid w:val="0022524E"/>
    <w:rsid w:val="00226450"/>
    <w:rsid w:val="0022738A"/>
    <w:rsid w:val="00227B52"/>
    <w:rsid w:val="00236BE1"/>
    <w:rsid w:val="0024142B"/>
    <w:rsid w:val="002418FE"/>
    <w:rsid w:val="00244C89"/>
    <w:rsid w:val="00244DA3"/>
    <w:rsid w:val="0024532C"/>
    <w:rsid w:val="00251DA6"/>
    <w:rsid w:val="002540F0"/>
    <w:rsid w:val="00257B56"/>
    <w:rsid w:val="00260A81"/>
    <w:rsid w:val="0026126F"/>
    <w:rsid w:val="00266C96"/>
    <w:rsid w:val="00270834"/>
    <w:rsid w:val="0027188D"/>
    <w:rsid w:val="00271FF2"/>
    <w:rsid w:val="00272991"/>
    <w:rsid w:val="00280650"/>
    <w:rsid w:val="00281FCB"/>
    <w:rsid w:val="002839B1"/>
    <w:rsid w:val="0028491E"/>
    <w:rsid w:val="00287386"/>
    <w:rsid w:val="00290E84"/>
    <w:rsid w:val="00293BC0"/>
    <w:rsid w:val="002948EC"/>
    <w:rsid w:val="0029645B"/>
    <w:rsid w:val="002A09D4"/>
    <w:rsid w:val="002A346E"/>
    <w:rsid w:val="002B1C35"/>
    <w:rsid w:val="002B2730"/>
    <w:rsid w:val="002B63CA"/>
    <w:rsid w:val="002B64D6"/>
    <w:rsid w:val="002B7FCB"/>
    <w:rsid w:val="002C10B1"/>
    <w:rsid w:val="002C1730"/>
    <w:rsid w:val="002C231C"/>
    <w:rsid w:val="002C2EA0"/>
    <w:rsid w:val="002C6457"/>
    <w:rsid w:val="002D5B6B"/>
    <w:rsid w:val="002D6DFD"/>
    <w:rsid w:val="002D71BC"/>
    <w:rsid w:val="002E20C6"/>
    <w:rsid w:val="002E3618"/>
    <w:rsid w:val="002E3F1B"/>
    <w:rsid w:val="002E47E0"/>
    <w:rsid w:val="002E486D"/>
    <w:rsid w:val="002F4298"/>
    <w:rsid w:val="002F4366"/>
    <w:rsid w:val="002F5798"/>
    <w:rsid w:val="002F5D9D"/>
    <w:rsid w:val="002F7302"/>
    <w:rsid w:val="002F7BA8"/>
    <w:rsid w:val="00301E06"/>
    <w:rsid w:val="00302B13"/>
    <w:rsid w:val="003031BB"/>
    <w:rsid w:val="00303B10"/>
    <w:rsid w:val="00303D72"/>
    <w:rsid w:val="003044BB"/>
    <w:rsid w:val="003061EB"/>
    <w:rsid w:val="0031149D"/>
    <w:rsid w:val="003125D2"/>
    <w:rsid w:val="00312B37"/>
    <w:rsid w:val="00314FD6"/>
    <w:rsid w:val="0031675A"/>
    <w:rsid w:val="00317D72"/>
    <w:rsid w:val="003208FB"/>
    <w:rsid w:val="00320984"/>
    <w:rsid w:val="003259C7"/>
    <w:rsid w:val="00326A4F"/>
    <w:rsid w:val="00327186"/>
    <w:rsid w:val="00332735"/>
    <w:rsid w:val="00340B08"/>
    <w:rsid w:val="00351C5A"/>
    <w:rsid w:val="00353B1F"/>
    <w:rsid w:val="00353B50"/>
    <w:rsid w:val="00356F39"/>
    <w:rsid w:val="00360939"/>
    <w:rsid w:val="00361865"/>
    <w:rsid w:val="00361A3E"/>
    <w:rsid w:val="00364F0B"/>
    <w:rsid w:val="00366883"/>
    <w:rsid w:val="00366B2D"/>
    <w:rsid w:val="00370DCB"/>
    <w:rsid w:val="00370F79"/>
    <w:rsid w:val="00373528"/>
    <w:rsid w:val="00373663"/>
    <w:rsid w:val="0037558A"/>
    <w:rsid w:val="00375FF8"/>
    <w:rsid w:val="003825F5"/>
    <w:rsid w:val="00383338"/>
    <w:rsid w:val="00385D86"/>
    <w:rsid w:val="00390FA2"/>
    <w:rsid w:val="00394516"/>
    <w:rsid w:val="00394E3E"/>
    <w:rsid w:val="003961A6"/>
    <w:rsid w:val="003A46EA"/>
    <w:rsid w:val="003A4970"/>
    <w:rsid w:val="003A62EB"/>
    <w:rsid w:val="003A7D06"/>
    <w:rsid w:val="003B0B8B"/>
    <w:rsid w:val="003B4A52"/>
    <w:rsid w:val="003B5280"/>
    <w:rsid w:val="003B7F2C"/>
    <w:rsid w:val="003C2E77"/>
    <w:rsid w:val="003C3139"/>
    <w:rsid w:val="003C529A"/>
    <w:rsid w:val="003D0ED4"/>
    <w:rsid w:val="003D6955"/>
    <w:rsid w:val="003E098F"/>
    <w:rsid w:val="003E21C6"/>
    <w:rsid w:val="003E687F"/>
    <w:rsid w:val="003E7050"/>
    <w:rsid w:val="003F106D"/>
    <w:rsid w:val="003F7B8C"/>
    <w:rsid w:val="004017CD"/>
    <w:rsid w:val="004027C6"/>
    <w:rsid w:val="00404176"/>
    <w:rsid w:val="00407341"/>
    <w:rsid w:val="004075D5"/>
    <w:rsid w:val="004078D4"/>
    <w:rsid w:val="004132B8"/>
    <w:rsid w:val="0041391B"/>
    <w:rsid w:val="004156C8"/>
    <w:rsid w:val="00417F0E"/>
    <w:rsid w:val="00422A19"/>
    <w:rsid w:val="00422BCE"/>
    <w:rsid w:val="004248B1"/>
    <w:rsid w:val="00425FB1"/>
    <w:rsid w:val="00426676"/>
    <w:rsid w:val="0043014A"/>
    <w:rsid w:val="0043030F"/>
    <w:rsid w:val="004305F4"/>
    <w:rsid w:val="0043107E"/>
    <w:rsid w:val="004312E4"/>
    <w:rsid w:val="00443D14"/>
    <w:rsid w:val="00450874"/>
    <w:rsid w:val="004508B1"/>
    <w:rsid w:val="00451B4A"/>
    <w:rsid w:val="0045390F"/>
    <w:rsid w:val="0045755B"/>
    <w:rsid w:val="00460451"/>
    <w:rsid w:val="00463D6D"/>
    <w:rsid w:val="00464893"/>
    <w:rsid w:val="00467390"/>
    <w:rsid w:val="004676C6"/>
    <w:rsid w:val="00470D9A"/>
    <w:rsid w:val="0047173B"/>
    <w:rsid w:val="00472536"/>
    <w:rsid w:val="00472E89"/>
    <w:rsid w:val="004757F8"/>
    <w:rsid w:val="004771C4"/>
    <w:rsid w:val="004828E3"/>
    <w:rsid w:val="004838FC"/>
    <w:rsid w:val="00491C67"/>
    <w:rsid w:val="00492688"/>
    <w:rsid w:val="004939A8"/>
    <w:rsid w:val="00493F27"/>
    <w:rsid w:val="004948E5"/>
    <w:rsid w:val="00495608"/>
    <w:rsid w:val="004A11B2"/>
    <w:rsid w:val="004A25C9"/>
    <w:rsid w:val="004A3E87"/>
    <w:rsid w:val="004A49BA"/>
    <w:rsid w:val="004A639B"/>
    <w:rsid w:val="004B0181"/>
    <w:rsid w:val="004B1B29"/>
    <w:rsid w:val="004B2D19"/>
    <w:rsid w:val="004B75CF"/>
    <w:rsid w:val="004C7019"/>
    <w:rsid w:val="004E5D9D"/>
    <w:rsid w:val="004E725D"/>
    <w:rsid w:val="004F0C8B"/>
    <w:rsid w:val="004F2849"/>
    <w:rsid w:val="004F59AE"/>
    <w:rsid w:val="004F6A63"/>
    <w:rsid w:val="0050283F"/>
    <w:rsid w:val="00504524"/>
    <w:rsid w:val="00505A7B"/>
    <w:rsid w:val="0050660D"/>
    <w:rsid w:val="005075D1"/>
    <w:rsid w:val="00507A8F"/>
    <w:rsid w:val="00510B25"/>
    <w:rsid w:val="00511091"/>
    <w:rsid w:val="00512A74"/>
    <w:rsid w:val="0051349A"/>
    <w:rsid w:val="00513F4E"/>
    <w:rsid w:val="00515652"/>
    <w:rsid w:val="00520730"/>
    <w:rsid w:val="005253BF"/>
    <w:rsid w:val="005256E3"/>
    <w:rsid w:val="005258D7"/>
    <w:rsid w:val="00525B65"/>
    <w:rsid w:val="005304FB"/>
    <w:rsid w:val="00531346"/>
    <w:rsid w:val="00531C40"/>
    <w:rsid w:val="0053288B"/>
    <w:rsid w:val="005332DA"/>
    <w:rsid w:val="005351A8"/>
    <w:rsid w:val="005369E2"/>
    <w:rsid w:val="0054029E"/>
    <w:rsid w:val="005436CB"/>
    <w:rsid w:val="00544939"/>
    <w:rsid w:val="00547E40"/>
    <w:rsid w:val="0055158D"/>
    <w:rsid w:val="0055510F"/>
    <w:rsid w:val="005568AA"/>
    <w:rsid w:val="00556A31"/>
    <w:rsid w:val="00557C30"/>
    <w:rsid w:val="00560E4C"/>
    <w:rsid w:val="00564E59"/>
    <w:rsid w:val="005704B7"/>
    <w:rsid w:val="005710B4"/>
    <w:rsid w:val="00571AF4"/>
    <w:rsid w:val="00572228"/>
    <w:rsid w:val="00572C26"/>
    <w:rsid w:val="00573057"/>
    <w:rsid w:val="00574BFB"/>
    <w:rsid w:val="00575049"/>
    <w:rsid w:val="0058014E"/>
    <w:rsid w:val="00580D8A"/>
    <w:rsid w:val="00582118"/>
    <w:rsid w:val="005838F8"/>
    <w:rsid w:val="00585205"/>
    <w:rsid w:val="005946D4"/>
    <w:rsid w:val="0059530D"/>
    <w:rsid w:val="005961B9"/>
    <w:rsid w:val="00597142"/>
    <w:rsid w:val="005A67C5"/>
    <w:rsid w:val="005A757A"/>
    <w:rsid w:val="005B0A9F"/>
    <w:rsid w:val="005B7109"/>
    <w:rsid w:val="005C15AC"/>
    <w:rsid w:val="005C20EF"/>
    <w:rsid w:val="005C277F"/>
    <w:rsid w:val="005C35A0"/>
    <w:rsid w:val="005C44D9"/>
    <w:rsid w:val="005C5B9C"/>
    <w:rsid w:val="005C7195"/>
    <w:rsid w:val="005C7986"/>
    <w:rsid w:val="005D2A31"/>
    <w:rsid w:val="005D618E"/>
    <w:rsid w:val="005E41E0"/>
    <w:rsid w:val="005E7273"/>
    <w:rsid w:val="005F44C5"/>
    <w:rsid w:val="005F592D"/>
    <w:rsid w:val="0060098C"/>
    <w:rsid w:val="0060186D"/>
    <w:rsid w:val="00601AF3"/>
    <w:rsid w:val="006038FC"/>
    <w:rsid w:val="0060451B"/>
    <w:rsid w:val="00604BAA"/>
    <w:rsid w:val="0060759C"/>
    <w:rsid w:val="006078B1"/>
    <w:rsid w:val="00610FD9"/>
    <w:rsid w:val="00611EDA"/>
    <w:rsid w:val="006133FD"/>
    <w:rsid w:val="00613F6B"/>
    <w:rsid w:val="0062248D"/>
    <w:rsid w:val="00622A5E"/>
    <w:rsid w:val="006239DF"/>
    <w:rsid w:val="00623CC4"/>
    <w:rsid w:val="0062657D"/>
    <w:rsid w:val="00627A0B"/>
    <w:rsid w:val="00631C61"/>
    <w:rsid w:val="00633795"/>
    <w:rsid w:val="00633FF5"/>
    <w:rsid w:val="00635310"/>
    <w:rsid w:val="006403FC"/>
    <w:rsid w:val="00641ADD"/>
    <w:rsid w:val="00645E4C"/>
    <w:rsid w:val="00647F1D"/>
    <w:rsid w:val="0065221C"/>
    <w:rsid w:val="00652FE8"/>
    <w:rsid w:val="006542D6"/>
    <w:rsid w:val="006546A3"/>
    <w:rsid w:val="00656180"/>
    <w:rsid w:val="00656EF8"/>
    <w:rsid w:val="00661942"/>
    <w:rsid w:val="00661E5A"/>
    <w:rsid w:val="00663701"/>
    <w:rsid w:val="006650DC"/>
    <w:rsid w:val="006666B5"/>
    <w:rsid w:val="00670915"/>
    <w:rsid w:val="00671B18"/>
    <w:rsid w:val="0067327C"/>
    <w:rsid w:val="00674519"/>
    <w:rsid w:val="00674DBB"/>
    <w:rsid w:val="00681B94"/>
    <w:rsid w:val="006833E5"/>
    <w:rsid w:val="00684943"/>
    <w:rsid w:val="006854EC"/>
    <w:rsid w:val="00685DB6"/>
    <w:rsid w:val="0068600F"/>
    <w:rsid w:val="006878DF"/>
    <w:rsid w:val="006A3962"/>
    <w:rsid w:val="006A46B2"/>
    <w:rsid w:val="006A4963"/>
    <w:rsid w:val="006A5CC2"/>
    <w:rsid w:val="006B06A0"/>
    <w:rsid w:val="006B469E"/>
    <w:rsid w:val="006B7398"/>
    <w:rsid w:val="006B7CA6"/>
    <w:rsid w:val="006C0765"/>
    <w:rsid w:val="006C1FEE"/>
    <w:rsid w:val="006C500F"/>
    <w:rsid w:val="006D2120"/>
    <w:rsid w:val="006D3558"/>
    <w:rsid w:val="006D6EA5"/>
    <w:rsid w:val="006D7E6A"/>
    <w:rsid w:val="006E2CDA"/>
    <w:rsid w:val="006E6FF9"/>
    <w:rsid w:val="006E742D"/>
    <w:rsid w:val="006F6F00"/>
    <w:rsid w:val="007008BF"/>
    <w:rsid w:val="00703884"/>
    <w:rsid w:val="0070506F"/>
    <w:rsid w:val="0070617C"/>
    <w:rsid w:val="007070F0"/>
    <w:rsid w:val="007154B3"/>
    <w:rsid w:val="00716A64"/>
    <w:rsid w:val="0071719B"/>
    <w:rsid w:val="007173A1"/>
    <w:rsid w:val="00722529"/>
    <w:rsid w:val="00723076"/>
    <w:rsid w:val="00723246"/>
    <w:rsid w:val="00723B25"/>
    <w:rsid w:val="00724411"/>
    <w:rsid w:val="00727D87"/>
    <w:rsid w:val="007338C9"/>
    <w:rsid w:val="007361B1"/>
    <w:rsid w:val="007457C2"/>
    <w:rsid w:val="007462DF"/>
    <w:rsid w:val="0074738A"/>
    <w:rsid w:val="00753C68"/>
    <w:rsid w:val="00755175"/>
    <w:rsid w:val="00757391"/>
    <w:rsid w:val="007577F9"/>
    <w:rsid w:val="00762612"/>
    <w:rsid w:val="00762B76"/>
    <w:rsid w:val="00763478"/>
    <w:rsid w:val="007640DD"/>
    <w:rsid w:val="00764914"/>
    <w:rsid w:val="00764E0F"/>
    <w:rsid w:val="00766C59"/>
    <w:rsid w:val="007672CC"/>
    <w:rsid w:val="0077229B"/>
    <w:rsid w:val="00773A55"/>
    <w:rsid w:val="00776BEA"/>
    <w:rsid w:val="007776CD"/>
    <w:rsid w:val="0078111A"/>
    <w:rsid w:val="00783A6E"/>
    <w:rsid w:val="00784B78"/>
    <w:rsid w:val="00786AA8"/>
    <w:rsid w:val="007878D4"/>
    <w:rsid w:val="007A092D"/>
    <w:rsid w:val="007A3CCE"/>
    <w:rsid w:val="007A4B7C"/>
    <w:rsid w:val="007A6738"/>
    <w:rsid w:val="007A6994"/>
    <w:rsid w:val="007A6F58"/>
    <w:rsid w:val="007A71BC"/>
    <w:rsid w:val="007B097F"/>
    <w:rsid w:val="007B0FC8"/>
    <w:rsid w:val="007B18A8"/>
    <w:rsid w:val="007B3252"/>
    <w:rsid w:val="007B6574"/>
    <w:rsid w:val="007C2231"/>
    <w:rsid w:val="007C3FE3"/>
    <w:rsid w:val="007C5EC0"/>
    <w:rsid w:val="007C7506"/>
    <w:rsid w:val="007D1EA5"/>
    <w:rsid w:val="007D5DB3"/>
    <w:rsid w:val="007D6D53"/>
    <w:rsid w:val="007E7387"/>
    <w:rsid w:val="007F4A49"/>
    <w:rsid w:val="007F6D17"/>
    <w:rsid w:val="007F6F9E"/>
    <w:rsid w:val="00805D71"/>
    <w:rsid w:val="0080655F"/>
    <w:rsid w:val="008065ED"/>
    <w:rsid w:val="008079BE"/>
    <w:rsid w:val="00813FA9"/>
    <w:rsid w:val="00814B73"/>
    <w:rsid w:val="008160F6"/>
    <w:rsid w:val="00817430"/>
    <w:rsid w:val="00820355"/>
    <w:rsid w:val="00822CA9"/>
    <w:rsid w:val="00823FFC"/>
    <w:rsid w:val="00824049"/>
    <w:rsid w:val="008258A5"/>
    <w:rsid w:val="008259A9"/>
    <w:rsid w:val="008279E3"/>
    <w:rsid w:val="0083055C"/>
    <w:rsid w:val="00831C5D"/>
    <w:rsid w:val="00832B1C"/>
    <w:rsid w:val="00833BFD"/>
    <w:rsid w:val="00841265"/>
    <w:rsid w:val="00841990"/>
    <w:rsid w:val="00843C57"/>
    <w:rsid w:val="008473FD"/>
    <w:rsid w:val="00847761"/>
    <w:rsid w:val="00851223"/>
    <w:rsid w:val="0085378C"/>
    <w:rsid w:val="0085484F"/>
    <w:rsid w:val="00854A8E"/>
    <w:rsid w:val="00856868"/>
    <w:rsid w:val="008568A3"/>
    <w:rsid w:val="00860227"/>
    <w:rsid w:val="00860A57"/>
    <w:rsid w:val="00865103"/>
    <w:rsid w:val="008673FB"/>
    <w:rsid w:val="008729F9"/>
    <w:rsid w:val="0088014F"/>
    <w:rsid w:val="00880F0A"/>
    <w:rsid w:val="00881D0B"/>
    <w:rsid w:val="00882604"/>
    <w:rsid w:val="008839E3"/>
    <w:rsid w:val="008864B6"/>
    <w:rsid w:val="008878F4"/>
    <w:rsid w:val="0089007B"/>
    <w:rsid w:val="00893A92"/>
    <w:rsid w:val="008965FE"/>
    <w:rsid w:val="008A08BD"/>
    <w:rsid w:val="008A2DCF"/>
    <w:rsid w:val="008A7193"/>
    <w:rsid w:val="008A7209"/>
    <w:rsid w:val="008B1116"/>
    <w:rsid w:val="008B117D"/>
    <w:rsid w:val="008B26C9"/>
    <w:rsid w:val="008B54EB"/>
    <w:rsid w:val="008C10D9"/>
    <w:rsid w:val="008D1678"/>
    <w:rsid w:val="008D2D0A"/>
    <w:rsid w:val="008D4A94"/>
    <w:rsid w:val="008D4C91"/>
    <w:rsid w:val="008D516F"/>
    <w:rsid w:val="008D529D"/>
    <w:rsid w:val="008D5F44"/>
    <w:rsid w:val="008E10D4"/>
    <w:rsid w:val="008E6076"/>
    <w:rsid w:val="008E60B3"/>
    <w:rsid w:val="008E6C35"/>
    <w:rsid w:val="008E6FD0"/>
    <w:rsid w:val="008E72DC"/>
    <w:rsid w:val="008E7428"/>
    <w:rsid w:val="008F21AF"/>
    <w:rsid w:val="008F39A4"/>
    <w:rsid w:val="008F49F9"/>
    <w:rsid w:val="008F5E34"/>
    <w:rsid w:val="008F5F83"/>
    <w:rsid w:val="00900DF3"/>
    <w:rsid w:val="009023D1"/>
    <w:rsid w:val="00902FC4"/>
    <w:rsid w:val="00905E9C"/>
    <w:rsid w:val="00907467"/>
    <w:rsid w:val="0091119F"/>
    <w:rsid w:val="0092274E"/>
    <w:rsid w:val="009239B2"/>
    <w:rsid w:val="00925331"/>
    <w:rsid w:val="00927C2B"/>
    <w:rsid w:val="009322EE"/>
    <w:rsid w:val="00941BF5"/>
    <w:rsid w:val="009431E6"/>
    <w:rsid w:val="00947290"/>
    <w:rsid w:val="009476F0"/>
    <w:rsid w:val="0095024D"/>
    <w:rsid w:val="00951C77"/>
    <w:rsid w:val="009540A3"/>
    <w:rsid w:val="00955860"/>
    <w:rsid w:val="00956BD3"/>
    <w:rsid w:val="00957B31"/>
    <w:rsid w:val="00957FDD"/>
    <w:rsid w:val="00960205"/>
    <w:rsid w:val="0096250C"/>
    <w:rsid w:val="00964083"/>
    <w:rsid w:val="009703B6"/>
    <w:rsid w:val="00971F12"/>
    <w:rsid w:val="0097462D"/>
    <w:rsid w:val="009747B0"/>
    <w:rsid w:val="00975C05"/>
    <w:rsid w:val="009766B9"/>
    <w:rsid w:val="009827C3"/>
    <w:rsid w:val="009832DD"/>
    <w:rsid w:val="0099108D"/>
    <w:rsid w:val="00993B55"/>
    <w:rsid w:val="00994583"/>
    <w:rsid w:val="009947FE"/>
    <w:rsid w:val="00994B2F"/>
    <w:rsid w:val="009A0588"/>
    <w:rsid w:val="009A2E02"/>
    <w:rsid w:val="009A3B1C"/>
    <w:rsid w:val="009A5B14"/>
    <w:rsid w:val="009B00B3"/>
    <w:rsid w:val="009B0151"/>
    <w:rsid w:val="009B6743"/>
    <w:rsid w:val="009B7A17"/>
    <w:rsid w:val="009C1A53"/>
    <w:rsid w:val="009C216A"/>
    <w:rsid w:val="009C282D"/>
    <w:rsid w:val="009C2A4D"/>
    <w:rsid w:val="009C4542"/>
    <w:rsid w:val="009D06F1"/>
    <w:rsid w:val="009D0951"/>
    <w:rsid w:val="009D22F3"/>
    <w:rsid w:val="009D4549"/>
    <w:rsid w:val="009D4DAC"/>
    <w:rsid w:val="009D4EEF"/>
    <w:rsid w:val="009D51D1"/>
    <w:rsid w:val="009D758D"/>
    <w:rsid w:val="009E2C14"/>
    <w:rsid w:val="009E2F1C"/>
    <w:rsid w:val="009E51CE"/>
    <w:rsid w:val="009E574D"/>
    <w:rsid w:val="009E646C"/>
    <w:rsid w:val="009F0750"/>
    <w:rsid w:val="009F20B1"/>
    <w:rsid w:val="009F436A"/>
    <w:rsid w:val="009F4E73"/>
    <w:rsid w:val="009F56DE"/>
    <w:rsid w:val="009F7C5B"/>
    <w:rsid w:val="00A0489D"/>
    <w:rsid w:val="00A06825"/>
    <w:rsid w:val="00A0741D"/>
    <w:rsid w:val="00A12200"/>
    <w:rsid w:val="00A160DB"/>
    <w:rsid w:val="00A1782F"/>
    <w:rsid w:val="00A179C4"/>
    <w:rsid w:val="00A17A2C"/>
    <w:rsid w:val="00A21453"/>
    <w:rsid w:val="00A2208B"/>
    <w:rsid w:val="00A24F29"/>
    <w:rsid w:val="00A2511C"/>
    <w:rsid w:val="00A3265B"/>
    <w:rsid w:val="00A34D9A"/>
    <w:rsid w:val="00A35CD7"/>
    <w:rsid w:val="00A3622B"/>
    <w:rsid w:val="00A37E91"/>
    <w:rsid w:val="00A40A23"/>
    <w:rsid w:val="00A43232"/>
    <w:rsid w:val="00A43B24"/>
    <w:rsid w:val="00A43ED8"/>
    <w:rsid w:val="00A46351"/>
    <w:rsid w:val="00A5492D"/>
    <w:rsid w:val="00A553C4"/>
    <w:rsid w:val="00A572E3"/>
    <w:rsid w:val="00A619FB"/>
    <w:rsid w:val="00A62E52"/>
    <w:rsid w:val="00A66338"/>
    <w:rsid w:val="00A66B78"/>
    <w:rsid w:val="00A7047E"/>
    <w:rsid w:val="00A727E6"/>
    <w:rsid w:val="00A747A0"/>
    <w:rsid w:val="00A74BC6"/>
    <w:rsid w:val="00A75197"/>
    <w:rsid w:val="00A8026B"/>
    <w:rsid w:val="00A82ECA"/>
    <w:rsid w:val="00A849E6"/>
    <w:rsid w:val="00A86465"/>
    <w:rsid w:val="00A87B1B"/>
    <w:rsid w:val="00A9001A"/>
    <w:rsid w:val="00A90791"/>
    <w:rsid w:val="00AA2587"/>
    <w:rsid w:val="00AA2F32"/>
    <w:rsid w:val="00AA31C2"/>
    <w:rsid w:val="00AA7119"/>
    <w:rsid w:val="00AA79B2"/>
    <w:rsid w:val="00AB0875"/>
    <w:rsid w:val="00AB3C0D"/>
    <w:rsid w:val="00AC1278"/>
    <w:rsid w:val="00AC329D"/>
    <w:rsid w:val="00AC47DB"/>
    <w:rsid w:val="00AC6E0B"/>
    <w:rsid w:val="00AC76AD"/>
    <w:rsid w:val="00AE0D65"/>
    <w:rsid w:val="00AE3E19"/>
    <w:rsid w:val="00AE57E1"/>
    <w:rsid w:val="00AE67B5"/>
    <w:rsid w:val="00AE67D0"/>
    <w:rsid w:val="00AE6807"/>
    <w:rsid w:val="00AF270E"/>
    <w:rsid w:val="00AF51C9"/>
    <w:rsid w:val="00AF601A"/>
    <w:rsid w:val="00B03013"/>
    <w:rsid w:val="00B031E6"/>
    <w:rsid w:val="00B03E7D"/>
    <w:rsid w:val="00B04A10"/>
    <w:rsid w:val="00B127CB"/>
    <w:rsid w:val="00B1611A"/>
    <w:rsid w:val="00B16C49"/>
    <w:rsid w:val="00B170AF"/>
    <w:rsid w:val="00B218AF"/>
    <w:rsid w:val="00B23830"/>
    <w:rsid w:val="00B247B4"/>
    <w:rsid w:val="00B308FD"/>
    <w:rsid w:val="00B33389"/>
    <w:rsid w:val="00B40174"/>
    <w:rsid w:val="00B416DC"/>
    <w:rsid w:val="00B4491E"/>
    <w:rsid w:val="00B52F0F"/>
    <w:rsid w:val="00B53F17"/>
    <w:rsid w:val="00B651F2"/>
    <w:rsid w:val="00B65552"/>
    <w:rsid w:val="00B67D2F"/>
    <w:rsid w:val="00B76173"/>
    <w:rsid w:val="00B80F47"/>
    <w:rsid w:val="00B83D7C"/>
    <w:rsid w:val="00B872B9"/>
    <w:rsid w:val="00B873A7"/>
    <w:rsid w:val="00B907B1"/>
    <w:rsid w:val="00B9450C"/>
    <w:rsid w:val="00B947E2"/>
    <w:rsid w:val="00B95AEF"/>
    <w:rsid w:val="00B96FDF"/>
    <w:rsid w:val="00B974BC"/>
    <w:rsid w:val="00B97B5B"/>
    <w:rsid w:val="00BA1B91"/>
    <w:rsid w:val="00BA1E90"/>
    <w:rsid w:val="00BA7630"/>
    <w:rsid w:val="00BA7C6F"/>
    <w:rsid w:val="00BB7AEF"/>
    <w:rsid w:val="00BC324F"/>
    <w:rsid w:val="00BC3D73"/>
    <w:rsid w:val="00BC3EEF"/>
    <w:rsid w:val="00BC466F"/>
    <w:rsid w:val="00BC527D"/>
    <w:rsid w:val="00BC6DDA"/>
    <w:rsid w:val="00BC6F36"/>
    <w:rsid w:val="00BC745E"/>
    <w:rsid w:val="00BD00E1"/>
    <w:rsid w:val="00BD208F"/>
    <w:rsid w:val="00BD2B48"/>
    <w:rsid w:val="00BD41ED"/>
    <w:rsid w:val="00BD4F0C"/>
    <w:rsid w:val="00BD57A2"/>
    <w:rsid w:val="00BD5831"/>
    <w:rsid w:val="00BD5911"/>
    <w:rsid w:val="00BD5E30"/>
    <w:rsid w:val="00BD5E4D"/>
    <w:rsid w:val="00BD6C29"/>
    <w:rsid w:val="00BE18EF"/>
    <w:rsid w:val="00BE2770"/>
    <w:rsid w:val="00BE415C"/>
    <w:rsid w:val="00BF03DA"/>
    <w:rsid w:val="00BF0817"/>
    <w:rsid w:val="00BF5004"/>
    <w:rsid w:val="00BF51B0"/>
    <w:rsid w:val="00BF724F"/>
    <w:rsid w:val="00C0044A"/>
    <w:rsid w:val="00C01579"/>
    <w:rsid w:val="00C02835"/>
    <w:rsid w:val="00C030C3"/>
    <w:rsid w:val="00C07485"/>
    <w:rsid w:val="00C078BF"/>
    <w:rsid w:val="00C1381F"/>
    <w:rsid w:val="00C15B38"/>
    <w:rsid w:val="00C20B3A"/>
    <w:rsid w:val="00C23142"/>
    <w:rsid w:val="00C27E30"/>
    <w:rsid w:val="00C31BDB"/>
    <w:rsid w:val="00C326DE"/>
    <w:rsid w:val="00C32823"/>
    <w:rsid w:val="00C33CBD"/>
    <w:rsid w:val="00C34925"/>
    <w:rsid w:val="00C370AB"/>
    <w:rsid w:val="00C42036"/>
    <w:rsid w:val="00C440FC"/>
    <w:rsid w:val="00C47E18"/>
    <w:rsid w:val="00C502CC"/>
    <w:rsid w:val="00C536EA"/>
    <w:rsid w:val="00C53D78"/>
    <w:rsid w:val="00C54D3D"/>
    <w:rsid w:val="00C6114B"/>
    <w:rsid w:val="00C627DD"/>
    <w:rsid w:val="00C6496F"/>
    <w:rsid w:val="00C65766"/>
    <w:rsid w:val="00C67614"/>
    <w:rsid w:val="00C707E0"/>
    <w:rsid w:val="00C70978"/>
    <w:rsid w:val="00C723D1"/>
    <w:rsid w:val="00C747D7"/>
    <w:rsid w:val="00C77125"/>
    <w:rsid w:val="00C77715"/>
    <w:rsid w:val="00C8256C"/>
    <w:rsid w:val="00C86398"/>
    <w:rsid w:val="00C87192"/>
    <w:rsid w:val="00C91FB9"/>
    <w:rsid w:val="00C932F8"/>
    <w:rsid w:val="00C93659"/>
    <w:rsid w:val="00C958E5"/>
    <w:rsid w:val="00C95EE0"/>
    <w:rsid w:val="00CA04F2"/>
    <w:rsid w:val="00CA06C6"/>
    <w:rsid w:val="00CA22EF"/>
    <w:rsid w:val="00CA24C1"/>
    <w:rsid w:val="00CA3D27"/>
    <w:rsid w:val="00CA61E4"/>
    <w:rsid w:val="00CB0DCB"/>
    <w:rsid w:val="00CB3D03"/>
    <w:rsid w:val="00CB426B"/>
    <w:rsid w:val="00CB442B"/>
    <w:rsid w:val="00CB7C25"/>
    <w:rsid w:val="00CC0FF1"/>
    <w:rsid w:val="00CC2094"/>
    <w:rsid w:val="00CC25B3"/>
    <w:rsid w:val="00CC4D84"/>
    <w:rsid w:val="00CC5B4D"/>
    <w:rsid w:val="00CC6D5E"/>
    <w:rsid w:val="00CD3F85"/>
    <w:rsid w:val="00CE0563"/>
    <w:rsid w:val="00CE3B21"/>
    <w:rsid w:val="00CF03D0"/>
    <w:rsid w:val="00CF06FF"/>
    <w:rsid w:val="00CF1360"/>
    <w:rsid w:val="00CF166B"/>
    <w:rsid w:val="00CF3A89"/>
    <w:rsid w:val="00CF3D13"/>
    <w:rsid w:val="00CF4FF0"/>
    <w:rsid w:val="00D0100E"/>
    <w:rsid w:val="00D029E0"/>
    <w:rsid w:val="00D03064"/>
    <w:rsid w:val="00D074AB"/>
    <w:rsid w:val="00D112AC"/>
    <w:rsid w:val="00D144BF"/>
    <w:rsid w:val="00D17872"/>
    <w:rsid w:val="00D21B21"/>
    <w:rsid w:val="00D21C50"/>
    <w:rsid w:val="00D21F21"/>
    <w:rsid w:val="00D2472D"/>
    <w:rsid w:val="00D25E1A"/>
    <w:rsid w:val="00D2630C"/>
    <w:rsid w:val="00D2687B"/>
    <w:rsid w:val="00D308CA"/>
    <w:rsid w:val="00D32B2A"/>
    <w:rsid w:val="00D35E39"/>
    <w:rsid w:val="00D3689C"/>
    <w:rsid w:val="00D4250D"/>
    <w:rsid w:val="00D4270E"/>
    <w:rsid w:val="00D42A2A"/>
    <w:rsid w:val="00D42F2E"/>
    <w:rsid w:val="00D45525"/>
    <w:rsid w:val="00D47D32"/>
    <w:rsid w:val="00D47DFE"/>
    <w:rsid w:val="00D501FF"/>
    <w:rsid w:val="00D5034D"/>
    <w:rsid w:val="00D505EE"/>
    <w:rsid w:val="00D518D5"/>
    <w:rsid w:val="00D51D2E"/>
    <w:rsid w:val="00D51EF8"/>
    <w:rsid w:val="00D6025B"/>
    <w:rsid w:val="00D61400"/>
    <w:rsid w:val="00D6194B"/>
    <w:rsid w:val="00D63247"/>
    <w:rsid w:val="00D63922"/>
    <w:rsid w:val="00D7050F"/>
    <w:rsid w:val="00D712A2"/>
    <w:rsid w:val="00D71396"/>
    <w:rsid w:val="00D72529"/>
    <w:rsid w:val="00D726A1"/>
    <w:rsid w:val="00D73F1E"/>
    <w:rsid w:val="00D75CFB"/>
    <w:rsid w:val="00D75E46"/>
    <w:rsid w:val="00D82623"/>
    <w:rsid w:val="00D84CE4"/>
    <w:rsid w:val="00D8522D"/>
    <w:rsid w:val="00D8673D"/>
    <w:rsid w:val="00D87241"/>
    <w:rsid w:val="00D9176E"/>
    <w:rsid w:val="00D9530A"/>
    <w:rsid w:val="00D974D2"/>
    <w:rsid w:val="00DA085D"/>
    <w:rsid w:val="00DA3B1E"/>
    <w:rsid w:val="00DA5B82"/>
    <w:rsid w:val="00DA5E1B"/>
    <w:rsid w:val="00DA63FA"/>
    <w:rsid w:val="00DA7F95"/>
    <w:rsid w:val="00DB249D"/>
    <w:rsid w:val="00DB36F4"/>
    <w:rsid w:val="00DB648C"/>
    <w:rsid w:val="00DB66B4"/>
    <w:rsid w:val="00DC139F"/>
    <w:rsid w:val="00DC41EF"/>
    <w:rsid w:val="00DC5079"/>
    <w:rsid w:val="00DC57A0"/>
    <w:rsid w:val="00DC5CF0"/>
    <w:rsid w:val="00DD2A23"/>
    <w:rsid w:val="00DD55B6"/>
    <w:rsid w:val="00DD619D"/>
    <w:rsid w:val="00DD687F"/>
    <w:rsid w:val="00DE0A9C"/>
    <w:rsid w:val="00DE0FEE"/>
    <w:rsid w:val="00DE307B"/>
    <w:rsid w:val="00DE3218"/>
    <w:rsid w:val="00DE5E6B"/>
    <w:rsid w:val="00DE7C61"/>
    <w:rsid w:val="00DF3678"/>
    <w:rsid w:val="00DF6274"/>
    <w:rsid w:val="00DF781C"/>
    <w:rsid w:val="00E01BFD"/>
    <w:rsid w:val="00E026B9"/>
    <w:rsid w:val="00E07F1C"/>
    <w:rsid w:val="00E15396"/>
    <w:rsid w:val="00E23667"/>
    <w:rsid w:val="00E23FB0"/>
    <w:rsid w:val="00E24AA8"/>
    <w:rsid w:val="00E2792A"/>
    <w:rsid w:val="00E3072E"/>
    <w:rsid w:val="00E30E86"/>
    <w:rsid w:val="00E327B3"/>
    <w:rsid w:val="00E33471"/>
    <w:rsid w:val="00E344D8"/>
    <w:rsid w:val="00E34E64"/>
    <w:rsid w:val="00E36F1F"/>
    <w:rsid w:val="00E3724F"/>
    <w:rsid w:val="00E4177B"/>
    <w:rsid w:val="00E42250"/>
    <w:rsid w:val="00E43B29"/>
    <w:rsid w:val="00E44FB3"/>
    <w:rsid w:val="00E47670"/>
    <w:rsid w:val="00E47959"/>
    <w:rsid w:val="00E526E9"/>
    <w:rsid w:val="00E61D4D"/>
    <w:rsid w:val="00E61FFD"/>
    <w:rsid w:val="00E6664C"/>
    <w:rsid w:val="00E671AA"/>
    <w:rsid w:val="00E71A6A"/>
    <w:rsid w:val="00E71DDC"/>
    <w:rsid w:val="00E758DC"/>
    <w:rsid w:val="00E76D13"/>
    <w:rsid w:val="00E8133C"/>
    <w:rsid w:val="00E834EC"/>
    <w:rsid w:val="00E85386"/>
    <w:rsid w:val="00E86D4C"/>
    <w:rsid w:val="00E877EE"/>
    <w:rsid w:val="00E953DD"/>
    <w:rsid w:val="00E96C48"/>
    <w:rsid w:val="00E972F7"/>
    <w:rsid w:val="00EA7B3D"/>
    <w:rsid w:val="00EB5073"/>
    <w:rsid w:val="00EB781B"/>
    <w:rsid w:val="00EC2A34"/>
    <w:rsid w:val="00EC4403"/>
    <w:rsid w:val="00EC7657"/>
    <w:rsid w:val="00ED13D6"/>
    <w:rsid w:val="00ED1DE9"/>
    <w:rsid w:val="00ED27FE"/>
    <w:rsid w:val="00EE2292"/>
    <w:rsid w:val="00EE531D"/>
    <w:rsid w:val="00EE7741"/>
    <w:rsid w:val="00EF2818"/>
    <w:rsid w:val="00EF2CE8"/>
    <w:rsid w:val="00EF4C12"/>
    <w:rsid w:val="00EF7839"/>
    <w:rsid w:val="00F02CFB"/>
    <w:rsid w:val="00F06BB2"/>
    <w:rsid w:val="00F10349"/>
    <w:rsid w:val="00F11964"/>
    <w:rsid w:val="00F12421"/>
    <w:rsid w:val="00F124BC"/>
    <w:rsid w:val="00F137B7"/>
    <w:rsid w:val="00F13FBA"/>
    <w:rsid w:val="00F1517F"/>
    <w:rsid w:val="00F21A28"/>
    <w:rsid w:val="00F21E94"/>
    <w:rsid w:val="00F22C03"/>
    <w:rsid w:val="00F23117"/>
    <w:rsid w:val="00F2345E"/>
    <w:rsid w:val="00F23854"/>
    <w:rsid w:val="00F25292"/>
    <w:rsid w:val="00F257FC"/>
    <w:rsid w:val="00F26E9F"/>
    <w:rsid w:val="00F27007"/>
    <w:rsid w:val="00F335C3"/>
    <w:rsid w:val="00F35B54"/>
    <w:rsid w:val="00F3634B"/>
    <w:rsid w:val="00F4028C"/>
    <w:rsid w:val="00F42F5D"/>
    <w:rsid w:val="00F47227"/>
    <w:rsid w:val="00F47F65"/>
    <w:rsid w:val="00F51A59"/>
    <w:rsid w:val="00F530B4"/>
    <w:rsid w:val="00F53319"/>
    <w:rsid w:val="00F6070E"/>
    <w:rsid w:val="00F6300A"/>
    <w:rsid w:val="00F63B3F"/>
    <w:rsid w:val="00F6596B"/>
    <w:rsid w:val="00F70249"/>
    <w:rsid w:val="00F70251"/>
    <w:rsid w:val="00F719C7"/>
    <w:rsid w:val="00F80D8F"/>
    <w:rsid w:val="00F82FF9"/>
    <w:rsid w:val="00F83D66"/>
    <w:rsid w:val="00F86251"/>
    <w:rsid w:val="00F927E2"/>
    <w:rsid w:val="00F96764"/>
    <w:rsid w:val="00F96F6F"/>
    <w:rsid w:val="00F97B64"/>
    <w:rsid w:val="00FA0EDA"/>
    <w:rsid w:val="00FA2B75"/>
    <w:rsid w:val="00FA35F4"/>
    <w:rsid w:val="00FA42BB"/>
    <w:rsid w:val="00FA5220"/>
    <w:rsid w:val="00FB0A48"/>
    <w:rsid w:val="00FB39F0"/>
    <w:rsid w:val="00FB3E7E"/>
    <w:rsid w:val="00FB609A"/>
    <w:rsid w:val="00FB616F"/>
    <w:rsid w:val="00FB6E06"/>
    <w:rsid w:val="00FC33FB"/>
    <w:rsid w:val="00FC59CC"/>
    <w:rsid w:val="00FC7B1E"/>
    <w:rsid w:val="00FD0F3D"/>
    <w:rsid w:val="00FD25E7"/>
    <w:rsid w:val="00FD355B"/>
    <w:rsid w:val="00FD3BE7"/>
    <w:rsid w:val="00FD3EBD"/>
    <w:rsid w:val="00FD477B"/>
    <w:rsid w:val="00FD5F33"/>
    <w:rsid w:val="00FD7859"/>
    <w:rsid w:val="00FE03A2"/>
    <w:rsid w:val="00FE6E71"/>
    <w:rsid w:val="00FE77A6"/>
    <w:rsid w:val="00FF2E87"/>
    <w:rsid w:val="00FF7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1FD4"/>
  <w15:docId w15:val="{5730EE30-98F7-4368-A79C-F000E8C9D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29E"/>
    <w:pPr>
      <w:spacing w:after="170" w:line="340" w:lineRule="exact"/>
      <w:jc w:val="both"/>
    </w:pPr>
    <w:rPr>
      <w:rFonts w:ascii="Palatino Linotype" w:eastAsia="Times New Roman" w:hAnsi="Palatino Linotype" w:cs="Times New Roman"/>
      <w:spacing w:val="2"/>
      <w:kern w:val="16"/>
      <w14:ligatures w14:val="standardContextual"/>
      <w14:numForm w14:val="oldStyle"/>
      <w14:numSpacing w14:val="proportional"/>
    </w:rPr>
  </w:style>
  <w:style w:type="paragraph" w:styleId="Heading1">
    <w:name w:val="heading 1"/>
    <w:basedOn w:val="Normal"/>
    <w:next w:val="Normal"/>
    <w:link w:val="Heading1Char"/>
    <w:autoRedefine/>
    <w:uiPriority w:val="9"/>
    <w:qFormat/>
    <w:rsid w:val="0054029E"/>
    <w:pPr>
      <w:keepNext/>
      <w:keepLines/>
      <w:numPr>
        <w:numId w:val="2"/>
      </w:numPr>
      <w:suppressAutoHyphens/>
      <w:spacing w:before="220"/>
      <w:outlineLvl w:val="0"/>
    </w:pPr>
    <w:rPr>
      <w:rFonts w:eastAsiaTheme="majorEastAsia" w:cs="Times New Roman (Headings CS)"/>
      <w:b/>
      <w:caps/>
      <w:spacing w:val="13"/>
      <w:szCs w:val="48"/>
      <w14:numForm w14:val="lining"/>
      <w14:numSpacing w14:val="tabular"/>
    </w:rPr>
  </w:style>
  <w:style w:type="paragraph" w:styleId="Heading2">
    <w:name w:val="heading 2"/>
    <w:basedOn w:val="Normal"/>
    <w:next w:val="Normal"/>
    <w:link w:val="Heading2Char"/>
    <w:autoRedefine/>
    <w:uiPriority w:val="9"/>
    <w:unhideWhenUsed/>
    <w:qFormat/>
    <w:rsid w:val="00EB781B"/>
    <w:pPr>
      <w:keepNext/>
      <w:keepLines/>
      <w:numPr>
        <w:ilvl w:val="1"/>
        <w:numId w:val="2"/>
      </w:numPr>
      <w:suppressAutoHyphens/>
      <w:spacing w:before="170"/>
      <w:outlineLvl w:val="1"/>
    </w:pPr>
    <w:rPr>
      <w:rFonts w:eastAsiaTheme="majorEastAsia" w:cs="Times New Roman (Headings CS)"/>
      <w:b/>
      <w:color w:val="000000"/>
    </w:rPr>
  </w:style>
  <w:style w:type="paragraph" w:styleId="Heading3">
    <w:name w:val="heading 3"/>
    <w:basedOn w:val="Normal"/>
    <w:next w:val="Normal"/>
    <w:link w:val="Heading3Char"/>
    <w:autoRedefine/>
    <w:uiPriority w:val="9"/>
    <w:unhideWhenUsed/>
    <w:qFormat/>
    <w:rsid w:val="00F82FF9"/>
    <w:pPr>
      <w:keepNext/>
      <w:numPr>
        <w:ilvl w:val="2"/>
        <w:numId w:val="2"/>
      </w:numPr>
      <w:suppressAutoHyphens/>
      <w:outlineLvl w:val="2"/>
    </w:pPr>
    <w:rPr>
      <w:b/>
      <w:i/>
      <w:spacing w:val="0"/>
    </w:rPr>
  </w:style>
  <w:style w:type="paragraph" w:styleId="Heading4">
    <w:name w:val="heading 4"/>
    <w:basedOn w:val="Normal"/>
    <w:next w:val="Normal"/>
    <w:link w:val="Heading4Char"/>
    <w:uiPriority w:val="9"/>
    <w:unhideWhenUsed/>
    <w:qFormat/>
    <w:rsid w:val="00F82FF9"/>
    <w:pPr>
      <w:outlineLvl w:val="3"/>
    </w:pPr>
    <w:rPr>
      <w:b/>
      <w:i/>
      <w:spacing w:val="0"/>
    </w:rPr>
  </w:style>
  <w:style w:type="paragraph" w:styleId="Heading5">
    <w:name w:val="heading 5"/>
    <w:basedOn w:val="Normal"/>
    <w:next w:val="Normal"/>
    <w:link w:val="Heading5Char"/>
    <w:uiPriority w:val="9"/>
    <w:unhideWhenUsed/>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rsid w:val="00D5034D"/>
    <w:pPr>
      <w:keepNext/>
      <w:keepLines/>
      <w:spacing w:before="240"/>
      <w:outlineLvl w:val="5"/>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51C77"/>
    <w:pPr>
      <w:spacing w:after="110" w:line="440" w:lineRule="exact"/>
      <w:contextualSpacing/>
      <w:jc w:val="center"/>
    </w:pPr>
    <w:rPr>
      <w:rFonts w:eastAsiaTheme="majorEastAsia" w:cs="Times New Roman (Headings CS)"/>
      <w:spacing w:val="0"/>
      <w:sz w:val="34"/>
      <w:szCs w:val="34"/>
      <w14:numForm w14:val="lining"/>
      <w14:numSpacing w14:val="tabular"/>
    </w:rPr>
  </w:style>
  <w:style w:type="character" w:customStyle="1" w:styleId="TitleChar">
    <w:name w:val="Title Char"/>
    <w:basedOn w:val="DefaultParagraphFont"/>
    <w:link w:val="Title"/>
    <w:uiPriority w:val="10"/>
    <w:rsid w:val="00951C77"/>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jc w:val="center"/>
    </w:pPr>
    <w:rPr>
      <w:rFonts w:eastAsiaTheme="minorEastAsia"/>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ind w:left="720" w:right="720"/>
    </w:pPr>
  </w:style>
  <w:style w:type="character" w:customStyle="1" w:styleId="Heading1Char">
    <w:name w:val="Heading 1 Char"/>
    <w:basedOn w:val="DefaultParagraphFont"/>
    <w:link w:val="Heading1"/>
    <w:uiPriority w:val="9"/>
    <w:rsid w:val="0054029E"/>
    <w:rPr>
      <w:rFonts w:ascii="Palatino Linotype" w:eastAsiaTheme="majorEastAsia" w:hAnsi="Palatino Linotype" w:cs="Times New Roman (Headings CS)"/>
      <w:b/>
      <w:caps/>
      <w:spacing w:val="13"/>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paragraph" w:customStyle="1" w:styleId="Table">
    <w:name w:val="Table"/>
    <w:basedOn w:val="Normal"/>
    <w:qFormat/>
    <w:rsid w:val="00030A1C"/>
    <w:pPr>
      <w:suppressAutoHyphens/>
      <w:spacing w:after="110" w:line="280" w:lineRule="exact"/>
      <w:jc w:val="left"/>
    </w:pPr>
    <w:rPr>
      <w:spacing w:val="3"/>
      <w:sz w:val="17"/>
      <w:szCs w:val="17"/>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450874"/>
    <w:pPr>
      <w:ind w:left="0" w:right="0"/>
    </w:pPr>
  </w:style>
  <w:style w:type="character" w:customStyle="1" w:styleId="Heading2Char">
    <w:name w:val="Heading 2 Char"/>
    <w:basedOn w:val="DefaultParagraphFont"/>
    <w:link w:val="Heading2"/>
    <w:uiPriority w:val="9"/>
    <w:rsid w:val="00633795"/>
    <w:rPr>
      <w:rFonts w:ascii="Palatino Linotype" w:eastAsiaTheme="majorEastAsia" w:hAnsi="Palatino Linotype" w:cs="Times New Roman (Headings CS)"/>
      <w:b/>
      <w:color w:val="000000"/>
      <w:spacing w:val="2"/>
      <w:kern w:val="16"/>
      <w14:ligatures w14:val="standardContextual"/>
      <w14:numForm w14:val="oldStyle"/>
      <w14:numSpacing w14:val="proportional"/>
    </w:rPr>
  </w:style>
  <w:style w:type="character" w:customStyle="1" w:styleId="FootnoteChar">
    <w:name w:val="Footnote Char"/>
    <w:basedOn w:val="FootnoteTextChar"/>
    <w:link w:val="Footnote"/>
    <w:rsid w:val="00450874"/>
    <w:rPr>
      <w:rFonts w:ascii="Palatino Linotype" w:eastAsia="Times New Roman" w:hAnsi="Palatino Linotype" w:cs="Times New Roman"/>
      <w:bCs/>
      <w:color w:val="000000"/>
      <w:spacing w:val="2"/>
      <w:kern w:val="16"/>
      <w:sz w:val="17"/>
      <w:szCs w:val="20"/>
      <w14:ligatures w14:val="standardContextual"/>
      <w14:numForm w14:val="oldStyle"/>
      <w14:numSpacing w14:val="proportional"/>
    </w:rPr>
  </w:style>
  <w:style w:type="character" w:customStyle="1" w:styleId="Heading3Char">
    <w:name w:val="Heading 3 Char"/>
    <w:basedOn w:val="DefaultParagraphFont"/>
    <w:link w:val="Heading3"/>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54029E"/>
    <w:pPr>
      <w:spacing w:after="110" w:line="280" w:lineRule="exact"/>
      <w:ind w:left="1440" w:right="1440"/>
    </w:pPr>
    <w:rPr>
      <w:bCs/>
      <w:spacing w:val="3"/>
      <w:sz w:val="17"/>
      <w:szCs w:val="20"/>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54029E"/>
    <w:rPr>
      <w:rFonts w:ascii="Palatino Linotype" w:eastAsia="Times New Roman" w:hAnsi="Palatino Linotype" w:cs="Times New Roman"/>
      <w:bCs/>
      <w:spacing w:val="3"/>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450874"/>
    <w:pPr>
      <w:numPr>
        <w:numId w:val="1"/>
      </w:numPr>
      <w:ind w:left="360"/>
    </w:pPr>
  </w:style>
  <w:style w:type="paragraph" w:customStyle="1" w:styleId="BulletedList">
    <w:name w:val="BulletedList"/>
    <w:basedOn w:val="ListParagraph"/>
    <w:link w:val="BulletedListChar"/>
    <w:qFormat/>
    <w:rsid w:val="00450874"/>
    <w:pPr>
      <w:numPr>
        <w:numId w:val="3"/>
      </w:numPr>
      <w:ind w:left="360"/>
    </w:pPr>
  </w:style>
  <w:style w:type="character" w:customStyle="1" w:styleId="NumberedListChar">
    <w:name w:val="NumberedList Char"/>
    <w:basedOn w:val="DefaultParagraphFont"/>
    <w:link w:val="NumberedList"/>
    <w:rsid w:val="00450874"/>
    <w:rPr>
      <w:rFonts w:ascii="Palatino Linotype" w:eastAsia="Times New Roman" w:hAnsi="Palatino Linotype" w:cs="Times New Roman"/>
      <w:spacing w:val="2"/>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450874"/>
    <w:rPr>
      <w:rFonts w:ascii="Palatino Linotype" w:eastAsia="Times New Roman" w:hAnsi="Palatino Linotype" w:cs="Times New Roman"/>
      <w:spacing w:val="2"/>
      <w:kern w:val="16"/>
      <w14:ligatures w14:val="standardContextual"/>
      <w14:numForm w14:val="oldStyle"/>
      <w14:numSpacing w14:val="proportional"/>
    </w:rPr>
  </w:style>
  <w:style w:type="paragraph" w:styleId="ListParagraph">
    <w:name w:val="List Paragraph"/>
    <w:basedOn w:val="Normal"/>
    <w:uiPriority w:val="34"/>
    <w:rsid w:val="00B65552"/>
    <w:pPr>
      <w:ind w:left="720"/>
      <w:contextualSpacing/>
    </w:pPr>
  </w:style>
  <w:style w:type="paragraph" w:styleId="BalloonText">
    <w:name w:val="Balloon Text"/>
    <w:basedOn w:val="Normal"/>
    <w:link w:val="BalloonTextChar"/>
    <w:uiPriority w:val="99"/>
    <w:semiHidden/>
    <w:unhideWhenUsed/>
    <w:rsid w:val="0055158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ind w:left="720" w:right="720"/>
    </w:p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semiHidden/>
    <w:unhideWhenUsed/>
    <w:rsid w:val="00D144BF"/>
    <w:rPr>
      <w:rFonts w:ascii="Times New Roman" w:hAnsi="Times New Roman"/>
      <w:sz w:val="24"/>
      <w:szCs w:val="24"/>
    </w:rPr>
  </w:style>
  <w:style w:type="character" w:customStyle="1" w:styleId="CAPS">
    <w:name w:val="CAPS"/>
    <w:basedOn w:val="DefaultParagraphFont"/>
    <w:uiPriority w:val="1"/>
    <w:qFormat/>
    <w:rsid w:val="00CC25B3"/>
    <w:rPr>
      <w:caps/>
      <w:smallCaps w:val="0"/>
      <w:spacing w:val="11"/>
      <w14:numForm w14:val="lining"/>
      <w14:numSpacing w14:val="proportional"/>
    </w:rPr>
  </w:style>
  <w:style w:type="paragraph" w:customStyle="1" w:styleId="FigureCaption">
    <w:name w:val="Figure Caption"/>
    <w:basedOn w:val="CaptionText"/>
    <w:qFormat/>
    <w:rsid w:val="0054029E"/>
    <w:pPr>
      <w:numPr>
        <w:numId w:val="4"/>
      </w:numPr>
      <w:tabs>
        <w:tab w:val="left" w:pos="2250"/>
        <w:tab w:val="left" w:pos="2275"/>
        <w:tab w:val="left" w:pos="2304"/>
        <w:tab w:val="left" w:pos="2333"/>
        <w:tab w:val="left" w:pos="2362"/>
      </w:tabs>
      <w:ind w:firstLine="0"/>
    </w:pPr>
  </w:style>
  <w:style w:type="paragraph" w:customStyle="1" w:styleId="TableCaption">
    <w:name w:val="Table Caption"/>
    <w:basedOn w:val="CaptionText"/>
    <w:qFormat/>
    <w:rsid w:val="0054029E"/>
    <w:pPr>
      <w:numPr>
        <w:numId w:val="5"/>
      </w:numPr>
      <w:tabs>
        <w:tab w:val="left" w:pos="2250"/>
        <w:tab w:val="left" w:pos="2275"/>
        <w:tab w:val="left" w:pos="2304"/>
        <w:tab w:val="left" w:pos="2333"/>
        <w:tab w:val="left" w:pos="2362"/>
      </w:tabs>
      <w:ind w:left="1440"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149294627">
      <w:bodyDiv w:val="1"/>
      <w:marLeft w:val="0"/>
      <w:marRight w:val="0"/>
      <w:marTop w:val="0"/>
      <w:marBottom w:val="0"/>
      <w:divBdr>
        <w:top w:val="none" w:sz="0" w:space="0" w:color="auto"/>
        <w:left w:val="none" w:sz="0" w:space="0" w:color="auto"/>
        <w:bottom w:val="none" w:sz="0" w:space="0" w:color="auto"/>
        <w:right w:val="none" w:sz="0" w:space="0" w:color="auto"/>
      </w:divBdr>
    </w:div>
    <w:div w:id="149829649">
      <w:bodyDiv w:val="1"/>
      <w:marLeft w:val="0"/>
      <w:marRight w:val="0"/>
      <w:marTop w:val="0"/>
      <w:marBottom w:val="0"/>
      <w:divBdr>
        <w:top w:val="none" w:sz="0" w:space="0" w:color="auto"/>
        <w:left w:val="none" w:sz="0" w:space="0" w:color="auto"/>
        <w:bottom w:val="none" w:sz="0" w:space="0" w:color="auto"/>
        <w:right w:val="none" w:sz="0" w:space="0" w:color="auto"/>
      </w:divBdr>
    </w:div>
    <w:div w:id="158159579">
      <w:bodyDiv w:val="1"/>
      <w:marLeft w:val="0"/>
      <w:marRight w:val="0"/>
      <w:marTop w:val="0"/>
      <w:marBottom w:val="0"/>
      <w:divBdr>
        <w:top w:val="none" w:sz="0" w:space="0" w:color="auto"/>
        <w:left w:val="none" w:sz="0" w:space="0" w:color="auto"/>
        <w:bottom w:val="none" w:sz="0" w:space="0" w:color="auto"/>
        <w:right w:val="none" w:sz="0" w:space="0" w:color="auto"/>
      </w:divBdr>
    </w:div>
    <w:div w:id="199050054">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288248052">
      <w:bodyDiv w:val="1"/>
      <w:marLeft w:val="0"/>
      <w:marRight w:val="0"/>
      <w:marTop w:val="0"/>
      <w:marBottom w:val="0"/>
      <w:divBdr>
        <w:top w:val="none" w:sz="0" w:space="0" w:color="auto"/>
        <w:left w:val="none" w:sz="0" w:space="0" w:color="auto"/>
        <w:bottom w:val="none" w:sz="0" w:space="0" w:color="auto"/>
        <w:right w:val="none" w:sz="0" w:space="0" w:color="auto"/>
      </w:divBdr>
    </w:div>
    <w:div w:id="297105986">
      <w:bodyDiv w:val="1"/>
      <w:marLeft w:val="0"/>
      <w:marRight w:val="0"/>
      <w:marTop w:val="0"/>
      <w:marBottom w:val="0"/>
      <w:divBdr>
        <w:top w:val="none" w:sz="0" w:space="0" w:color="auto"/>
        <w:left w:val="none" w:sz="0" w:space="0" w:color="auto"/>
        <w:bottom w:val="none" w:sz="0" w:space="0" w:color="auto"/>
        <w:right w:val="none" w:sz="0" w:space="0" w:color="auto"/>
      </w:divBdr>
    </w:div>
    <w:div w:id="299967108">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324868225">
      <w:bodyDiv w:val="1"/>
      <w:marLeft w:val="0"/>
      <w:marRight w:val="0"/>
      <w:marTop w:val="0"/>
      <w:marBottom w:val="0"/>
      <w:divBdr>
        <w:top w:val="none" w:sz="0" w:space="0" w:color="auto"/>
        <w:left w:val="none" w:sz="0" w:space="0" w:color="auto"/>
        <w:bottom w:val="none" w:sz="0" w:space="0" w:color="auto"/>
        <w:right w:val="none" w:sz="0" w:space="0" w:color="auto"/>
      </w:divBdr>
      <w:divsChild>
        <w:div w:id="1759061665">
          <w:marLeft w:val="0"/>
          <w:marRight w:val="0"/>
          <w:marTop w:val="0"/>
          <w:marBottom w:val="0"/>
          <w:divBdr>
            <w:top w:val="none" w:sz="0" w:space="0" w:color="auto"/>
            <w:left w:val="none" w:sz="0" w:space="0" w:color="auto"/>
            <w:bottom w:val="none" w:sz="0" w:space="0" w:color="auto"/>
            <w:right w:val="none" w:sz="0" w:space="0" w:color="auto"/>
          </w:divBdr>
          <w:divsChild>
            <w:div w:id="1392539776">
              <w:marLeft w:val="0"/>
              <w:marRight w:val="0"/>
              <w:marTop w:val="0"/>
              <w:marBottom w:val="0"/>
              <w:divBdr>
                <w:top w:val="none" w:sz="0" w:space="0" w:color="auto"/>
                <w:left w:val="none" w:sz="0" w:space="0" w:color="auto"/>
                <w:bottom w:val="none" w:sz="0" w:space="0" w:color="auto"/>
                <w:right w:val="none" w:sz="0" w:space="0" w:color="auto"/>
              </w:divBdr>
              <w:divsChild>
                <w:div w:id="554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582580">
      <w:bodyDiv w:val="1"/>
      <w:marLeft w:val="0"/>
      <w:marRight w:val="0"/>
      <w:marTop w:val="0"/>
      <w:marBottom w:val="0"/>
      <w:divBdr>
        <w:top w:val="none" w:sz="0" w:space="0" w:color="auto"/>
        <w:left w:val="none" w:sz="0" w:space="0" w:color="auto"/>
        <w:bottom w:val="none" w:sz="0" w:space="0" w:color="auto"/>
        <w:right w:val="none" w:sz="0" w:space="0" w:color="auto"/>
      </w:divBdr>
    </w:div>
    <w:div w:id="652754697">
      <w:bodyDiv w:val="1"/>
      <w:marLeft w:val="0"/>
      <w:marRight w:val="0"/>
      <w:marTop w:val="0"/>
      <w:marBottom w:val="0"/>
      <w:divBdr>
        <w:top w:val="none" w:sz="0" w:space="0" w:color="auto"/>
        <w:left w:val="none" w:sz="0" w:space="0" w:color="auto"/>
        <w:bottom w:val="none" w:sz="0" w:space="0" w:color="auto"/>
        <w:right w:val="none" w:sz="0" w:space="0" w:color="auto"/>
      </w:divBdr>
    </w:div>
    <w:div w:id="667639773">
      <w:bodyDiv w:val="1"/>
      <w:marLeft w:val="0"/>
      <w:marRight w:val="0"/>
      <w:marTop w:val="0"/>
      <w:marBottom w:val="0"/>
      <w:divBdr>
        <w:top w:val="none" w:sz="0" w:space="0" w:color="auto"/>
        <w:left w:val="none" w:sz="0" w:space="0" w:color="auto"/>
        <w:bottom w:val="none" w:sz="0" w:space="0" w:color="auto"/>
        <w:right w:val="none" w:sz="0" w:space="0" w:color="auto"/>
      </w:divBdr>
    </w:div>
    <w:div w:id="668677835">
      <w:bodyDiv w:val="1"/>
      <w:marLeft w:val="0"/>
      <w:marRight w:val="0"/>
      <w:marTop w:val="0"/>
      <w:marBottom w:val="0"/>
      <w:divBdr>
        <w:top w:val="none" w:sz="0" w:space="0" w:color="auto"/>
        <w:left w:val="none" w:sz="0" w:space="0" w:color="auto"/>
        <w:bottom w:val="none" w:sz="0" w:space="0" w:color="auto"/>
        <w:right w:val="none" w:sz="0" w:space="0" w:color="auto"/>
      </w:divBdr>
      <w:divsChild>
        <w:div w:id="613564612">
          <w:marLeft w:val="0"/>
          <w:marRight w:val="0"/>
          <w:marTop w:val="0"/>
          <w:marBottom w:val="0"/>
          <w:divBdr>
            <w:top w:val="none" w:sz="0" w:space="0" w:color="auto"/>
            <w:left w:val="none" w:sz="0" w:space="0" w:color="auto"/>
            <w:bottom w:val="none" w:sz="0" w:space="0" w:color="auto"/>
            <w:right w:val="none" w:sz="0" w:space="0" w:color="auto"/>
          </w:divBdr>
          <w:divsChild>
            <w:div w:id="1035159211">
              <w:marLeft w:val="0"/>
              <w:marRight w:val="0"/>
              <w:marTop w:val="0"/>
              <w:marBottom w:val="0"/>
              <w:divBdr>
                <w:top w:val="none" w:sz="0" w:space="0" w:color="auto"/>
                <w:left w:val="none" w:sz="0" w:space="0" w:color="auto"/>
                <w:bottom w:val="none" w:sz="0" w:space="0" w:color="auto"/>
                <w:right w:val="none" w:sz="0" w:space="0" w:color="auto"/>
              </w:divBdr>
              <w:divsChild>
                <w:div w:id="650133743">
                  <w:marLeft w:val="0"/>
                  <w:marRight w:val="0"/>
                  <w:marTop w:val="0"/>
                  <w:marBottom w:val="0"/>
                  <w:divBdr>
                    <w:top w:val="none" w:sz="0" w:space="0" w:color="auto"/>
                    <w:left w:val="none" w:sz="0" w:space="0" w:color="auto"/>
                    <w:bottom w:val="none" w:sz="0" w:space="0" w:color="auto"/>
                    <w:right w:val="none" w:sz="0" w:space="0" w:color="auto"/>
                  </w:divBdr>
                  <w:divsChild>
                    <w:div w:id="6266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777720650">
      <w:bodyDiv w:val="1"/>
      <w:marLeft w:val="0"/>
      <w:marRight w:val="0"/>
      <w:marTop w:val="0"/>
      <w:marBottom w:val="0"/>
      <w:divBdr>
        <w:top w:val="none" w:sz="0" w:space="0" w:color="auto"/>
        <w:left w:val="none" w:sz="0" w:space="0" w:color="auto"/>
        <w:bottom w:val="none" w:sz="0" w:space="0" w:color="auto"/>
        <w:right w:val="none" w:sz="0" w:space="0" w:color="auto"/>
      </w:divBdr>
    </w:div>
    <w:div w:id="800349159">
      <w:bodyDiv w:val="1"/>
      <w:marLeft w:val="0"/>
      <w:marRight w:val="0"/>
      <w:marTop w:val="0"/>
      <w:marBottom w:val="0"/>
      <w:divBdr>
        <w:top w:val="none" w:sz="0" w:space="0" w:color="auto"/>
        <w:left w:val="none" w:sz="0" w:space="0" w:color="auto"/>
        <w:bottom w:val="none" w:sz="0" w:space="0" w:color="auto"/>
        <w:right w:val="none" w:sz="0" w:space="0" w:color="auto"/>
      </w:divBdr>
    </w:div>
    <w:div w:id="804811489">
      <w:bodyDiv w:val="1"/>
      <w:marLeft w:val="0"/>
      <w:marRight w:val="0"/>
      <w:marTop w:val="0"/>
      <w:marBottom w:val="0"/>
      <w:divBdr>
        <w:top w:val="none" w:sz="0" w:space="0" w:color="auto"/>
        <w:left w:val="none" w:sz="0" w:space="0" w:color="auto"/>
        <w:bottom w:val="none" w:sz="0" w:space="0" w:color="auto"/>
        <w:right w:val="none" w:sz="0" w:space="0" w:color="auto"/>
      </w:divBdr>
    </w:div>
    <w:div w:id="807824253">
      <w:bodyDiv w:val="1"/>
      <w:marLeft w:val="0"/>
      <w:marRight w:val="0"/>
      <w:marTop w:val="0"/>
      <w:marBottom w:val="0"/>
      <w:divBdr>
        <w:top w:val="none" w:sz="0" w:space="0" w:color="auto"/>
        <w:left w:val="none" w:sz="0" w:space="0" w:color="auto"/>
        <w:bottom w:val="none" w:sz="0" w:space="0" w:color="auto"/>
        <w:right w:val="none" w:sz="0" w:space="0" w:color="auto"/>
      </w:divBdr>
      <w:divsChild>
        <w:div w:id="1887640419">
          <w:marLeft w:val="0"/>
          <w:marRight w:val="0"/>
          <w:marTop w:val="0"/>
          <w:marBottom w:val="0"/>
          <w:divBdr>
            <w:top w:val="none" w:sz="0" w:space="0" w:color="auto"/>
            <w:left w:val="none" w:sz="0" w:space="0" w:color="auto"/>
            <w:bottom w:val="none" w:sz="0" w:space="0" w:color="auto"/>
            <w:right w:val="none" w:sz="0" w:space="0" w:color="auto"/>
          </w:divBdr>
        </w:div>
      </w:divsChild>
    </w:div>
    <w:div w:id="866522428">
      <w:bodyDiv w:val="1"/>
      <w:marLeft w:val="0"/>
      <w:marRight w:val="0"/>
      <w:marTop w:val="0"/>
      <w:marBottom w:val="0"/>
      <w:divBdr>
        <w:top w:val="none" w:sz="0" w:space="0" w:color="auto"/>
        <w:left w:val="none" w:sz="0" w:space="0" w:color="auto"/>
        <w:bottom w:val="none" w:sz="0" w:space="0" w:color="auto"/>
        <w:right w:val="none" w:sz="0" w:space="0" w:color="auto"/>
      </w:divBdr>
    </w:div>
    <w:div w:id="893203687">
      <w:bodyDiv w:val="1"/>
      <w:marLeft w:val="0"/>
      <w:marRight w:val="0"/>
      <w:marTop w:val="0"/>
      <w:marBottom w:val="0"/>
      <w:divBdr>
        <w:top w:val="none" w:sz="0" w:space="0" w:color="auto"/>
        <w:left w:val="none" w:sz="0" w:space="0" w:color="auto"/>
        <w:bottom w:val="none" w:sz="0" w:space="0" w:color="auto"/>
        <w:right w:val="none" w:sz="0" w:space="0" w:color="auto"/>
      </w:divBdr>
      <w:divsChild>
        <w:div w:id="1540244966">
          <w:marLeft w:val="0"/>
          <w:marRight w:val="0"/>
          <w:marTop w:val="0"/>
          <w:marBottom w:val="0"/>
          <w:divBdr>
            <w:top w:val="none" w:sz="0" w:space="0" w:color="auto"/>
            <w:left w:val="none" w:sz="0" w:space="0" w:color="auto"/>
            <w:bottom w:val="none" w:sz="0" w:space="0" w:color="auto"/>
            <w:right w:val="none" w:sz="0" w:space="0" w:color="auto"/>
          </w:divBdr>
          <w:divsChild>
            <w:div w:id="2105682949">
              <w:marLeft w:val="0"/>
              <w:marRight w:val="0"/>
              <w:marTop w:val="0"/>
              <w:marBottom w:val="0"/>
              <w:divBdr>
                <w:top w:val="none" w:sz="0" w:space="0" w:color="auto"/>
                <w:left w:val="none" w:sz="0" w:space="0" w:color="auto"/>
                <w:bottom w:val="none" w:sz="0" w:space="0" w:color="auto"/>
                <w:right w:val="none" w:sz="0" w:space="0" w:color="auto"/>
              </w:divBdr>
              <w:divsChild>
                <w:div w:id="1286808091">
                  <w:marLeft w:val="0"/>
                  <w:marRight w:val="0"/>
                  <w:marTop w:val="0"/>
                  <w:marBottom w:val="0"/>
                  <w:divBdr>
                    <w:top w:val="none" w:sz="0" w:space="0" w:color="auto"/>
                    <w:left w:val="none" w:sz="0" w:space="0" w:color="auto"/>
                    <w:bottom w:val="none" w:sz="0" w:space="0" w:color="auto"/>
                    <w:right w:val="none" w:sz="0" w:space="0" w:color="auto"/>
                  </w:divBdr>
                  <w:divsChild>
                    <w:div w:id="1324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057332">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1023703044">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087656417">
      <w:bodyDiv w:val="1"/>
      <w:marLeft w:val="0"/>
      <w:marRight w:val="0"/>
      <w:marTop w:val="0"/>
      <w:marBottom w:val="0"/>
      <w:divBdr>
        <w:top w:val="none" w:sz="0" w:space="0" w:color="auto"/>
        <w:left w:val="none" w:sz="0" w:space="0" w:color="auto"/>
        <w:bottom w:val="none" w:sz="0" w:space="0" w:color="auto"/>
        <w:right w:val="none" w:sz="0" w:space="0" w:color="auto"/>
      </w:divBdr>
    </w:div>
    <w:div w:id="1122773248">
      <w:bodyDiv w:val="1"/>
      <w:marLeft w:val="0"/>
      <w:marRight w:val="0"/>
      <w:marTop w:val="0"/>
      <w:marBottom w:val="0"/>
      <w:divBdr>
        <w:top w:val="none" w:sz="0" w:space="0" w:color="auto"/>
        <w:left w:val="none" w:sz="0" w:space="0" w:color="auto"/>
        <w:bottom w:val="none" w:sz="0" w:space="0" w:color="auto"/>
        <w:right w:val="none" w:sz="0" w:space="0" w:color="auto"/>
      </w:divBdr>
    </w:div>
    <w:div w:id="1124079629">
      <w:bodyDiv w:val="1"/>
      <w:marLeft w:val="0"/>
      <w:marRight w:val="0"/>
      <w:marTop w:val="0"/>
      <w:marBottom w:val="0"/>
      <w:divBdr>
        <w:top w:val="none" w:sz="0" w:space="0" w:color="auto"/>
        <w:left w:val="none" w:sz="0" w:space="0" w:color="auto"/>
        <w:bottom w:val="none" w:sz="0" w:space="0" w:color="auto"/>
        <w:right w:val="none" w:sz="0" w:space="0" w:color="auto"/>
      </w:divBdr>
    </w:div>
    <w:div w:id="1134788213">
      <w:bodyDiv w:val="1"/>
      <w:marLeft w:val="0"/>
      <w:marRight w:val="0"/>
      <w:marTop w:val="0"/>
      <w:marBottom w:val="0"/>
      <w:divBdr>
        <w:top w:val="none" w:sz="0" w:space="0" w:color="auto"/>
        <w:left w:val="none" w:sz="0" w:space="0" w:color="auto"/>
        <w:bottom w:val="none" w:sz="0" w:space="0" w:color="auto"/>
        <w:right w:val="none" w:sz="0" w:space="0" w:color="auto"/>
      </w:divBdr>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174493585">
      <w:bodyDiv w:val="1"/>
      <w:marLeft w:val="0"/>
      <w:marRight w:val="0"/>
      <w:marTop w:val="0"/>
      <w:marBottom w:val="0"/>
      <w:divBdr>
        <w:top w:val="none" w:sz="0" w:space="0" w:color="auto"/>
        <w:left w:val="none" w:sz="0" w:space="0" w:color="auto"/>
        <w:bottom w:val="none" w:sz="0" w:space="0" w:color="auto"/>
        <w:right w:val="none" w:sz="0" w:space="0" w:color="auto"/>
      </w:divBdr>
    </w:div>
    <w:div w:id="1188907795">
      <w:bodyDiv w:val="1"/>
      <w:marLeft w:val="0"/>
      <w:marRight w:val="0"/>
      <w:marTop w:val="0"/>
      <w:marBottom w:val="0"/>
      <w:divBdr>
        <w:top w:val="none" w:sz="0" w:space="0" w:color="auto"/>
        <w:left w:val="none" w:sz="0" w:space="0" w:color="auto"/>
        <w:bottom w:val="none" w:sz="0" w:space="0" w:color="auto"/>
        <w:right w:val="none" w:sz="0" w:space="0" w:color="auto"/>
      </w:divBdr>
    </w:div>
    <w:div w:id="1216552493">
      <w:bodyDiv w:val="1"/>
      <w:marLeft w:val="0"/>
      <w:marRight w:val="0"/>
      <w:marTop w:val="0"/>
      <w:marBottom w:val="0"/>
      <w:divBdr>
        <w:top w:val="none" w:sz="0" w:space="0" w:color="auto"/>
        <w:left w:val="none" w:sz="0" w:space="0" w:color="auto"/>
        <w:bottom w:val="none" w:sz="0" w:space="0" w:color="auto"/>
        <w:right w:val="none" w:sz="0" w:space="0" w:color="auto"/>
      </w:divBdr>
      <w:divsChild>
        <w:div w:id="501355493">
          <w:marLeft w:val="0"/>
          <w:marRight w:val="0"/>
          <w:marTop w:val="0"/>
          <w:marBottom w:val="0"/>
          <w:divBdr>
            <w:top w:val="none" w:sz="0" w:space="0" w:color="auto"/>
            <w:left w:val="none" w:sz="0" w:space="0" w:color="auto"/>
            <w:bottom w:val="none" w:sz="0" w:space="0" w:color="auto"/>
            <w:right w:val="none" w:sz="0" w:space="0" w:color="auto"/>
          </w:divBdr>
          <w:divsChild>
            <w:div w:id="1739668148">
              <w:marLeft w:val="0"/>
              <w:marRight w:val="0"/>
              <w:marTop w:val="0"/>
              <w:marBottom w:val="0"/>
              <w:divBdr>
                <w:top w:val="none" w:sz="0" w:space="0" w:color="auto"/>
                <w:left w:val="none" w:sz="0" w:space="0" w:color="auto"/>
                <w:bottom w:val="none" w:sz="0" w:space="0" w:color="auto"/>
                <w:right w:val="none" w:sz="0" w:space="0" w:color="auto"/>
              </w:divBdr>
              <w:divsChild>
                <w:div w:id="19795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359584">
      <w:bodyDiv w:val="1"/>
      <w:marLeft w:val="0"/>
      <w:marRight w:val="0"/>
      <w:marTop w:val="0"/>
      <w:marBottom w:val="0"/>
      <w:divBdr>
        <w:top w:val="none" w:sz="0" w:space="0" w:color="auto"/>
        <w:left w:val="none" w:sz="0" w:space="0" w:color="auto"/>
        <w:bottom w:val="none" w:sz="0" w:space="0" w:color="auto"/>
        <w:right w:val="none" w:sz="0" w:space="0" w:color="auto"/>
      </w:divBdr>
    </w:div>
    <w:div w:id="1251814940">
      <w:bodyDiv w:val="1"/>
      <w:marLeft w:val="0"/>
      <w:marRight w:val="0"/>
      <w:marTop w:val="0"/>
      <w:marBottom w:val="0"/>
      <w:divBdr>
        <w:top w:val="none" w:sz="0" w:space="0" w:color="auto"/>
        <w:left w:val="none" w:sz="0" w:space="0" w:color="auto"/>
        <w:bottom w:val="none" w:sz="0" w:space="0" w:color="auto"/>
        <w:right w:val="none" w:sz="0" w:space="0" w:color="auto"/>
      </w:divBdr>
    </w:div>
    <w:div w:id="1296448169">
      <w:bodyDiv w:val="1"/>
      <w:marLeft w:val="0"/>
      <w:marRight w:val="0"/>
      <w:marTop w:val="0"/>
      <w:marBottom w:val="0"/>
      <w:divBdr>
        <w:top w:val="none" w:sz="0" w:space="0" w:color="auto"/>
        <w:left w:val="none" w:sz="0" w:space="0" w:color="auto"/>
        <w:bottom w:val="none" w:sz="0" w:space="0" w:color="auto"/>
        <w:right w:val="none" w:sz="0" w:space="0" w:color="auto"/>
      </w:divBdr>
    </w:div>
    <w:div w:id="1311205430">
      <w:bodyDiv w:val="1"/>
      <w:marLeft w:val="0"/>
      <w:marRight w:val="0"/>
      <w:marTop w:val="0"/>
      <w:marBottom w:val="0"/>
      <w:divBdr>
        <w:top w:val="none" w:sz="0" w:space="0" w:color="auto"/>
        <w:left w:val="none" w:sz="0" w:space="0" w:color="auto"/>
        <w:bottom w:val="none" w:sz="0" w:space="0" w:color="auto"/>
        <w:right w:val="none" w:sz="0" w:space="0" w:color="auto"/>
      </w:divBdr>
      <w:divsChild>
        <w:div w:id="1449082803">
          <w:marLeft w:val="0"/>
          <w:marRight w:val="0"/>
          <w:marTop w:val="0"/>
          <w:marBottom w:val="0"/>
          <w:divBdr>
            <w:top w:val="none" w:sz="0" w:space="0" w:color="auto"/>
            <w:left w:val="none" w:sz="0" w:space="0" w:color="auto"/>
            <w:bottom w:val="none" w:sz="0" w:space="0" w:color="auto"/>
            <w:right w:val="none" w:sz="0" w:space="0" w:color="auto"/>
          </w:divBdr>
          <w:divsChild>
            <w:div w:id="1191066427">
              <w:marLeft w:val="0"/>
              <w:marRight w:val="0"/>
              <w:marTop w:val="0"/>
              <w:marBottom w:val="0"/>
              <w:divBdr>
                <w:top w:val="none" w:sz="0" w:space="0" w:color="auto"/>
                <w:left w:val="none" w:sz="0" w:space="0" w:color="auto"/>
                <w:bottom w:val="none" w:sz="0" w:space="0" w:color="auto"/>
                <w:right w:val="none" w:sz="0" w:space="0" w:color="auto"/>
              </w:divBdr>
              <w:divsChild>
                <w:div w:id="2043238037">
                  <w:marLeft w:val="0"/>
                  <w:marRight w:val="0"/>
                  <w:marTop w:val="0"/>
                  <w:marBottom w:val="0"/>
                  <w:divBdr>
                    <w:top w:val="none" w:sz="0" w:space="0" w:color="auto"/>
                    <w:left w:val="none" w:sz="0" w:space="0" w:color="auto"/>
                    <w:bottom w:val="none" w:sz="0" w:space="0" w:color="auto"/>
                    <w:right w:val="none" w:sz="0" w:space="0" w:color="auto"/>
                  </w:divBdr>
                  <w:divsChild>
                    <w:div w:id="18675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144604">
      <w:bodyDiv w:val="1"/>
      <w:marLeft w:val="0"/>
      <w:marRight w:val="0"/>
      <w:marTop w:val="0"/>
      <w:marBottom w:val="0"/>
      <w:divBdr>
        <w:top w:val="none" w:sz="0" w:space="0" w:color="auto"/>
        <w:left w:val="none" w:sz="0" w:space="0" w:color="auto"/>
        <w:bottom w:val="none" w:sz="0" w:space="0" w:color="auto"/>
        <w:right w:val="none" w:sz="0" w:space="0" w:color="auto"/>
      </w:divBdr>
      <w:divsChild>
        <w:div w:id="90317138">
          <w:marLeft w:val="0"/>
          <w:marRight w:val="0"/>
          <w:marTop w:val="0"/>
          <w:marBottom w:val="0"/>
          <w:divBdr>
            <w:top w:val="none" w:sz="0" w:space="0" w:color="auto"/>
            <w:left w:val="none" w:sz="0" w:space="0" w:color="auto"/>
            <w:bottom w:val="none" w:sz="0" w:space="0" w:color="auto"/>
            <w:right w:val="none" w:sz="0" w:space="0" w:color="auto"/>
          </w:divBdr>
          <w:divsChild>
            <w:div w:id="1539733909">
              <w:marLeft w:val="0"/>
              <w:marRight w:val="0"/>
              <w:marTop w:val="0"/>
              <w:marBottom w:val="0"/>
              <w:divBdr>
                <w:top w:val="none" w:sz="0" w:space="0" w:color="auto"/>
                <w:left w:val="none" w:sz="0" w:space="0" w:color="auto"/>
                <w:bottom w:val="none" w:sz="0" w:space="0" w:color="auto"/>
                <w:right w:val="none" w:sz="0" w:space="0" w:color="auto"/>
              </w:divBdr>
              <w:divsChild>
                <w:div w:id="1344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941729">
          <w:marLeft w:val="0"/>
          <w:marRight w:val="0"/>
          <w:marTop w:val="0"/>
          <w:marBottom w:val="0"/>
          <w:divBdr>
            <w:top w:val="none" w:sz="0" w:space="0" w:color="auto"/>
            <w:left w:val="none" w:sz="0" w:space="0" w:color="auto"/>
            <w:bottom w:val="none" w:sz="0" w:space="0" w:color="auto"/>
            <w:right w:val="none" w:sz="0" w:space="0" w:color="auto"/>
          </w:divBdr>
          <w:divsChild>
            <w:div w:id="671683684">
              <w:marLeft w:val="0"/>
              <w:marRight w:val="0"/>
              <w:marTop w:val="0"/>
              <w:marBottom w:val="0"/>
              <w:divBdr>
                <w:top w:val="none" w:sz="0" w:space="0" w:color="auto"/>
                <w:left w:val="none" w:sz="0" w:space="0" w:color="auto"/>
                <w:bottom w:val="none" w:sz="0" w:space="0" w:color="auto"/>
                <w:right w:val="none" w:sz="0" w:space="0" w:color="auto"/>
              </w:divBdr>
              <w:divsChild>
                <w:div w:id="164325121">
                  <w:marLeft w:val="0"/>
                  <w:marRight w:val="0"/>
                  <w:marTop w:val="0"/>
                  <w:marBottom w:val="0"/>
                  <w:divBdr>
                    <w:top w:val="none" w:sz="0" w:space="0" w:color="auto"/>
                    <w:left w:val="none" w:sz="0" w:space="0" w:color="auto"/>
                    <w:bottom w:val="none" w:sz="0" w:space="0" w:color="auto"/>
                    <w:right w:val="none" w:sz="0" w:space="0" w:color="auto"/>
                  </w:divBdr>
                </w:div>
              </w:divsChild>
            </w:div>
            <w:div w:id="1552570602">
              <w:marLeft w:val="0"/>
              <w:marRight w:val="0"/>
              <w:marTop w:val="0"/>
              <w:marBottom w:val="0"/>
              <w:divBdr>
                <w:top w:val="none" w:sz="0" w:space="0" w:color="auto"/>
                <w:left w:val="none" w:sz="0" w:space="0" w:color="auto"/>
                <w:bottom w:val="none" w:sz="0" w:space="0" w:color="auto"/>
                <w:right w:val="none" w:sz="0" w:space="0" w:color="auto"/>
              </w:divBdr>
              <w:divsChild>
                <w:div w:id="14498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5025">
      <w:bodyDiv w:val="1"/>
      <w:marLeft w:val="0"/>
      <w:marRight w:val="0"/>
      <w:marTop w:val="0"/>
      <w:marBottom w:val="0"/>
      <w:divBdr>
        <w:top w:val="none" w:sz="0" w:space="0" w:color="auto"/>
        <w:left w:val="none" w:sz="0" w:space="0" w:color="auto"/>
        <w:bottom w:val="none" w:sz="0" w:space="0" w:color="auto"/>
        <w:right w:val="none" w:sz="0" w:space="0" w:color="auto"/>
      </w:divBdr>
    </w:div>
    <w:div w:id="1536118802">
      <w:bodyDiv w:val="1"/>
      <w:marLeft w:val="0"/>
      <w:marRight w:val="0"/>
      <w:marTop w:val="0"/>
      <w:marBottom w:val="0"/>
      <w:divBdr>
        <w:top w:val="none" w:sz="0" w:space="0" w:color="auto"/>
        <w:left w:val="none" w:sz="0" w:space="0" w:color="auto"/>
        <w:bottom w:val="none" w:sz="0" w:space="0" w:color="auto"/>
        <w:right w:val="none" w:sz="0" w:space="0" w:color="auto"/>
      </w:divBdr>
      <w:divsChild>
        <w:div w:id="1243679407">
          <w:marLeft w:val="0"/>
          <w:marRight w:val="0"/>
          <w:marTop w:val="0"/>
          <w:marBottom w:val="0"/>
          <w:divBdr>
            <w:top w:val="single" w:sz="6" w:space="0" w:color="EBEBEB"/>
            <w:left w:val="none" w:sz="0" w:space="0" w:color="auto"/>
            <w:bottom w:val="none" w:sz="0" w:space="0" w:color="auto"/>
            <w:right w:val="none" w:sz="0" w:space="0" w:color="auto"/>
          </w:divBdr>
          <w:divsChild>
            <w:div w:id="686979559">
              <w:marLeft w:val="0"/>
              <w:marRight w:val="0"/>
              <w:marTop w:val="0"/>
              <w:marBottom w:val="0"/>
              <w:divBdr>
                <w:top w:val="none" w:sz="0" w:space="0" w:color="auto"/>
                <w:left w:val="none" w:sz="0" w:space="0" w:color="auto"/>
                <w:bottom w:val="none" w:sz="0" w:space="0" w:color="auto"/>
                <w:right w:val="none" w:sz="0" w:space="0" w:color="auto"/>
              </w:divBdr>
              <w:divsChild>
                <w:div w:id="811407636">
                  <w:marLeft w:val="0"/>
                  <w:marRight w:val="0"/>
                  <w:marTop w:val="0"/>
                  <w:marBottom w:val="0"/>
                  <w:divBdr>
                    <w:top w:val="none" w:sz="0" w:space="0" w:color="auto"/>
                    <w:left w:val="none" w:sz="0" w:space="0" w:color="auto"/>
                    <w:bottom w:val="none" w:sz="0" w:space="0" w:color="auto"/>
                    <w:right w:val="none" w:sz="0" w:space="0" w:color="auto"/>
                  </w:divBdr>
                  <w:divsChild>
                    <w:div w:id="287664553">
                      <w:marLeft w:val="0"/>
                      <w:marRight w:val="0"/>
                      <w:marTop w:val="195"/>
                      <w:marBottom w:val="195"/>
                      <w:divBdr>
                        <w:top w:val="none" w:sz="0" w:space="0" w:color="auto"/>
                        <w:left w:val="none" w:sz="0" w:space="0" w:color="auto"/>
                        <w:bottom w:val="none" w:sz="0" w:space="0" w:color="auto"/>
                        <w:right w:val="none" w:sz="0" w:space="0" w:color="auto"/>
                      </w:divBdr>
                      <w:divsChild>
                        <w:div w:id="909080184">
                          <w:marLeft w:val="0"/>
                          <w:marRight w:val="0"/>
                          <w:marTop w:val="0"/>
                          <w:marBottom w:val="0"/>
                          <w:divBdr>
                            <w:top w:val="none" w:sz="0" w:space="0" w:color="auto"/>
                            <w:left w:val="none" w:sz="0" w:space="0" w:color="auto"/>
                            <w:bottom w:val="none" w:sz="0" w:space="0" w:color="auto"/>
                            <w:right w:val="none" w:sz="0" w:space="0" w:color="auto"/>
                          </w:divBdr>
                          <w:divsChild>
                            <w:div w:id="4975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1664648">
          <w:marLeft w:val="0"/>
          <w:marRight w:val="0"/>
          <w:marTop w:val="0"/>
          <w:marBottom w:val="0"/>
          <w:divBdr>
            <w:top w:val="none" w:sz="0" w:space="0" w:color="auto"/>
            <w:left w:val="none" w:sz="0" w:space="0" w:color="auto"/>
            <w:bottom w:val="none" w:sz="0" w:space="0" w:color="auto"/>
            <w:right w:val="none" w:sz="0" w:space="0" w:color="auto"/>
          </w:divBdr>
          <w:divsChild>
            <w:div w:id="516695860">
              <w:marLeft w:val="0"/>
              <w:marRight w:val="0"/>
              <w:marTop w:val="0"/>
              <w:marBottom w:val="0"/>
              <w:divBdr>
                <w:top w:val="none" w:sz="0" w:space="0" w:color="auto"/>
                <w:left w:val="none" w:sz="0" w:space="0" w:color="auto"/>
                <w:bottom w:val="none" w:sz="0" w:space="0" w:color="auto"/>
                <w:right w:val="none" w:sz="0" w:space="0" w:color="auto"/>
              </w:divBdr>
              <w:divsChild>
                <w:div w:id="1022784347">
                  <w:marLeft w:val="0"/>
                  <w:marRight w:val="0"/>
                  <w:marTop w:val="0"/>
                  <w:marBottom w:val="0"/>
                  <w:divBdr>
                    <w:top w:val="none" w:sz="0" w:space="0" w:color="auto"/>
                    <w:left w:val="none" w:sz="0" w:space="0" w:color="auto"/>
                    <w:bottom w:val="none" w:sz="0" w:space="0" w:color="auto"/>
                    <w:right w:val="none" w:sz="0" w:space="0" w:color="auto"/>
                  </w:divBdr>
                  <w:divsChild>
                    <w:div w:id="1129663902">
                      <w:marLeft w:val="0"/>
                      <w:marRight w:val="0"/>
                      <w:marTop w:val="0"/>
                      <w:marBottom w:val="0"/>
                      <w:divBdr>
                        <w:top w:val="none" w:sz="0" w:space="0" w:color="auto"/>
                        <w:left w:val="none" w:sz="0" w:space="0" w:color="auto"/>
                        <w:bottom w:val="none" w:sz="0" w:space="0" w:color="auto"/>
                        <w:right w:val="none" w:sz="0" w:space="0" w:color="auto"/>
                      </w:divBdr>
                      <w:divsChild>
                        <w:div w:id="76024117">
                          <w:marLeft w:val="0"/>
                          <w:marRight w:val="0"/>
                          <w:marTop w:val="0"/>
                          <w:marBottom w:val="0"/>
                          <w:divBdr>
                            <w:top w:val="none" w:sz="0" w:space="0" w:color="auto"/>
                            <w:left w:val="none" w:sz="0" w:space="0" w:color="auto"/>
                            <w:bottom w:val="none" w:sz="0" w:space="0" w:color="auto"/>
                            <w:right w:val="none" w:sz="0" w:space="0" w:color="auto"/>
                          </w:divBdr>
                          <w:divsChild>
                            <w:div w:id="10203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824612">
      <w:bodyDiv w:val="1"/>
      <w:marLeft w:val="0"/>
      <w:marRight w:val="0"/>
      <w:marTop w:val="0"/>
      <w:marBottom w:val="0"/>
      <w:divBdr>
        <w:top w:val="none" w:sz="0" w:space="0" w:color="auto"/>
        <w:left w:val="none" w:sz="0" w:space="0" w:color="auto"/>
        <w:bottom w:val="none" w:sz="0" w:space="0" w:color="auto"/>
        <w:right w:val="none" w:sz="0" w:space="0" w:color="auto"/>
      </w:divBdr>
    </w:div>
    <w:div w:id="1686664019">
      <w:bodyDiv w:val="1"/>
      <w:marLeft w:val="0"/>
      <w:marRight w:val="0"/>
      <w:marTop w:val="0"/>
      <w:marBottom w:val="0"/>
      <w:divBdr>
        <w:top w:val="none" w:sz="0" w:space="0" w:color="auto"/>
        <w:left w:val="none" w:sz="0" w:space="0" w:color="auto"/>
        <w:bottom w:val="none" w:sz="0" w:space="0" w:color="auto"/>
        <w:right w:val="none" w:sz="0" w:space="0" w:color="auto"/>
      </w:divBdr>
    </w:div>
    <w:div w:id="1686666872">
      <w:bodyDiv w:val="1"/>
      <w:marLeft w:val="0"/>
      <w:marRight w:val="0"/>
      <w:marTop w:val="0"/>
      <w:marBottom w:val="0"/>
      <w:divBdr>
        <w:top w:val="none" w:sz="0" w:space="0" w:color="auto"/>
        <w:left w:val="none" w:sz="0" w:space="0" w:color="auto"/>
        <w:bottom w:val="none" w:sz="0" w:space="0" w:color="auto"/>
        <w:right w:val="none" w:sz="0" w:space="0" w:color="auto"/>
      </w:divBdr>
    </w:div>
    <w:div w:id="1709450478">
      <w:bodyDiv w:val="1"/>
      <w:marLeft w:val="0"/>
      <w:marRight w:val="0"/>
      <w:marTop w:val="0"/>
      <w:marBottom w:val="0"/>
      <w:divBdr>
        <w:top w:val="none" w:sz="0" w:space="0" w:color="auto"/>
        <w:left w:val="none" w:sz="0" w:space="0" w:color="auto"/>
        <w:bottom w:val="none" w:sz="0" w:space="0" w:color="auto"/>
        <w:right w:val="none" w:sz="0" w:space="0" w:color="auto"/>
      </w:divBdr>
    </w:div>
    <w:div w:id="1759869370">
      <w:bodyDiv w:val="1"/>
      <w:marLeft w:val="0"/>
      <w:marRight w:val="0"/>
      <w:marTop w:val="0"/>
      <w:marBottom w:val="0"/>
      <w:divBdr>
        <w:top w:val="none" w:sz="0" w:space="0" w:color="auto"/>
        <w:left w:val="none" w:sz="0" w:space="0" w:color="auto"/>
        <w:bottom w:val="none" w:sz="0" w:space="0" w:color="auto"/>
        <w:right w:val="none" w:sz="0" w:space="0" w:color="auto"/>
      </w:divBdr>
    </w:div>
    <w:div w:id="19910598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28ECC-6B07-A240-9C02-BA2DDF96A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JDF.dotx</Template>
  <TotalTime>4471</TotalTime>
  <Pages>8</Pages>
  <Words>1815</Words>
  <Characters>10349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Mike L</cp:lastModifiedBy>
  <cp:revision>13</cp:revision>
  <cp:lastPrinted>2022-02-28T02:27:00Z</cp:lastPrinted>
  <dcterms:created xsi:type="dcterms:W3CDTF">2022-02-24T16:06:00Z</dcterms:created>
  <dcterms:modified xsi:type="dcterms:W3CDTF">2022-02-28T02:36:00Z</dcterms:modified>
</cp:coreProperties>
</file>