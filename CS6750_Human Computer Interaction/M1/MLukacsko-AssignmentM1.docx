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21C6BEA2" w:rsidR="00FF7B33" w:rsidRPr="00951C77" w:rsidRDefault="007B06C5" w:rsidP="00951C77">
      <w:pPr>
        <w:pStyle w:val="Title"/>
      </w:pPr>
      <w:r>
        <w:t>Human Computer Interaction - Assignment M1</w:t>
      </w:r>
    </w:p>
    <w:p w14:paraId="5F871ED8" w14:textId="6D1003DB" w:rsidR="00FF7B33" w:rsidRPr="00FF7B33" w:rsidRDefault="007B06C5" w:rsidP="00126D77">
      <w:pPr>
        <w:pStyle w:val="Subtitle"/>
      </w:pPr>
      <w:r>
        <w:t>Michael Lukacsko</w:t>
      </w:r>
      <w:r w:rsidR="00FF7B33">
        <w:br/>
      </w:r>
      <w:r>
        <w:t>mlukacsko3</w:t>
      </w:r>
      <w:r w:rsidR="00FF7B33" w:rsidRPr="00FF7B33">
        <w:t>@</w:t>
      </w:r>
      <w:r w:rsidR="00FD25E7">
        <w:t>gatech.edu</w:t>
      </w:r>
    </w:p>
    <w:p w14:paraId="49822E7C" w14:textId="3262DB2F" w:rsidR="00F05D30" w:rsidRDefault="001C52FB" w:rsidP="00F05D30">
      <w:pPr>
        <w:pStyle w:val="Abstract"/>
        <w:rPr>
          <w:rFonts w:eastAsiaTheme="minorHAnsi"/>
        </w:rPr>
      </w:pPr>
      <w:r w:rsidRPr="0054029E">
        <w:rPr>
          <w:b/>
          <w:bCs/>
          <w:i/>
          <w:iCs/>
        </w:rPr>
        <w:t>Abstract</w:t>
      </w:r>
      <w:r w:rsidR="002E20C6" w:rsidRPr="0054029E">
        <w:rPr>
          <w:b/>
          <w:bCs/>
          <w:i/>
          <w:iCs/>
        </w:rPr>
        <w:t>—</w:t>
      </w:r>
      <w:r w:rsidR="001E3257">
        <w:rPr>
          <w:rFonts w:eastAsiaTheme="minorHAnsi"/>
        </w:rPr>
        <w:t xml:space="preserve">As a company, Amazon </w:t>
      </w:r>
      <w:r w:rsidR="00953795">
        <w:rPr>
          <w:rFonts w:eastAsiaTheme="minorHAnsi"/>
        </w:rPr>
        <w:t xml:space="preserve">is much more than an online marketplace.  The company </w:t>
      </w:r>
      <w:r w:rsidR="000D0BD1">
        <w:rPr>
          <w:rFonts w:eastAsiaTheme="minorHAnsi"/>
        </w:rPr>
        <w:t xml:space="preserve">manufactures and distributes </w:t>
      </w:r>
      <w:r w:rsidR="00953795">
        <w:rPr>
          <w:rFonts w:eastAsiaTheme="minorHAnsi"/>
        </w:rPr>
        <w:t xml:space="preserve">a huge variety of electronic devices, from smart speakers </w:t>
      </w:r>
      <w:r w:rsidR="000D0BD1">
        <w:rPr>
          <w:rFonts w:eastAsiaTheme="minorHAnsi"/>
        </w:rPr>
        <w:t>and E-readers to tablets</w:t>
      </w:r>
      <w:r w:rsidR="00F05D30">
        <w:rPr>
          <w:rFonts w:eastAsiaTheme="minorHAnsi"/>
        </w:rPr>
        <w:t xml:space="preserve">, </w:t>
      </w:r>
      <w:r w:rsidR="000D0BD1">
        <w:rPr>
          <w:rFonts w:eastAsiaTheme="minorHAnsi"/>
        </w:rPr>
        <w:t>streaming devices</w:t>
      </w:r>
      <w:r w:rsidR="00F05D30">
        <w:rPr>
          <w:rFonts w:eastAsiaTheme="minorHAnsi"/>
        </w:rPr>
        <w:t xml:space="preserve"> and </w:t>
      </w:r>
      <w:r w:rsidR="00245E51">
        <w:rPr>
          <w:rFonts w:eastAsiaTheme="minorHAnsi"/>
        </w:rPr>
        <w:t xml:space="preserve">many </w:t>
      </w:r>
      <w:proofErr w:type="spellStart"/>
      <w:r w:rsidR="00F05D30">
        <w:rPr>
          <w:rFonts w:eastAsiaTheme="minorHAnsi"/>
        </w:rPr>
        <w:t>many</w:t>
      </w:r>
      <w:proofErr w:type="spellEnd"/>
      <w:r w:rsidR="00F05D30">
        <w:rPr>
          <w:rFonts w:eastAsiaTheme="minorHAnsi"/>
        </w:rPr>
        <w:t xml:space="preserve"> more</w:t>
      </w:r>
      <w:r w:rsidR="000D0BD1">
        <w:rPr>
          <w:rFonts w:eastAsiaTheme="minorHAnsi"/>
        </w:rPr>
        <w:t>,</w:t>
      </w:r>
      <w:r w:rsidR="00F05D30">
        <w:rPr>
          <w:rFonts w:eastAsiaTheme="minorHAnsi"/>
        </w:rPr>
        <w:t xml:space="preserve"> </w:t>
      </w:r>
      <w:r w:rsidR="000D0BD1">
        <w:rPr>
          <w:rFonts w:eastAsiaTheme="minorHAnsi"/>
        </w:rPr>
        <w:t xml:space="preserve">that </w:t>
      </w:r>
      <w:r w:rsidR="00F05D30">
        <w:rPr>
          <w:rFonts w:eastAsiaTheme="minorHAnsi"/>
        </w:rPr>
        <w:t>are</w:t>
      </w:r>
      <w:r w:rsidR="000D0BD1">
        <w:rPr>
          <w:rFonts w:eastAsiaTheme="minorHAnsi"/>
        </w:rPr>
        <w:t xml:space="preserve"> used in every aspect of daily activities.   </w:t>
      </w:r>
      <w:r w:rsidR="001A774C">
        <w:rPr>
          <w:rFonts w:eastAsiaTheme="minorHAnsi"/>
        </w:rPr>
        <w:t>Each</w:t>
      </w:r>
      <w:r w:rsidR="00F05D30">
        <w:rPr>
          <w:rFonts w:eastAsiaTheme="minorHAnsi"/>
        </w:rPr>
        <w:t xml:space="preserve"> device is registered to an Amazon account and managed </w:t>
      </w:r>
      <w:r w:rsidR="00410089">
        <w:rPr>
          <w:rFonts w:eastAsiaTheme="minorHAnsi"/>
        </w:rPr>
        <w:t xml:space="preserve">from </w:t>
      </w:r>
      <w:r w:rsidR="00F05D30">
        <w:rPr>
          <w:rFonts w:eastAsiaTheme="minorHAnsi"/>
        </w:rPr>
        <w:t xml:space="preserve">the Amazon interface under “Account &amp; Lists”.  </w:t>
      </w:r>
      <w:r w:rsidR="00410089">
        <w:rPr>
          <w:rFonts w:eastAsiaTheme="minorHAnsi"/>
        </w:rPr>
        <w:t xml:space="preserve">As with most technology, users upgrade their hardware by purchasing new products as improvements are released.  </w:t>
      </w:r>
      <w:r w:rsidR="009A63EC">
        <w:rPr>
          <w:rFonts w:eastAsiaTheme="minorHAnsi"/>
        </w:rPr>
        <w:t xml:space="preserve">Old devices are powered off/unplugged and live the rest of their life in the back of a drawer or on a </w:t>
      </w:r>
      <w:r w:rsidR="006324F1">
        <w:rPr>
          <w:rFonts w:eastAsiaTheme="minorHAnsi"/>
        </w:rPr>
        <w:t xml:space="preserve">closet </w:t>
      </w:r>
      <w:r w:rsidR="009A63EC">
        <w:rPr>
          <w:rFonts w:eastAsiaTheme="minorHAnsi"/>
        </w:rPr>
        <w:t xml:space="preserve">shelf never to see the light of day again.  Managing these devices is </w:t>
      </w:r>
      <w:r w:rsidR="006324F1">
        <w:rPr>
          <w:rFonts w:eastAsiaTheme="minorHAnsi"/>
        </w:rPr>
        <w:t>an important task and will be the subject of discussion throughout this M assignment</w:t>
      </w:r>
      <w:r w:rsidR="005B5440">
        <w:rPr>
          <w:rFonts w:eastAsiaTheme="minorHAnsi"/>
        </w:rPr>
        <w:t>.</w:t>
      </w:r>
    </w:p>
    <w:p w14:paraId="43763D05" w14:textId="77777777" w:rsidR="00F05D30" w:rsidRDefault="00F05D30" w:rsidP="00F05D30">
      <w:pPr>
        <w:pStyle w:val="Abstract"/>
      </w:pPr>
    </w:p>
    <w:p w14:paraId="77C7DD8E" w14:textId="2E6FA9B6" w:rsidR="00D5034D" w:rsidRPr="009B7A17" w:rsidRDefault="006324F1" w:rsidP="006324F1">
      <w:pPr>
        <w:pStyle w:val="Heading1"/>
      </w:pPr>
      <w:r>
        <w:t>problem space</w:t>
      </w:r>
    </w:p>
    <w:p w14:paraId="3291C011" w14:textId="74213CAA" w:rsidR="00983981" w:rsidRDefault="009D1863" w:rsidP="00CC25B3">
      <w:r>
        <w:t xml:space="preserve">Having smart devices in the home can make most activities easier and more convenient.  </w:t>
      </w:r>
      <w:r w:rsidR="00242D8F">
        <w:t xml:space="preserve">For example, </w:t>
      </w:r>
      <w:r w:rsidR="001F72A1">
        <w:t>adding</w:t>
      </w:r>
      <w:r w:rsidR="001C6182">
        <w:t xml:space="preserve"> 100 new books</w:t>
      </w:r>
      <w:r w:rsidR="002360E0">
        <w:t xml:space="preserve"> on an E-reader</w:t>
      </w:r>
      <w:r w:rsidR="001C6182">
        <w:t xml:space="preserve"> doesn’t require </w:t>
      </w:r>
      <w:r w:rsidR="002360E0">
        <w:t>one</w:t>
      </w:r>
      <w:r w:rsidR="001C6182">
        <w:t xml:space="preserve"> to expand their bookshelf real-estate.  </w:t>
      </w:r>
      <w:r w:rsidR="002360E0">
        <w:t>S</w:t>
      </w:r>
      <w:r w:rsidR="001C6182">
        <w:t xml:space="preserve">mart speakers </w:t>
      </w:r>
      <w:r w:rsidR="002360E0">
        <w:t xml:space="preserve">can </w:t>
      </w:r>
      <w:r w:rsidR="001C6182">
        <w:t xml:space="preserve">play </w:t>
      </w:r>
      <w:r w:rsidR="002360E0">
        <w:t xml:space="preserve">a person’s </w:t>
      </w:r>
      <w:r w:rsidR="001C6182">
        <w:t>favorite song</w:t>
      </w:r>
      <w:r w:rsidR="00242D8F">
        <w:t>s</w:t>
      </w:r>
      <w:r w:rsidR="001C6182">
        <w:t xml:space="preserve">, </w:t>
      </w:r>
      <w:r w:rsidR="00983981">
        <w:t xml:space="preserve">detail </w:t>
      </w:r>
      <w:r w:rsidR="002360E0">
        <w:t>the</w:t>
      </w:r>
      <w:r w:rsidR="00983981">
        <w:t xml:space="preserve"> commute to </w:t>
      </w:r>
      <w:r w:rsidR="001C6182">
        <w:t>work, make phone calls, and schedule appointments without accessing a phone.</w:t>
      </w:r>
      <w:r w:rsidR="00983981">
        <w:t xml:space="preserve">  Streaming devices, like </w:t>
      </w:r>
      <w:r w:rsidR="002360E0">
        <w:t xml:space="preserve">a </w:t>
      </w:r>
      <w:r w:rsidR="00983981">
        <w:t xml:space="preserve">Fire TV Stick (Fire Stick), turn any television into a smart TV.  </w:t>
      </w:r>
      <w:r w:rsidR="002360E0">
        <w:t xml:space="preserve">No longer does the user need </w:t>
      </w:r>
      <w:r w:rsidR="00245E51">
        <w:t xml:space="preserve">to </w:t>
      </w:r>
      <w:r w:rsidR="002360E0">
        <w:t>search an en</w:t>
      </w:r>
      <w:r w:rsidR="00242D8F">
        <w:t xml:space="preserve">dless list of shows in </w:t>
      </w:r>
      <w:r w:rsidR="002360E0">
        <w:t>a</w:t>
      </w:r>
      <w:r w:rsidR="00242D8F">
        <w:t xml:space="preserve"> guide offered by one of the big cable companies.  </w:t>
      </w:r>
      <w:r w:rsidR="001A774C">
        <w:t xml:space="preserve">With a Fire Stick, </w:t>
      </w:r>
      <w:r w:rsidR="002360E0">
        <w:t>anyone</w:t>
      </w:r>
      <w:r w:rsidR="00242D8F">
        <w:t xml:space="preserve"> can watch what </w:t>
      </w:r>
      <w:r w:rsidR="002360E0">
        <w:t xml:space="preserve">they </w:t>
      </w:r>
      <w:r w:rsidR="00242D8F">
        <w:t xml:space="preserve">want when </w:t>
      </w:r>
      <w:r w:rsidR="002360E0">
        <w:t>they</w:t>
      </w:r>
      <w:r w:rsidR="00242D8F">
        <w:t xml:space="preserve"> want to watch it – all by speaking into the remote</w:t>
      </w:r>
      <w:r w:rsidR="002360E0">
        <w:t>.</w:t>
      </w:r>
    </w:p>
    <w:p w14:paraId="4B2D63C5" w14:textId="42613E34" w:rsidR="001C6182" w:rsidRDefault="00A049B0" w:rsidP="00CC25B3">
      <w:r>
        <w:t xml:space="preserve">Managing these devises from </w:t>
      </w:r>
      <w:r w:rsidR="00D41949">
        <w:t>a user’s</w:t>
      </w:r>
      <w:r>
        <w:t xml:space="preserve"> Amazon account as </w:t>
      </w:r>
      <w:r w:rsidR="00D41949">
        <w:t xml:space="preserve">they </w:t>
      </w:r>
      <w:r w:rsidR="00245E51">
        <w:t xml:space="preserve">add new ones or </w:t>
      </w:r>
      <w:r>
        <w:t xml:space="preserve">replace old ones is an issue.  </w:t>
      </w:r>
      <w:r w:rsidR="001C6182">
        <w:t xml:space="preserve">The problem is, as </w:t>
      </w:r>
      <w:r w:rsidR="00D41949">
        <w:t>users purchase</w:t>
      </w:r>
      <w:r w:rsidR="001C6182">
        <w:t xml:space="preserve"> improved versions to replace old or outdated versions, there is no easy way to </w:t>
      </w:r>
      <w:r>
        <w:t>delete device</w:t>
      </w:r>
      <w:r w:rsidR="0029620C">
        <w:t>s</w:t>
      </w:r>
      <w:r>
        <w:t xml:space="preserve"> being replaced.  </w:t>
      </w:r>
      <w:r w:rsidR="00497060">
        <w:t>The user has to login to their Amazon account, navigate to the “Content and Devices” interface, and find the device they want to remove.  This is</w:t>
      </w:r>
      <w:r w:rsidR="0029620C">
        <w:t xml:space="preserve"> a</w:t>
      </w:r>
      <w:r w:rsidR="00497060">
        <w:t xml:space="preserve"> </w:t>
      </w:r>
      <w:r w:rsidR="00497060">
        <w:lastRenderedPageBreak/>
        <w:t>cumbersome task</w:t>
      </w:r>
      <w:r w:rsidR="004F59E4">
        <w:t xml:space="preserve"> on both a PC </w:t>
      </w:r>
      <w:proofErr w:type="gramStart"/>
      <w:r w:rsidR="004F59E4">
        <w:t>or</w:t>
      </w:r>
      <w:proofErr w:type="gramEnd"/>
      <w:r w:rsidR="004F59E4">
        <w:t xml:space="preserve"> using the Amazon app</w:t>
      </w:r>
      <w:r w:rsidR="00497060">
        <w:t>.  As a result, t</w:t>
      </w:r>
      <w:r>
        <w:t xml:space="preserve">his causes the list of devices to </w:t>
      </w:r>
      <w:r w:rsidR="004D3C90">
        <w:t>become long and overwhelming</w:t>
      </w:r>
      <w:r w:rsidR="00EB1D20">
        <w:t>,</w:t>
      </w:r>
      <w:r w:rsidR="00D41949">
        <w:t xml:space="preserve"> with undescriptive names for each device.  In my case, for </w:t>
      </w:r>
      <w:r w:rsidR="00C905C2">
        <w:t xml:space="preserve">just </w:t>
      </w:r>
      <w:r w:rsidR="00D41949">
        <w:t xml:space="preserve">the Fire Sticks I own, I </w:t>
      </w:r>
      <w:r w:rsidR="004F59E4">
        <w:t>see</w:t>
      </w:r>
      <w:r w:rsidR="00D41949">
        <w:t xml:space="preserve"> “Michael’s Fire TV Stick”, “Michael’s 2</w:t>
      </w:r>
      <w:r w:rsidR="00D41949" w:rsidRPr="00D41949">
        <w:rPr>
          <w:vertAlign w:val="superscript"/>
        </w:rPr>
        <w:t>nd</w:t>
      </w:r>
      <w:r w:rsidR="00D41949">
        <w:t xml:space="preserve"> Fire TV Stick”, </w:t>
      </w:r>
      <w:r w:rsidR="00C905C2">
        <w:t>and “Michael’s 3</w:t>
      </w:r>
      <w:r w:rsidR="00C905C2" w:rsidRPr="00C905C2">
        <w:rPr>
          <w:vertAlign w:val="superscript"/>
        </w:rPr>
        <w:t>rd</w:t>
      </w:r>
      <w:r w:rsidR="00C905C2">
        <w:t xml:space="preserve"> Fire TV Stick” along with “Michael’s Fire TV”, “Michael’s 2</w:t>
      </w:r>
      <w:r w:rsidR="00C905C2" w:rsidRPr="00C905C2">
        <w:rPr>
          <w:vertAlign w:val="superscript"/>
        </w:rPr>
        <w:t>nd</w:t>
      </w:r>
      <w:r w:rsidR="00C905C2">
        <w:t xml:space="preserve"> Fire TV”, through “Michael’s 14</w:t>
      </w:r>
      <w:r w:rsidR="00C905C2" w:rsidRPr="00C905C2">
        <w:rPr>
          <w:vertAlign w:val="superscript"/>
        </w:rPr>
        <w:t>th</w:t>
      </w:r>
      <w:r w:rsidR="00C905C2">
        <w:t xml:space="preserve"> Fire TV”.  </w:t>
      </w:r>
    </w:p>
    <w:p w14:paraId="0D77DAD8" w14:textId="0CFFF158" w:rsidR="00A837EE" w:rsidRDefault="0029620C" w:rsidP="00CC25B3">
      <w:r>
        <w:rPr>
          <w:noProof/>
          <w14:ligatures w14:val="none"/>
          <w14:numForm w14:val="default"/>
          <w14:numSpacing w14:val="default"/>
        </w:rPr>
        <w:drawing>
          <wp:anchor distT="0" distB="0" distL="114300" distR="114300" simplePos="0" relativeHeight="251658240" behindDoc="0" locked="0" layoutInCell="1" allowOverlap="1" wp14:anchorId="78322444" wp14:editId="43B3FB9D">
            <wp:simplePos x="0" y="0"/>
            <wp:positionH relativeFrom="margin">
              <wp:posOffset>0</wp:posOffset>
            </wp:positionH>
            <wp:positionV relativeFrom="paragraph">
              <wp:posOffset>229235</wp:posOffset>
            </wp:positionV>
            <wp:extent cx="5029200" cy="1632585"/>
            <wp:effectExtent l="0" t="0" r="0" b="571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9200" cy="1632585"/>
                    </a:xfrm>
                    <a:prstGeom prst="rect">
                      <a:avLst/>
                    </a:prstGeom>
                  </pic:spPr>
                </pic:pic>
              </a:graphicData>
            </a:graphic>
          </wp:anchor>
        </w:drawing>
      </w:r>
    </w:p>
    <w:p w14:paraId="778C8B39" w14:textId="5E080A13" w:rsidR="001C6182" w:rsidRDefault="00201989" w:rsidP="00CC25B3">
      <w:pPr>
        <w:pStyle w:val="FigureCaption"/>
      </w:pPr>
      <w:r>
        <w:t>List of Fire TV devices linked to an Amazon user account</w:t>
      </w:r>
      <w:r w:rsidR="004F59E4">
        <w:t xml:space="preserve"> as viewed from a PC</w:t>
      </w:r>
      <w:r>
        <w:t xml:space="preserve">.  </w:t>
      </w:r>
      <w:r w:rsidR="0029620C">
        <w:t>Source: Author</w:t>
      </w:r>
    </w:p>
    <w:p w14:paraId="49EB7392" w14:textId="39F63261" w:rsidR="0029620C" w:rsidRDefault="0029620C" w:rsidP="0029620C">
      <w:pPr>
        <w:pStyle w:val="FigureCaption"/>
        <w:numPr>
          <w:ilvl w:val="0"/>
          <w:numId w:val="0"/>
        </w:numPr>
        <w:ind w:left="1440"/>
      </w:pPr>
    </w:p>
    <w:p w14:paraId="088EBD3C" w14:textId="327F04AD" w:rsidR="00265EB5" w:rsidRDefault="00265EB5" w:rsidP="00265EB5">
      <w:r>
        <w:rPr>
          <w:noProof/>
          <w14:ligatures w14:val="none"/>
          <w14:numForm w14:val="default"/>
          <w14:numSpacing w14:val="default"/>
        </w:rPr>
        <w:drawing>
          <wp:anchor distT="0" distB="0" distL="114300" distR="114300" simplePos="0" relativeHeight="251659264" behindDoc="0" locked="0" layoutInCell="1" allowOverlap="1" wp14:anchorId="62C8A768" wp14:editId="4C0F267E">
            <wp:simplePos x="0" y="0"/>
            <wp:positionH relativeFrom="column">
              <wp:posOffset>0</wp:posOffset>
            </wp:positionH>
            <wp:positionV relativeFrom="paragraph">
              <wp:posOffset>1325509</wp:posOffset>
            </wp:positionV>
            <wp:extent cx="5029200" cy="1724660"/>
            <wp:effectExtent l="0" t="0" r="0" b="8890"/>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0" cy="1724660"/>
                    </a:xfrm>
                    <a:prstGeom prst="rect">
                      <a:avLst/>
                    </a:prstGeom>
                  </pic:spPr>
                </pic:pic>
              </a:graphicData>
            </a:graphic>
          </wp:anchor>
        </w:drawing>
      </w:r>
      <w:r w:rsidR="002D5FB2">
        <w:t xml:space="preserve">When clicking </w:t>
      </w:r>
      <w:r w:rsidR="001A774C">
        <w:t xml:space="preserve">on </w:t>
      </w:r>
      <w:r w:rsidR="002D5FB2">
        <w:t>one of the devices to view the device summary, Amazon provides some additional information about the device, however, the actions a user can choose from are not consistent for each device</w:t>
      </w:r>
      <w:r w:rsidR="00086D81">
        <w:t xml:space="preserve">.  This </w:t>
      </w:r>
      <w:r>
        <w:t xml:space="preserve">can be seen comparing Figure 2 and Figure 3 below.  The Fire Stick in Figure 2 lets the user “Edit child device names” and the one in Figure 3 does not.  </w:t>
      </w:r>
    </w:p>
    <w:p w14:paraId="365E0A73" w14:textId="477AB28A" w:rsidR="00086D81" w:rsidRDefault="00086D81" w:rsidP="00086D81">
      <w:pPr>
        <w:pStyle w:val="FigureCaption"/>
      </w:pPr>
      <w:r>
        <w:t>Michael’s Fire TV Stick Device Settings.  Source: Author</w:t>
      </w:r>
    </w:p>
    <w:p w14:paraId="7DC8D82B" w14:textId="359BFFDB" w:rsidR="00265EB5" w:rsidRDefault="00265EB5" w:rsidP="00265EB5">
      <w:pPr>
        <w:pStyle w:val="FigureCaption"/>
      </w:pPr>
      <w:r>
        <w:rPr>
          <w:noProof/>
        </w:rPr>
        <w:lastRenderedPageBreak/>
        <w:drawing>
          <wp:anchor distT="0" distB="0" distL="114300" distR="114300" simplePos="0" relativeHeight="251660288" behindDoc="0" locked="0" layoutInCell="1" allowOverlap="1" wp14:anchorId="6282440E" wp14:editId="7B7DD081">
            <wp:simplePos x="0" y="0"/>
            <wp:positionH relativeFrom="column">
              <wp:posOffset>0</wp:posOffset>
            </wp:positionH>
            <wp:positionV relativeFrom="paragraph">
              <wp:posOffset>96</wp:posOffset>
            </wp:positionV>
            <wp:extent cx="5029200" cy="1671320"/>
            <wp:effectExtent l="0" t="0" r="0" b="5080"/>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9200" cy="1671320"/>
                    </a:xfrm>
                    <a:prstGeom prst="rect">
                      <a:avLst/>
                    </a:prstGeom>
                  </pic:spPr>
                </pic:pic>
              </a:graphicData>
            </a:graphic>
          </wp:anchor>
        </w:drawing>
      </w:r>
      <w:r>
        <w:t>Michael’s 14</w:t>
      </w:r>
      <w:r w:rsidRPr="00265EB5">
        <w:rPr>
          <w:vertAlign w:val="superscript"/>
        </w:rPr>
        <w:t>th</w:t>
      </w:r>
      <w:r>
        <w:t xml:space="preserve"> Fire TV Device Settings.  Source: Author</w:t>
      </w:r>
    </w:p>
    <w:p w14:paraId="05BEDA51" w14:textId="5E730771" w:rsidR="00265EB5" w:rsidRDefault="00265EB5" w:rsidP="00CC25B3"/>
    <w:p w14:paraId="18899CAC" w14:textId="20F448BB" w:rsidR="00265EB5" w:rsidRDefault="001A774C" w:rsidP="00CC25B3">
      <w:r>
        <w:t xml:space="preserve">What exactly </w:t>
      </w:r>
      <w:r w:rsidR="0014513A">
        <w:t xml:space="preserve">a child device is or if I am using one, I don’t know.  </w:t>
      </w:r>
      <w:r w:rsidR="0029620C">
        <w:t>The</w:t>
      </w:r>
      <w:r w:rsidR="0014513A">
        <w:t xml:space="preserve"> three figures above </w:t>
      </w:r>
      <w:r w:rsidR="00265EB5">
        <w:t>make clear</w:t>
      </w:r>
      <w:r w:rsidR="00EB1D20">
        <w:t xml:space="preserve"> that device management </w:t>
      </w:r>
      <w:r w:rsidR="004F59E4">
        <w:t xml:space="preserve">from within the Amazon interface is a problem.  Moreover, it </w:t>
      </w:r>
      <w:r w:rsidR="000F0152">
        <w:t xml:space="preserve">can be addressed with an interface that </w:t>
      </w:r>
      <w:r w:rsidR="0014513A">
        <w:t xml:space="preserve">better </w:t>
      </w:r>
      <w:r w:rsidR="000F0152">
        <w:t>address the needs of the user</w:t>
      </w:r>
      <w:r w:rsidR="0014513A">
        <w:t xml:space="preserve">.  </w:t>
      </w:r>
    </w:p>
    <w:p w14:paraId="6E8BB2C3" w14:textId="181CAE9F" w:rsidR="00F3718D" w:rsidRDefault="00F3718D" w:rsidP="00F3718D">
      <w:pPr>
        <w:pStyle w:val="Heading1"/>
      </w:pPr>
      <w:r>
        <w:t>user types</w:t>
      </w:r>
    </w:p>
    <w:p w14:paraId="1F63BF43" w14:textId="773D28CF" w:rsidR="00451105" w:rsidRDefault="00FB0EE5" w:rsidP="00451105">
      <w:r>
        <w:t xml:space="preserve">The redesign of Amazons device management interface will be intended for a broad </w:t>
      </w:r>
      <w:r w:rsidR="00D40A85">
        <w:t>range of users</w:t>
      </w:r>
      <w:r w:rsidR="002F5AAC">
        <w:t xml:space="preserve">, both new and existing users of Amazon.  </w:t>
      </w:r>
      <w:r w:rsidR="000A402D">
        <w:t xml:space="preserve">Considering Amazon is a widely recognizable name, all demographics </w:t>
      </w:r>
      <w:r w:rsidR="000A14A8">
        <w:t xml:space="preserve">and expertise levels would be considered applicable for this effort.  </w:t>
      </w:r>
    </w:p>
    <w:p w14:paraId="0C92F709" w14:textId="37905641" w:rsidR="00495608" w:rsidRDefault="00FC1ADA" w:rsidP="00495608">
      <w:pPr>
        <w:pStyle w:val="Heading2"/>
      </w:pPr>
      <w:r>
        <w:t>First Time</w:t>
      </w:r>
      <w:r w:rsidR="00BB2CF7">
        <w:t xml:space="preserve"> Amazon</w:t>
      </w:r>
      <w:r>
        <w:t xml:space="preserve"> Device</w:t>
      </w:r>
      <w:r w:rsidR="00BB2CF7">
        <w:t xml:space="preserve"> Users</w:t>
      </w:r>
    </w:p>
    <w:p w14:paraId="6EED0B5A" w14:textId="334E6D43" w:rsidR="00253913" w:rsidRPr="00BB2CF7" w:rsidRDefault="00253913" w:rsidP="00BB2CF7">
      <w:r>
        <w:t xml:space="preserve">I would </w:t>
      </w:r>
      <w:r w:rsidR="0014513A">
        <w:t xml:space="preserve">categorize </w:t>
      </w:r>
      <w:r w:rsidR="00FC1ADA">
        <w:t xml:space="preserve">these </w:t>
      </w:r>
      <w:r>
        <w:t xml:space="preserve">users as those who are using Amazon for the first time as well as those who use </w:t>
      </w:r>
      <w:r w:rsidR="000A14A8">
        <w:t>other Amazon features,</w:t>
      </w:r>
      <w:r>
        <w:t xml:space="preserve"> but do not have any electronic products produced by Amazon</w:t>
      </w:r>
      <w:r w:rsidR="000A14A8">
        <w:t xml:space="preserve">.  Hence, the need to manage Amazon devices does not exist.  </w:t>
      </w:r>
    </w:p>
    <w:p w14:paraId="3934119F" w14:textId="784C9BF0" w:rsidR="0054029E" w:rsidRDefault="00253913" w:rsidP="0054029E">
      <w:pPr>
        <w:pStyle w:val="Heading2"/>
      </w:pPr>
      <w:r>
        <w:t>Existing Amazon</w:t>
      </w:r>
      <w:r w:rsidR="00FC1ADA">
        <w:t xml:space="preserve"> Device</w:t>
      </w:r>
      <w:r>
        <w:t xml:space="preserve"> Users</w:t>
      </w:r>
    </w:p>
    <w:p w14:paraId="3DBCE49C" w14:textId="2B41423C" w:rsidR="00253913" w:rsidRPr="00253913" w:rsidRDefault="00253913" w:rsidP="00253913">
      <w:r>
        <w:t xml:space="preserve">Existing Amazon users are those who </w:t>
      </w:r>
      <w:r w:rsidR="000A402D">
        <w:t xml:space="preserve">own </w:t>
      </w:r>
      <w:r w:rsidR="0014513A">
        <w:t xml:space="preserve">several </w:t>
      </w:r>
      <w:r w:rsidR="000A402D">
        <w:t xml:space="preserve">Amazon specific electronic devices.  This would include </w:t>
      </w:r>
      <w:r w:rsidR="00FC1ADA">
        <w:t xml:space="preserve">any Amazon </w:t>
      </w:r>
      <w:r w:rsidR="000A402D">
        <w:t xml:space="preserve">smart speakers, streaming devices, E-readers, etc.  All these users will be familiar with the day-to-day use of the device.  Furthermore, this type of user </w:t>
      </w:r>
      <w:r w:rsidR="0014513A">
        <w:t xml:space="preserve">would </w:t>
      </w:r>
      <w:r w:rsidR="000A402D">
        <w:t>know about device management</w:t>
      </w:r>
      <w:r w:rsidR="000A14A8">
        <w:t xml:space="preserve"> but not necessarily use it.  </w:t>
      </w:r>
    </w:p>
    <w:p w14:paraId="7269C6F7" w14:textId="2F7132AF" w:rsidR="00FB6E06" w:rsidRDefault="00165E00" w:rsidP="00FB6E06">
      <w:pPr>
        <w:pStyle w:val="Heading1"/>
      </w:pPr>
      <w:r>
        <w:lastRenderedPageBreak/>
        <w:t>needfinding plan 1</w:t>
      </w:r>
      <w:r w:rsidR="00C63F22">
        <w:t xml:space="preserve"> - surveys</w:t>
      </w:r>
    </w:p>
    <w:p w14:paraId="7C9A8490" w14:textId="4350A199" w:rsidR="00FB6E06" w:rsidRDefault="00DA65C3" w:rsidP="00FB6E06">
      <w:r>
        <w:t xml:space="preserve">For this first stage of the design lifecycle, my first </w:t>
      </w:r>
      <w:proofErr w:type="spellStart"/>
      <w:r>
        <w:t>needfinding</w:t>
      </w:r>
      <w:proofErr w:type="spellEnd"/>
      <w:r>
        <w:t xml:space="preserve"> exercise will utilize </w:t>
      </w:r>
      <w:r w:rsidRPr="00C63F22">
        <w:t>surveys</w:t>
      </w:r>
      <w:r>
        <w:t xml:space="preserve">.  </w:t>
      </w:r>
    </w:p>
    <w:p w14:paraId="7D5FA26B" w14:textId="2AD0A05B" w:rsidR="00FB6E06" w:rsidRDefault="008F6D4B" w:rsidP="00FB6E06">
      <w:pPr>
        <w:pStyle w:val="Heading2"/>
      </w:pPr>
      <w:r>
        <w:t xml:space="preserve">Summary </w:t>
      </w:r>
      <w:r w:rsidR="00F06D58">
        <w:t>Of Survey</w:t>
      </w:r>
      <w:r w:rsidR="004F286C">
        <w:t>s</w:t>
      </w:r>
    </w:p>
    <w:p w14:paraId="0FEA9CBB" w14:textId="190C67CF" w:rsidR="00FB6E06" w:rsidRDefault="00F06D58" w:rsidP="00FB6E06">
      <w:r>
        <w:t xml:space="preserve">Using a survey as the first step in this design lifecycle will be the most effective because it will objectively provide </w:t>
      </w:r>
      <w:proofErr w:type="gramStart"/>
      <w:r>
        <w:t>a large number of</w:t>
      </w:r>
      <w:proofErr w:type="gramEnd"/>
      <w:r>
        <w:t xml:space="preserve"> responses very quickly.  Using this information, I expect to receive a </w:t>
      </w:r>
      <w:r w:rsidR="00626ED7">
        <w:t>broad array of data, however, this will be useful to gain perspective around what types of devices households use, how many devices there are, and how many people encountered difficulty while managing their Amazon devices.  It should be noted that this survey will target the existing user defined above in 2.2</w:t>
      </w:r>
      <w:r w:rsidR="00D2157B">
        <w:t xml:space="preserve"> above</w:t>
      </w:r>
      <w:r w:rsidR="00626ED7">
        <w:t>.</w:t>
      </w:r>
      <w:r w:rsidR="00D2157B">
        <w:t xml:space="preserve">  </w:t>
      </w:r>
      <w:r w:rsidR="00626ED7">
        <w:t xml:space="preserve">  </w:t>
      </w:r>
    </w:p>
    <w:p w14:paraId="6900BC67" w14:textId="257067DA" w:rsidR="008F6D4B" w:rsidRDefault="00D2157B" w:rsidP="00C97DE6">
      <w:r>
        <w:t>For the survey itself, I will keep questions general while ensuring that the data I receive connects t</w:t>
      </w:r>
      <w:r w:rsidR="00F55E11">
        <w:t xml:space="preserve">o the </w:t>
      </w:r>
      <w:r w:rsidR="00167747">
        <w:t xml:space="preserve">goal - </w:t>
      </w:r>
      <w:r w:rsidR="00F55E11">
        <w:t>creating a more effective way of managing devices within the Amazon inter</w:t>
      </w:r>
      <w:r>
        <w:t>f</w:t>
      </w:r>
      <w:r w:rsidR="00F55E11">
        <w:t>ace</w:t>
      </w:r>
      <w:r>
        <w:t xml:space="preserve">.  With the understanding that “less is more”, the questions will be presented </w:t>
      </w:r>
      <w:r w:rsidR="00C97DE6">
        <w:t xml:space="preserve">to gather information regarding how many devices </w:t>
      </w:r>
      <w:r w:rsidR="00167747">
        <w:t>the user</w:t>
      </w:r>
      <w:r w:rsidR="00C97DE6">
        <w:t xml:space="preserve"> own</w:t>
      </w:r>
      <w:r w:rsidR="00167747">
        <w:t>s</w:t>
      </w:r>
      <w:r w:rsidR="00C97DE6">
        <w:t>, what type of device</w:t>
      </w:r>
      <w:r w:rsidR="00F55E11">
        <w:t>(s) do</w:t>
      </w:r>
      <w:r w:rsidR="00C97DE6">
        <w:t xml:space="preserve"> they use, which do they use most often, and how often they upgrade to a newer version</w:t>
      </w:r>
      <w:r w:rsidR="00F55E11">
        <w:t>.</w:t>
      </w:r>
      <w:r w:rsidR="00C97DE6">
        <w:t xml:space="preserve">  I would </w:t>
      </w:r>
      <w:r w:rsidR="00DE5FD1">
        <w:t xml:space="preserve">also </w:t>
      </w:r>
      <w:r w:rsidR="00C97DE6">
        <w:t>ask what the user do</w:t>
      </w:r>
      <w:r w:rsidR="008F6D4B">
        <w:t>es</w:t>
      </w:r>
      <w:r w:rsidR="00C97DE6">
        <w:t xml:space="preserve"> with the devices that are being replaced.  Do these devices get passed onto other users?  If so, </w:t>
      </w:r>
      <w:r w:rsidR="00F55E11">
        <w:t xml:space="preserve">what does that look like? </w:t>
      </w:r>
      <w:r w:rsidR="00DE5FD1">
        <w:t xml:space="preserve"> Lastly, I want to ask some questions to get a general idea of what types of device management the user does now, and how satisfied are they overall with the device management interface.  </w:t>
      </w:r>
    </w:p>
    <w:p w14:paraId="17E55657" w14:textId="02D8D1EC" w:rsidR="00DE5FD1" w:rsidRDefault="00DE5FD1" w:rsidP="00DE5FD1">
      <w:pPr>
        <w:pStyle w:val="Heading2"/>
      </w:pPr>
      <w:r>
        <w:t xml:space="preserve">Minimizing </w:t>
      </w:r>
      <w:r w:rsidR="00995A40">
        <w:t>Biased</w:t>
      </w:r>
      <w:r>
        <w:t xml:space="preserve"> Data</w:t>
      </w:r>
    </w:p>
    <w:p w14:paraId="095B706C" w14:textId="0EDE64A2" w:rsidR="006F736C" w:rsidRDefault="008F6D4B" w:rsidP="00C97DE6">
      <w:r>
        <w:t>As with any surve</w:t>
      </w:r>
      <w:r w:rsidR="00F55E11">
        <w:t xml:space="preserve">y, it is </w:t>
      </w:r>
      <w:r w:rsidR="00A379E4">
        <w:t xml:space="preserve">entirely </w:t>
      </w:r>
      <w:r w:rsidR="00F55E11">
        <w:t>possible to decrease effectiveness</w:t>
      </w:r>
      <w:r w:rsidR="00A379E4">
        <w:t xml:space="preserve"> by receiving </w:t>
      </w:r>
      <w:r w:rsidR="00F55E11">
        <w:t>skewed results</w:t>
      </w:r>
      <w:r w:rsidR="00A379E4">
        <w:t>.</w:t>
      </w:r>
      <w:r w:rsidR="00F55E11">
        <w:t xml:space="preserve">  Some causes of this could be the result of presenting leading questions</w:t>
      </w:r>
      <w:r w:rsidR="00A379E4">
        <w:t xml:space="preserve"> in the survey</w:t>
      </w:r>
      <w:r w:rsidR="00F55E11">
        <w:t xml:space="preserve">.  </w:t>
      </w:r>
      <w:r w:rsidR="00A379E4">
        <w:t xml:space="preserve">As an example, asking “why do you like Amazon devices so much?” could and would most likely return bad data.  Also, effectiveness would decrease if the questions had positive or negative overtones.  This </w:t>
      </w:r>
      <w:r w:rsidR="006F736C">
        <w:t>would introduce</w:t>
      </w:r>
      <w:r w:rsidR="00A379E4">
        <w:t xml:space="preserve"> an observer bias </w:t>
      </w:r>
      <w:r w:rsidR="006F736C">
        <w:t xml:space="preserve">and skew the results.  To avoid this, I would make sure the user is not limited in their answers and that they have an opportunity to provide useful feedback.  </w:t>
      </w:r>
      <w:r w:rsidR="00167747">
        <w:t xml:space="preserve">Furthermore, I would test the survey out with my peers to see what works well, and what doesn’t work, before asking for participation in the actual survey.  </w:t>
      </w:r>
      <w:r w:rsidR="006F736C">
        <w:t xml:space="preserve">The idea here is to have as much quantitative </w:t>
      </w:r>
      <w:r w:rsidR="006F736C">
        <w:lastRenderedPageBreak/>
        <w:t xml:space="preserve">data as possible and limit the amount of qualitative data, thus minimizing the amount of data that may be incorrectly interpreted.  </w:t>
      </w:r>
    </w:p>
    <w:p w14:paraId="04C75FDD" w14:textId="4D7E418B" w:rsidR="00AE6BDB" w:rsidRDefault="005C4890" w:rsidP="00AE6BDB">
      <w:pPr>
        <w:pStyle w:val="Heading2"/>
      </w:pPr>
      <w:r>
        <w:t>Data Inventory</w:t>
      </w:r>
    </w:p>
    <w:p w14:paraId="2EB6F2A9" w14:textId="4E8D015D" w:rsidR="003C38D5" w:rsidRDefault="001D3E12" w:rsidP="003C38D5">
      <w:r>
        <w:t xml:space="preserve">Relevant to the goal and </w:t>
      </w:r>
      <w:proofErr w:type="gramStart"/>
      <w:r>
        <w:t>coming to a conclusion</w:t>
      </w:r>
      <w:proofErr w:type="gramEnd"/>
      <w:r>
        <w:t xml:space="preserve"> at the end, t</w:t>
      </w:r>
      <w:r w:rsidR="00AC3D12">
        <w:t xml:space="preserve">he data gathered in this </w:t>
      </w:r>
      <w:proofErr w:type="spellStart"/>
      <w:r w:rsidR="00AC3D12">
        <w:t>needfinding</w:t>
      </w:r>
      <w:proofErr w:type="spellEnd"/>
      <w:r w:rsidR="00AC3D12">
        <w:t xml:space="preserve"> exercise will help answer the following </w:t>
      </w:r>
      <w:r w:rsidR="00B7549B">
        <w:t xml:space="preserve">data inventory </w:t>
      </w:r>
      <w:r w:rsidR="00AC3D12">
        <w:t>questions:</w:t>
      </w:r>
    </w:p>
    <w:p w14:paraId="1D1BABFF" w14:textId="1487A64A" w:rsidR="001D3E12" w:rsidRDefault="001D3E12" w:rsidP="001D3E12">
      <w:pPr>
        <w:pStyle w:val="ListParagraph"/>
        <w:numPr>
          <w:ilvl w:val="3"/>
          <w:numId w:val="49"/>
        </w:numPr>
      </w:pPr>
      <w:r>
        <w:t xml:space="preserve">(#1) Who </w:t>
      </w:r>
      <w:r w:rsidR="00AC3D12">
        <w:t xml:space="preserve">are the users?  </w:t>
      </w:r>
      <w:r>
        <w:t>What are their ages, genders, and levels of expertise?</w:t>
      </w:r>
    </w:p>
    <w:p w14:paraId="3303221A" w14:textId="2BE3C9C1" w:rsidR="003E00B0" w:rsidRDefault="003E00B0" w:rsidP="001D3E12">
      <w:pPr>
        <w:pStyle w:val="ListParagraph"/>
        <w:numPr>
          <w:ilvl w:val="3"/>
          <w:numId w:val="49"/>
        </w:numPr>
      </w:pPr>
      <w:r>
        <w:t>(#3) W</w:t>
      </w:r>
      <w:r w:rsidRPr="003E00B0">
        <w:t>hat is the context of the task? What else is competing for users' attention?</w:t>
      </w:r>
    </w:p>
    <w:p w14:paraId="0EEA4DA1" w14:textId="54756DFE" w:rsidR="001D3E12" w:rsidRDefault="001D3E12" w:rsidP="001D3E12">
      <w:pPr>
        <w:pStyle w:val="ListParagraph"/>
        <w:numPr>
          <w:ilvl w:val="3"/>
          <w:numId w:val="49"/>
        </w:numPr>
      </w:pPr>
      <w:r>
        <w:t>(#4) What are their goals?  What are they trying to accomplish?</w:t>
      </w:r>
    </w:p>
    <w:p w14:paraId="380981C4" w14:textId="77777777" w:rsidR="002F78C5" w:rsidRDefault="002F78C5" w:rsidP="002F78C5">
      <w:pPr>
        <w:pStyle w:val="ListParagraph"/>
        <w:ind w:left="360"/>
      </w:pPr>
    </w:p>
    <w:p w14:paraId="5D20C745" w14:textId="6F420AA0" w:rsidR="00417F0E" w:rsidRDefault="00167747" w:rsidP="00417F0E">
      <w:pPr>
        <w:pStyle w:val="Heading1"/>
      </w:pPr>
      <w:r>
        <w:t>needfinding plan 2</w:t>
      </w:r>
      <w:r w:rsidR="00DE5FD1">
        <w:t xml:space="preserve">: </w:t>
      </w:r>
      <w:r w:rsidR="004F286C">
        <w:t>Think-aloud</w:t>
      </w:r>
    </w:p>
    <w:p w14:paraId="229847C1" w14:textId="15D1D62B" w:rsidR="004F286C" w:rsidRDefault="004F286C" w:rsidP="004F286C">
      <w:r>
        <w:t xml:space="preserve">The second stage of this design lifecycle </w:t>
      </w:r>
      <w:proofErr w:type="spellStart"/>
      <w:r w:rsidR="00995A40">
        <w:t>needfinding</w:t>
      </w:r>
      <w:proofErr w:type="spellEnd"/>
      <w:r w:rsidR="00995A40">
        <w:t xml:space="preserve"> </w:t>
      </w:r>
      <w:r>
        <w:t>will be think-aloud protocols</w:t>
      </w:r>
    </w:p>
    <w:p w14:paraId="72825EEA" w14:textId="2DF0B682" w:rsidR="00417F0E" w:rsidRPr="00F70249" w:rsidRDefault="004F286C" w:rsidP="004F286C">
      <w:pPr>
        <w:pStyle w:val="Heading2"/>
      </w:pPr>
      <w:r>
        <w:t>Summary of Think-Aloud Protocols</w:t>
      </w:r>
    </w:p>
    <w:p w14:paraId="71A37AD4" w14:textId="34679F2D" w:rsidR="004F286C" w:rsidRDefault="004F286C" w:rsidP="00314FD6">
      <w:r>
        <w:t xml:space="preserve">To get a clearer picture of the user experience around Amazon’s device management, I will ask participants to walk through </w:t>
      </w:r>
      <w:r w:rsidR="00A47C62">
        <w:t>a</w:t>
      </w:r>
      <w:r w:rsidR="00FC1ADA">
        <w:t>n</w:t>
      </w:r>
      <w:r w:rsidR="00A47C62">
        <w:t xml:space="preserve"> end-to-end process of adding </w:t>
      </w:r>
      <w:r w:rsidR="004B59B2">
        <w:t>two</w:t>
      </w:r>
      <w:r w:rsidR="00A47C62">
        <w:t xml:space="preserve"> new device</w:t>
      </w:r>
      <w:r w:rsidR="004B59B2">
        <w:t>s</w:t>
      </w:r>
      <w:r w:rsidR="00A47C62">
        <w:t xml:space="preserve"> to an </w:t>
      </w:r>
      <w:r w:rsidR="00FC1ADA">
        <w:t xml:space="preserve">existing </w:t>
      </w:r>
      <w:r w:rsidR="00A47C62">
        <w:t>Amazon account</w:t>
      </w:r>
      <w:r w:rsidR="00823DA1">
        <w:t xml:space="preserve"> and then managing </w:t>
      </w:r>
      <w:r w:rsidR="001B6C0C">
        <w:t>the two new devices from Amazon’s content and device management interface</w:t>
      </w:r>
      <w:r w:rsidR="00FC1ADA">
        <w:t xml:space="preserve">.  I will ask the user to </w:t>
      </w:r>
      <w:r w:rsidR="00DB73BC">
        <w:t xml:space="preserve">perform the task </w:t>
      </w:r>
      <w:r w:rsidR="00FC1ADA">
        <w:t xml:space="preserve">at </w:t>
      </w:r>
      <w:r w:rsidR="00DB73BC">
        <w:t>their home</w:t>
      </w:r>
      <w:r w:rsidR="00FC1ADA">
        <w:t xml:space="preserve"> using </w:t>
      </w:r>
      <w:r w:rsidR="004B59B2">
        <w:t xml:space="preserve">their Amazon account.  </w:t>
      </w:r>
      <w:r w:rsidR="00DB73BC">
        <w:t xml:space="preserve">Because I have several Fire Sticks laying around, this is </w:t>
      </w:r>
      <w:r w:rsidR="00B7549B">
        <w:t>the device</w:t>
      </w:r>
      <w:r w:rsidR="00DB73BC">
        <w:t xml:space="preserve"> I will use.  </w:t>
      </w:r>
      <w:r w:rsidR="004B59B2">
        <w:t xml:space="preserve">Using their </w:t>
      </w:r>
      <w:r w:rsidR="00DB73BC">
        <w:t>Amazon</w:t>
      </w:r>
      <w:r w:rsidR="004B59B2">
        <w:t xml:space="preserve"> account</w:t>
      </w:r>
      <w:r w:rsidR="00DB73BC">
        <w:t xml:space="preserve"> in their home</w:t>
      </w:r>
      <w:r w:rsidR="004B59B2">
        <w:t xml:space="preserve">, as opposed to </w:t>
      </w:r>
      <w:r w:rsidR="00DB73BC">
        <w:t xml:space="preserve">mine, will motivate the user to fully complete the task with as much attention to the detail as </w:t>
      </w:r>
      <w:r w:rsidR="00214DA1">
        <w:t xml:space="preserve">they would if not participating in this </w:t>
      </w:r>
      <w:proofErr w:type="spellStart"/>
      <w:r w:rsidR="00214DA1">
        <w:t>needfinding</w:t>
      </w:r>
      <w:proofErr w:type="spellEnd"/>
      <w:r w:rsidR="00214DA1">
        <w:t xml:space="preserve"> exercise</w:t>
      </w:r>
      <w:r w:rsidR="00DB73BC">
        <w:t xml:space="preserve">.  After all, if we were to do this in my home with my Amazon account, why </w:t>
      </w:r>
      <w:r w:rsidR="001B6C0C">
        <w:t xml:space="preserve">be concerned </w:t>
      </w:r>
      <w:r w:rsidR="00DB73BC">
        <w:t xml:space="preserve">if </w:t>
      </w:r>
      <w:r w:rsidR="004B422E">
        <w:t xml:space="preserve">it is done completely?  </w:t>
      </w:r>
      <w:r w:rsidR="00DB73BC">
        <w:t xml:space="preserve"> </w:t>
      </w:r>
      <w:r w:rsidR="00E7629E">
        <w:t xml:space="preserve">Also, by completing the task at the user’s house, I should be able to gather data that might otherwise be left out or forgotten if asked </w:t>
      </w:r>
      <w:r w:rsidR="00214DA1">
        <w:t xml:space="preserve">about their experience </w:t>
      </w:r>
      <w:r w:rsidR="00E7629E">
        <w:t>a few days/months after performing this task</w:t>
      </w:r>
    </w:p>
    <w:p w14:paraId="1B98DCEC" w14:textId="0EF96A58" w:rsidR="004B422E" w:rsidRDefault="004B422E" w:rsidP="00314FD6">
      <w:r>
        <w:t xml:space="preserve">On the topic of the user, I will qualify participants as those that have </w:t>
      </w:r>
      <w:r w:rsidR="00214DA1">
        <w:t xml:space="preserve">more than two TVs in their home and currently use an Amazon Fire Stick.  Additionally, </w:t>
      </w:r>
      <w:r w:rsidR="00214DA1">
        <w:lastRenderedPageBreak/>
        <w:t xml:space="preserve">they must have </w:t>
      </w:r>
      <w:r>
        <w:t xml:space="preserve">owned at least 5 Amazon devices.  The device </w:t>
      </w:r>
      <w:r w:rsidR="00E7629E">
        <w:t>type is</w:t>
      </w:r>
      <w:r>
        <w:t xml:space="preserve"> not important.  The goal of this </w:t>
      </w:r>
      <w:proofErr w:type="spellStart"/>
      <w:r>
        <w:t>needfinding</w:t>
      </w:r>
      <w:proofErr w:type="spellEnd"/>
      <w:r>
        <w:t xml:space="preserve"> exercise is to gather data around the level of detail the user takes when installing and registering a new device</w:t>
      </w:r>
      <w:r w:rsidR="00214DA1">
        <w:t xml:space="preserve"> to their account</w:t>
      </w:r>
      <w:r>
        <w:t xml:space="preserve">.  </w:t>
      </w:r>
      <w:r w:rsidR="00E7629E">
        <w:t>Do they give it a descriptive name?  Do they not</w:t>
      </w:r>
      <w:r w:rsidR="00214DA1">
        <w:t>e</w:t>
      </w:r>
      <w:r w:rsidR="00E7629E">
        <w:t xml:space="preserve"> the serial number</w:t>
      </w:r>
      <w:r w:rsidR="00214DA1">
        <w:t xml:space="preserve"> anywhere</w:t>
      </w:r>
      <w:r w:rsidR="00E7629E">
        <w:t xml:space="preserve">? If so, where is this information logged?  </w:t>
      </w:r>
      <w:r w:rsidR="00214DA1">
        <w:t>What happens to the device they are replac</w:t>
      </w:r>
      <w:r w:rsidR="00B7549B">
        <w:t>ing</w:t>
      </w:r>
      <w:r w:rsidR="00214DA1">
        <w:t>?  Once logged into Amazon from a PC (I will have my laptop incase its needed), how quickly can the user find the “Content and Devices” interface.  Once there, how many of the devices have been given a descriptive name</w:t>
      </w:r>
      <w:r w:rsidR="00995A40">
        <w:t xml:space="preserve">?  If none, does the interface look more like the one I shared in Figured 1?  </w:t>
      </w:r>
    </w:p>
    <w:p w14:paraId="73991D42" w14:textId="77777777" w:rsidR="00995A40" w:rsidRDefault="00995A40" w:rsidP="00995A40">
      <w:pPr>
        <w:pStyle w:val="Heading2"/>
      </w:pPr>
      <w:r>
        <w:t>Minimizing Biased Data</w:t>
      </w:r>
    </w:p>
    <w:p w14:paraId="4FBB714A" w14:textId="5A093B83" w:rsidR="00C035BA" w:rsidRDefault="00995A40" w:rsidP="00314FD6">
      <w:r>
        <w:t>Minimizing biased data for this exercise will result from the attention to detail of the task I ask the user to take</w:t>
      </w:r>
      <w:r w:rsidR="00C035BA">
        <w:t xml:space="preserve">, the instruction I give the user, </w:t>
      </w:r>
      <w:r w:rsidR="00176F2D">
        <w:t>and the number of participants in the exercise</w:t>
      </w:r>
      <w:r>
        <w:t xml:space="preserve">.  </w:t>
      </w:r>
      <w:r w:rsidR="005D795E">
        <w:t xml:space="preserve">Instructions like “start with this, next do this, and finish by doing this” </w:t>
      </w:r>
      <w:r w:rsidR="00176F2D">
        <w:t>will help reduce confirmation bias where I see only what I want to see as it relate</w:t>
      </w:r>
      <w:r w:rsidR="00C035BA">
        <w:t>s</w:t>
      </w:r>
      <w:r w:rsidR="00176F2D">
        <w:t xml:space="preserve"> to my goal.  Also, by getting more than a couple participants, I can empirically test my beliefs.  Lastly, not informing the user of my goal </w:t>
      </w:r>
      <w:r w:rsidR="00C035BA">
        <w:t>will</w:t>
      </w:r>
      <w:r w:rsidR="00176F2D">
        <w:t xml:space="preserve"> reduce</w:t>
      </w:r>
      <w:r w:rsidR="00C035BA">
        <w:t xml:space="preserve"> any observer bias </w:t>
      </w:r>
      <w:r w:rsidR="000D206B">
        <w:t xml:space="preserve">or </w:t>
      </w:r>
      <w:r w:rsidR="000D206B" w:rsidRPr="000D206B">
        <w:t>social desirability bias</w:t>
      </w:r>
      <w:r w:rsidR="000D206B">
        <w:t xml:space="preserve"> </w:t>
      </w:r>
      <w:r w:rsidR="00C035BA">
        <w:t xml:space="preserve">that could skew my data.  </w:t>
      </w:r>
      <w:r w:rsidR="00176F2D">
        <w:t xml:space="preserve"> </w:t>
      </w:r>
      <w:r w:rsidR="000D206B">
        <w:t xml:space="preserve">I will simply ask them to complete a task without any knowledge of my goal.  This separates the experiment </w:t>
      </w:r>
      <w:r w:rsidR="00B7549B">
        <w:t xml:space="preserve">from </w:t>
      </w:r>
      <w:r w:rsidR="000D206B">
        <w:t xml:space="preserve">my motives and again lessens the impact of people’s general disposition to be nice and </w:t>
      </w:r>
      <w:r w:rsidR="00B7549B">
        <w:t xml:space="preserve">have a </w:t>
      </w:r>
      <w:r w:rsidR="000D206B">
        <w:t>desire to help.</w:t>
      </w:r>
    </w:p>
    <w:p w14:paraId="4A6B8F78" w14:textId="77777777" w:rsidR="003E00B0" w:rsidRDefault="003E00B0" w:rsidP="003E00B0">
      <w:pPr>
        <w:pStyle w:val="Heading2"/>
      </w:pPr>
      <w:r>
        <w:t>Data Inventory</w:t>
      </w:r>
    </w:p>
    <w:p w14:paraId="2F3CFE10" w14:textId="77777777" w:rsidR="00B7549B" w:rsidRDefault="00B7549B" w:rsidP="00B7549B">
      <w:r>
        <w:t xml:space="preserve">Relevant to the goal and </w:t>
      </w:r>
      <w:proofErr w:type="gramStart"/>
      <w:r>
        <w:t>coming to a conclusion</w:t>
      </w:r>
      <w:proofErr w:type="gramEnd"/>
      <w:r>
        <w:t xml:space="preserve"> at the end, the data gathered in this </w:t>
      </w:r>
      <w:proofErr w:type="spellStart"/>
      <w:r>
        <w:t>needfinding</w:t>
      </w:r>
      <w:proofErr w:type="spellEnd"/>
      <w:r>
        <w:t xml:space="preserve"> exercise will help answer the following data inventory questions:</w:t>
      </w:r>
    </w:p>
    <w:p w14:paraId="4B4C990A" w14:textId="1DFA3FE0" w:rsidR="003E00B0" w:rsidRDefault="003E00B0" w:rsidP="003E00B0">
      <w:pPr>
        <w:pStyle w:val="ListParagraph"/>
        <w:numPr>
          <w:ilvl w:val="3"/>
          <w:numId w:val="49"/>
        </w:numPr>
      </w:pPr>
      <w:r>
        <w:t>(#3) W</w:t>
      </w:r>
      <w:r>
        <w:t>hat is the context of the task? What else is competing for users' attention?</w:t>
      </w:r>
    </w:p>
    <w:p w14:paraId="18924B43" w14:textId="77777777" w:rsidR="003E00B0" w:rsidRDefault="003E00B0" w:rsidP="003E00B0">
      <w:pPr>
        <w:pStyle w:val="ListParagraph"/>
        <w:numPr>
          <w:ilvl w:val="3"/>
          <w:numId w:val="49"/>
        </w:numPr>
      </w:pPr>
      <w:r>
        <w:t>(#4) What are their goals?  What are they trying to accomplish?</w:t>
      </w:r>
    </w:p>
    <w:p w14:paraId="3F5E0236" w14:textId="610117C7" w:rsidR="003E00B0" w:rsidRDefault="003E00B0" w:rsidP="003E00B0">
      <w:pPr>
        <w:pStyle w:val="ListParagraph"/>
        <w:numPr>
          <w:ilvl w:val="3"/>
          <w:numId w:val="49"/>
        </w:numPr>
      </w:pPr>
      <w:r>
        <w:t xml:space="preserve">(#5) What do they need?  </w:t>
      </w:r>
      <w:r w:rsidRPr="001D3E12">
        <w:t xml:space="preserve">What are the physical objects? </w:t>
      </w:r>
      <w:r>
        <w:t xml:space="preserve"> </w:t>
      </w:r>
      <w:r w:rsidRPr="001D3E12">
        <w:t>What information do they need? What collaborators do they need?</w:t>
      </w:r>
    </w:p>
    <w:p w14:paraId="73D02867" w14:textId="69264A4A" w:rsidR="003E00B0" w:rsidRDefault="003E00B0" w:rsidP="003E00B0">
      <w:pPr>
        <w:pStyle w:val="ListParagraph"/>
        <w:numPr>
          <w:ilvl w:val="3"/>
          <w:numId w:val="49"/>
        </w:numPr>
      </w:pPr>
      <w:r>
        <w:t>(#</w:t>
      </w:r>
      <w:r>
        <w:t>6</w:t>
      </w:r>
      <w:r>
        <w:t xml:space="preserve">) </w:t>
      </w:r>
      <w:r>
        <w:t>W</w:t>
      </w:r>
      <w:r w:rsidRPr="003E00B0">
        <w:t>hat are their tasks? What are they doing physically, cognitively, socially?</w:t>
      </w:r>
    </w:p>
    <w:p w14:paraId="01FA20FD" w14:textId="2A09D479" w:rsidR="003E00B0" w:rsidRPr="003C38D5" w:rsidRDefault="003E00B0" w:rsidP="005F228C">
      <w:pPr>
        <w:pStyle w:val="ListParagraph"/>
        <w:numPr>
          <w:ilvl w:val="3"/>
          <w:numId w:val="49"/>
        </w:numPr>
      </w:pPr>
      <w:r>
        <w:t>(#</w:t>
      </w:r>
      <w:r>
        <w:t>7</w:t>
      </w:r>
      <w:r>
        <w:t xml:space="preserve">) </w:t>
      </w:r>
      <w:r>
        <w:t>W</w:t>
      </w:r>
      <w:r>
        <w:t>hat are the subtasks? How do they accomplish those subtasks?</w:t>
      </w:r>
    </w:p>
    <w:p w14:paraId="1275C0A1" w14:textId="77777777" w:rsidR="003E00B0" w:rsidRDefault="003E00B0" w:rsidP="00314FD6"/>
    <w:p w14:paraId="4E359B4E" w14:textId="77777777" w:rsidR="00C035BA" w:rsidRDefault="00C035BA" w:rsidP="00314FD6"/>
    <w:p w14:paraId="4222DD02" w14:textId="58FCC353" w:rsidR="00D308CA" w:rsidRDefault="000D206B" w:rsidP="000D206B">
      <w:pPr>
        <w:pStyle w:val="Heading1"/>
      </w:pPr>
      <w:r>
        <w:t xml:space="preserve">needfinding plan 3: </w:t>
      </w:r>
      <w:r w:rsidR="007A6A56">
        <w:t xml:space="preserve">existing ui evalutaion </w:t>
      </w:r>
    </w:p>
    <w:p w14:paraId="76B7F458" w14:textId="41683C6D" w:rsidR="00314FD6" w:rsidRDefault="00E52B45" w:rsidP="00D308CA">
      <w:r>
        <w:t xml:space="preserve">The final stage of this design lifecycle </w:t>
      </w:r>
      <w:proofErr w:type="spellStart"/>
      <w:r>
        <w:t>needfinding</w:t>
      </w:r>
      <w:proofErr w:type="spellEnd"/>
      <w:r>
        <w:t xml:space="preserve"> with be evaluating existing user interfaces.  </w:t>
      </w:r>
    </w:p>
    <w:p w14:paraId="56E2FE5C" w14:textId="3BFB8449" w:rsidR="00E52B45" w:rsidRDefault="00E52B45" w:rsidP="00E52B45">
      <w:pPr>
        <w:pStyle w:val="Heading2"/>
      </w:pPr>
      <w:r>
        <w:t>Summary of Existing UI Evaluation</w:t>
      </w:r>
    </w:p>
    <w:p w14:paraId="3B0EB0DF" w14:textId="51EB6DC0" w:rsidR="00E52B45" w:rsidRDefault="00E52B45" w:rsidP="00E52B45">
      <w:r>
        <w:t xml:space="preserve">For this </w:t>
      </w:r>
      <w:proofErr w:type="spellStart"/>
      <w:r>
        <w:t>needfinding</w:t>
      </w:r>
      <w:proofErr w:type="spellEnd"/>
      <w:r>
        <w:t xml:space="preserve"> </w:t>
      </w:r>
      <w:r w:rsidR="00404F49">
        <w:t>exercise</w:t>
      </w:r>
      <w:r>
        <w:t xml:space="preserve">, I will ask user to evaluate existing UIs.  </w:t>
      </w:r>
      <w:r w:rsidR="00404F49">
        <w:t xml:space="preserve">Users </w:t>
      </w:r>
      <w:r w:rsidR="00B01D58">
        <w:t>w</w:t>
      </w:r>
      <w:r>
        <w:t>ill</w:t>
      </w:r>
      <w:r w:rsidR="00B01D58">
        <w:t xml:space="preserve"> be asked to</w:t>
      </w:r>
      <w:r w:rsidR="00325FBD">
        <w:t xml:space="preserve"> </w:t>
      </w:r>
      <w:r>
        <w:t>assess Googles device management interface via the Googl</w:t>
      </w:r>
      <w:r w:rsidR="00325FBD">
        <w:t xml:space="preserve">e Home app for Windows.  This is Googles main application with which a user can add, remove, and manage </w:t>
      </w:r>
      <w:r w:rsidR="00B01D58">
        <w:t>Googles</w:t>
      </w:r>
      <w:r w:rsidR="00325FBD">
        <w:t xml:space="preserve"> flagship devices.  </w:t>
      </w:r>
      <w:r w:rsidR="005815B6">
        <w:t xml:space="preserve">Being that </w:t>
      </w:r>
      <w:r w:rsidR="00A04D93">
        <w:t xml:space="preserve">Google is another popular producer of electronic devices, all of which need to </w:t>
      </w:r>
      <w:r w:rsidR="00B01D58">
        <w:t>be managed</w:t>
      </w:r>
      <w:r w:rsidR="00A04D93">
        <w:t xml:space="preserve"> from somewhere</w:t>
      </w:r>
      <w:r w:rsidR="00B01D58">
        <w:t xml:space="preserve">, the Google device management UI will provide a valid comparison to the effort one needs to manage.  I will note the ease with which the user can add a device, and subsequently manage that device from the Windows PC interface.  This will include how easy it is for the user to navigate to the device management UI, the number of clicks it takes to get there, and the amount of time it takes for the user to complete the task of managing a device.  </w:t>
      </w:r>
      <w:r w:rsidR="00A04D93">
        <w:t xml:space="preserve"> </w:t>
      </w:r>
      <w:r w:rsidR="005815B6">
        <w:t xml:space="preserve">I expect this exercise to help me understand why and how one interface performs better than the other.  </w:t>
      </w:r>
    </w:p>
    <w:p w14:paraId="7C35593C" w14:textId="5A78116D" w:rsidR="00B77E42" w:rsidRDefault="00B77E42" w:rsidP="00B77E42">
      <w:pPr>
        <w:pStyle w:val="Heading2"/>
      </w:pPr>
      <w:r>
        <w:t>Minimizing Biased Data</w:t>
      </w:r>
    </w:p>
    <w:p w14:paraId="4B415D7C" w14:textId="1A47D4E0" w:rsidR="00B77E42" w:rsidRDefault="00B77E42" w:rsidP="00B77E42">
      <w:proofErr w:type="gramStart"/>
      <w:r>
        <w:t>Similar to</w:t>
      </w:r>
      <w:proofErr w:type="gramEnd"/>
      <w:r>
        <w:t xml:space="preserve"> the </w:t>
      </w:r>
      <w:proofErr w:type="spellStart"/>
      <w:r>
        <w:t>needfinding</w:t>
      </w:r>
      <w:proofErr w:type="spellEnd"/>
      <w:r>
        <w:t xml:space="preserve"> during the think-</w:t>
      </w:r>
      <w:proofErr w:type="spellStart"/>
      <w:r>
        <w:t>alound</w:t>
      </w:r>
      <w:proofErr w:type="spellEnd"/>
      <w:r>
        <w:t xml:space="preserve">, it will be vital to minimize any confirmation bias that may occur.  The </w:t>
      </w:r>
      <w:r w:rsidR="00324CA7">
        <w:t>theory</w:t>
      </w:r>
      <w:r>
        <w:t xml:space="preserve"> that preconceived </w:t>
      </w:r>
      <w:r w:rsidR="00324CA7">
        <w:t xml:space="preserve">notions lead to </w:t>
      </w:r>
      <w:r>
        <w:t xml:space="preserve">“we see what we want to see” will be mitigated </w:t>
      </w:r>
      <w:r w:rsidR="00324CA7">
        <w:t xml:space="preserve">by testing my beliefs empirically, and by involving more than a few individuals in this </w:t>
      </w:r>
      <w:proofErr w:type="spellStart"/>
      <w:r w:rsidR="00324CA7">
        <w:t>needfinding</w:t>
      </w:r>
      <w:proofErr w:type="spellEnd"/>
      <w:r w:rsidR="00324CA7">
        <w:t xml:space="preserve"> process.  </w:t>
      </w:r>
      <w:r w:rsidR="00AE6BDB">
        <w:t xml:space="preserve">Also, I will avoid any social desirability bias by keeping my motives to myself.  I want to gather qualitative data here, so I will not tell the user my reason behind measuring clicks or timing certain tasks.  Moreover, I will keep my observations naturalistic by letting the user make errors if that is the path they are going down.  </w:t>
      </w:r>
    </w:p>
    <w:p w14:paraId="50BE5F2E" w14:textId="77777777" w:rsidR="00B7549B" w:rsidRDefault="00B7549B" w:rsidP="00B77E42"/>
    <w:p w14:paraId="06C56C28" w14:textId="77777777" w:rsidR="003E00B0" w:rsidRDefault="003E00B0" w:rsidP="003E00B0">
      <w:pPr>
        <w:pStyle w:val="Heading2"/>
      </w:pPr>
      <w:r>
        <w:lastRenderedPageBreak/>
        <w:t>Data Inventory</w:t>
      </w:r>
    </w:p>
    <w:p w14:paraId="4FDE3298" w14:textId="77777777" w:rsidR="00B7549B" w:rsidRDefault="00B7549B" w:rsidP="00B7549B">
      <w:r>
        <w:t xml:space="preserve">Relevant to the goal and </w:t>
      </w:r>
      <w:proofErr w:type="gramStart"/>
      <w:r>
        <w:t>coming to a conclusion</w:t>
      </w:r>
      <w:proofErr w:type="gramEnd"/>
      <w:r>
        <w:t xml:space="preserve"> at the end, the data gathered in this </w:t>
      </w:r>
      <w:proofErr w:type="spellStart"/>
      <w:r>
        <w:t>needfinding</w:t>
      </w:r>
      <w:proofErr w:type="spellEnd"/>
      <w:r>
        <w:t xml:space="preserve"> exercise will help answer the following data inventory questions:</w:t>
      </w:r>
    </w:p>
    <w:p w14:paraId="77DED23B" w14:textId="77777777" w:rsidR="003E00B0" w:rsidRDefault="003E00B0" w:rsidP="003E00B0">
      <w:pPr>
        <w:pStyle w:val="ListParagraph"/>
        <w:numPr>
          <w:ilvl w:val="3"/>
          <w:numId w:val="49"/>
        </w:numPr>
      </w:pPr>
      <w:r>
        <w:t>(#4) What are their goals?  What are they trying to accomplish?</w:t>
      </w:r>
    </w:p>
    <w:p w14:paraId="3A34217D" w14:textId="77777777" w:rsidR="003E00B0" w:rsidRDefault="003E00B0" w:rsidP="003E00B0">
      <w:pPr>
        <w:pStyle w:val="ListParagraph"/>
        <w:numPr>
          <w:ilvl w:val="3"/>
          <w:numId w:val="49"/>
        </w:numPr>
      </w:pPr>
      <w:r>
        <w:t xml:space="preserve">(#5) What do they need?  </w:t>
      </w:r>
      <w:r w:rsidRPr="001D3E12">
        <w:t xml:space="preserve">What are the physical objects? </w:t>
      </w:r>
      <w:r>
        <w:t xml:space="preserve"> </w:t>
      </w:r>
      <w:r w:rsidRPr="001D3E12">
        <w:t>What information do they need? What collaborators do they need?</w:t>
      </w:r>
    </w:p>
    <w:p w14:paraId="7CF57C38" w14:textId="77777777" w:rsidR="003E00B0" w:rsidRDefault="003E00B0" w:rsidP="003E00B0">
      <w:pPr>
        <w:pStyle w:val="ListParagraph"/>
        <w:numPr>
          <w:ilvl w:val="3"/>
          <w:numId w:val="49"/>
        </w:numPr>
      </w:pPr>
      <w:r>
        <w:t>(#6) W</w:t>
      </w:r>
      <w:r w:rsidRPr="003E00B0">
        <w:t>hat are their tasks? What are they doing physically, cognitively, socially?</w:t>
      </w:r>
    </w:p>
    <w:p w14:paraId="70AB58F1" w14:textId="77777777" w:rsidR="003E00B0" w:rsidRPr="003C38D5" w:rsidRDefault="003E00B0" w:rsidP="003E00B0">
      <w:pPr>
        <w:pStyle w:val="ListParagraph"/>
        <w:numPr>
          <w:ilvl w:val="3"/>
          <w:numId w:val="49"/>
        </w:numPr>
      </w:pPr>
      <w:r>
        <w:t>(#7) What are the subtasks? How do they accomplish those subtasks?</w:t>
      </w:r>
    </w:p>
    <w:p w14:paraId="0034DB15" w14:textId="77777777" w:rsidR="003E00B0" w:rsidRPr="00B77E42" w:rsidRDefault="003E00B0" w:rsidP="00B77E42"/>
    <w:sectPr w:rsidR="003E00B0" w:rsidRPr="00B77E42" w:rsidSect="00641ADD">
      <w:headerReference w:type="even" r:id="rId11"/>
      <w:headerReference w:type="default" r:id="rId12"/>
      <w:footerReference w:type="even" r:id="rId13"/>
      <w:footerReference w:type="default" r:id="rId14"/>
      <w:headerReference w:type="first" r:id="rId15"/>
      <w:footerReference w:type="first" r:id="rId16"/>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2E5EA" w14:textId="77777777" w:rsidR="00656B37" w:rsidRDefault="00656B37" w:rsidP="00126D77">
      <w:r>
        <w:separator/>
      </w:r>
    </w:p>
  </w:endnote>
  <w:endnote w:type="continuationSeparator" w:id="0">
    <w:p w14:paraId="78B7B7C7" w14:textId="77777777" w:rsidR="00656B37" w:rsidRDefault="00656B37"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A0B69" w14:textId="77777777" w:rsidR="00656B37" w:rsidRDefault="00656B37" w:rsidP="0060186D">
      <w:pPr>
        <w:spacing w:after="0" w:line="110" w:lineRule="exact"/>
      </w:pPr>
    </w:p>
  </w:footnote>
  <w:footnote w:type="continuationSeparator" w:id="0">
    <w:p w14:paraId="3B46702B" w14:textId="77777777" w:rsidR="00656B37" w:rsidRPr="00BB7AEF" w:rsidRDefault="00656B37" w:rsidP="00BB7AEF">
      <w:pPr>
        <w:spacing w:after="0" w:line="20" w:lineRule="exact"/>
        <w:rPr>
          <w:sz w:val="2"/>
        </w:rPr>
      </w:pPr>
    </w:p>
  </w:footnote>
  <w:footnote w:type="continuationNotice" w:id="1">
    <w:p w14:paraId="694F0EE4" w14:textId="77777777" w:rsidR="00656B37" w:rsidRPr="00AE67B5" w:rsidRDefault="00656B37"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3F68D0"/>
    <w:multiLevelType w:val="hybridMultilevel"/>
    <w:tmpl w:val="117880D6"/>
    <w:lvl w:ilvl="0" w:tplc="04090001">
      <w:start w:val="1"/>
      <w:numFmt w:val="bullet"/>
      <w:lvlText w:val=""/>
      <w:lvlJc w:val="left"/>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31"/>
  </w:num>
  <w:num w:numId="3">
    <w:abstractNumId w:val="2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15"/>
  </w:num>
  <w:num w:numId="7">
    <w:abstractNumId w:val="33"/>
  </w:num>
  <w:num w:numId="8">
    <w:abstractNumId w:val="8"/>
  </w:num>
  <w:num w:numId="9">
    <w:abstractNumId w:val="34"/>
  </w:num>
  <w:num w:numId="10">
    <w:abstractNumId w:val="14"/>
  </w:num>
  <w:num w:numId="11">
    <w:abstractNumId w:val="10"/>
  </w:num>
  <w:num w:numId="12">
    <w:abstractNumId w:val="27"/>
  </w:num>
  <w:num w:numId="13">
    <w:abstractNumId w:val="13"/>
  </w:num>
  <w:num w:numId="14">
    <w:abstractNumId w:val="30"/>
  </w:num>
  <w:num w:numId="15">
    <w:abstractNumId w:val="37"/>
  </w:num>
  <w:num w:numId="16">
    <w:abstractNumId w:val="35"/>
    <w:lvlOverride w:ilvl="0">
      <w:startOverride w:val="1"/>
    </w:lvlOverride>
  </w:num>
  <w:num w:numId="17">
    <w:abstractNumId w:val="35"/>
    <w:lvlOverride w:ilvl="0">
      <w:startOverride w:val="1"/>
    </w:lvlOverride>
  </w:num>
  <w:num w:numId="18">
    <w:abstractNumId w:val="35"/>
    <w:lvlOverride w:ilvl="0">
      <w:startOverride w:val="1"/>
    </w:lvlOverride>
  </w:num>
  <w:num w:numId="19">
    <w:abstractNumId w:val="35"/>
    <w:lvlOverride w:ilvl="0">
      <w:startOverride w:val="1"/>
    </w:lvlOverride>
  </w:num>
  <w:num w:numId="20">
    <w:abstractNumId w:val="35"/>
    <w:lvlOverride w:ilvl="0">
      <w:startOverride w:val="1"/>
    </w:lvlOverride>
  </w:num>
  <w:num w:numId="21">
    <w:abstractNumId w:val="35"/>
    <w:lvlOverride w:ilvl="0">
      <w:startOverride w:val="1"/>
    </w:lvlOverride>
  </w:num>
  <w:num w:numId="22">
    <w:abstractNumId w:val="0"/>
  </w:num>
  <w:num w:numId="23">
    <w:abstractNumId w:val="28"/>
  </w:num>
  <w:num w:numId="24">
    <w:abstractNumId w:val="28"/>
    <w:lvlOverride w:ilvl="0">
      <w:startOverride w:val="1"/>
    </w:lvlOverride>
  </w:num>
  <w:num w:numId="25">
    <w:abstractNumId w:val="36"/>
  </w:num>
  <w:num w:numId="26">
    <w:abstractNumId w:val="7"/>
  </w:num>
  <w:num w:numId="27">
    <w:abstractNumId w:val="18"/>
  </w:num>
  <w:num w:numId="28">
    <w:abstractNumId w:val="19"/>
  </w:num>
  <w:num w:numId="29">
    <w:abstractNumId w:val="4"/>
  </w:num>
  <w:num w:numId="30">
    <w:abstractNumId w:val="2"/>
  </w:num>
  <w:num w:numId="31">
    <w:abstractNumId w:val="12"/>
  </w:num>
  <w:num w:numId="32">
    <w:abstractNumId w:val="16"/>
  </w:num>
  <w:num w:numId="33">
    <w:abstractNumId w:val="1"/>
  </w:num>
  <w:num w:numId="34">
    <w:abstractNumId w:val="17"/>
  </w:num>
  <w:num w:numId="35">
    <w:abstractNumId w:val="21"/>
  </w:num>
  <w:num w:numId="36">
    <w:abstractNumId w:val="9"/>
  </w:num>
  <w:num w:numId="37">
    <w:abstractNumId w:val="29"/>
  </w:num>
  <w:num w:numId="38">
    <w:abstractNumId w:val="24"/>
  </w:num>
  <w:num w:numId="39">
    <w:abstractNumId w:val="23"/>
  </w:num>
  <w:num w:numId="40">
    <w:abstractNumId w:val="20"/>
  </w:num>
  <w:num w:numId="41">
    <w:abstractNumId w:val="11"/>
  </w:num>
  <w:num w:numId="42">
    <w:abstractNumId w:val="25"/>
  </w:num>
  <w:num w:numId="43">
    <w:abstractNumId w:val="38"/>
  </w:num>
  <w:num w:numId="44">
    <w:abstractNumId w:val="22"/>
  </w:num>
  <w:num w:numId="45">
    <w:abstractNumId w:val="39"/>
  </w:num>
  <w:num w:numId="46">
    <w:abstractNumId w:val="32"/>
  </w:num>
  <w:num w:numId="47">
    <w:abstractNumId w:val="3"/>
  </w:num>
  <w:num w:numId="48">
    <w:abstractNumId w:val="22"/>
    <w:lvlOverride w:ilvl="0">
      <w:startOverride w:val="1"/>
    </w:lvlOverride>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3E39"/>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86D81"/>
    <w:rsid w:val="00091B87"/>
    <w:rsid w:val="000A01AF"/>
    <w:rsid w:val="000A14A8"/>
    <w:rsid w:val="000A402D"/>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0BD1"/>
    <w:rsid w:val="000D1C05"/>
    <w:rsid w:val="000D206B"/>
    <w:rsid w:val="000D230A"/>
    <w:rsid w:val="000D24B3"/>
    <w:rsid w:val="000D6A8A"/>
    <w:rsid w:val="000E1BD8"/>
    <w:rsid w:val="000E2391"/>
    <w:rsid w:val="000E4B49"/>
    <w:rsid w:val="000F0152"/>
    <w:rsid w:val="000F5ACE"/>
    <w:rsid w:val="000F6C8C"/>
    <w:rsid w:val="001026FF"/>
    <w:rsid w:val="00106BC3"/>
    <w:rsid w:val="0011139F"/>
    <w:rsid w:val="00117ECF"/>
    <w:rsid w:val="001226B8"/>
    <w:rsid w:val="001227A5"/>
    <w:rsid w:val="001245A0"/>
    <w:rsid w:val="00124EC2"/>
    <w:rsid w:val="00126D77"/>
    <w:rsid w:val="00132FF3"/>
    <w:rsid w:val="00135B1D"/>
    <w:rsid w:val="001366F3"/>
    <w:rsid w:val="00141B95"/>
    <w:rsid w:val="0014513A"/>
    <w:rsid w:val="001468F9"/>
    <w:rsid w:val="0014733E"/>
    <w:rsid w:val="00150453"/>
    <w:rsid w:val="001508F7"/>
    <w:rsid w:val="00151FB5"/>
    <w:rsid w:val="00155D9A"/>
    <w:rsid w:val="00156F11"/>
    <w:rsid w:val="001609D3"/>
    <w:rsid w:val="00160B76"/>
    <w:rsid w:val="00161673"/>
    <w:rsid w:val="001641AC"/>
    <w:rsid w:val="00164951"/>
    <w:rsid w:val="00165E00"/>
    <w:rsid w:val="0016672B"/>
    <w:rsid w:val="00167085"/>
    <w:rsid w:val="00167747"/>
    <w:rsid w:val="0017086D"/>
    <w:rsid w:val="0017206B"/>
    <w:rsid w:val="00172F24"/>
    <w:rsid w:val="00173B0C"/>
    <w:rsid w:val="00173D74"/>
    <w:rsid w:val="00173F22"/>
    <w:rsid w:val="00175365"/>
    <w:rsid w:val="00176C48"/>
    <w:rsid w:val="00176F2D"/>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A774C"/>
    <w:rsid w:val="001B415A"/>
    <w:rsid w:val="001B681E"/>
    <w:rsid w:val="001B6C0C"/>
    <w:rsid w:val="001C00F6"/>
    <w:rsid w:val="001C5252"/>
    <w:rsid w:val="001C52FB"/>
    <w:rsid w:val="001C60A6"/>
    <w:rsid w:val="001C6182"/>
    <w:rsid w:val="001C737D"/>
    <w:rsid w:val="001C7DFD"/>
    <w:rsid w:val="001C7E2A"/>
    <w:rsid w:val="001D2B7D"/>
    <w:rsid w:val="001D3E12"/>
    <w:rsid w:val="001D7DCD"/>
    <w:rsid w:val="001E0F5D"/>
    <w:rsid w:val="001E21C6"/>
    <w:rsid w:val="001E265E"/>
    <w:rsid w:val="001E2A54"/>
    <w:rsid w:val="001E30C7"/>
    <w:rsid w:val="001E3257"/>
    <w:rsid w:val="001E56D1"/>
    <w:rsid w:val="001E5E5E"/>
    <w:rsid w:val="001F07CB"/>
    <w:rsid w:val="001F1496"/>
    <w:rsid w:val="001F1E50"/>
    <w:rsid w:val="001F4393"/>
    <w:rsid w:val="001F4AFC"/>
    <w:rsid w:val="001F5005"/>
    <w:rsid w:val="001F5AFD"/>
    <w:rsid w:val="001F72A1"/>
    <w:rsid w:val="00201989"/>
    <w:rsid w:val="00203DBD"/>
    <w:rsid w:val="002052ED"/>
    <w:rsid w:val="00206ACA"/>
    <w:rsid w:val="002109C8"/>
    <w:rsid w:val="002132E3"/>
    <w:rsid w:val="00214DA1"/>
    <w:rsid w:val="0022085A"/>
    <w:rsid w:val="00223D65"/>
    <w:rsid w:val="0022524E"/>
    <w:rsid w:val="00226450"/>
    <w:rsid w:val="0022738A"/>
    <w:rsid w:val="00227B52"/>
    <w:rsid w:val="002360E0"/>
    <w:rsid w:val="00236BE1"/>
    <w:rsid w:val="0024142B"/>
    <w:rsid w:val="002418FE"/>
    <w:rsid w:val="00242D8F"/>
    <w:rsid w:val="00244C89"/>
    <w:rsid w:val="00244DA3"/>
    <w:rsid w:val="00245E51"/>
    <w:rsid w:val="00251DA6"/>
    <w:rsid w:val="00253913"/>
    <w:rsid w:val="002540F0"/>
    <w:rsid w:val="00257B56"/>
    <w:rsid w:val="00260A81"/>
    <w:rsid w:val="0026126F"/>
    <w:rsid w:val="00265EB5"/>
    <w:rsid w:val="00266C96"/>
    <w:rsid w:val="00270834"/>
    <w:rsid w:val="0027188D"/>
    <w:rsid w:val="00271FF2"/>
    <w:rsid w:val="00272991"/>
    <w:rsid w:val="00280650"/>
    <w:rsid w:val="00281FCB"/>
    <w:rsid w:val="002839B1"/>
    <w:rsid w:val="0028491E"/>
    <w:rsid w:val="00287386"/>
    <w:rsid w:val="00290E84"/>
    <w:rsid w:val="00293BC0"/>
    <w:rsid w:val="002948EC"/>
    <w:rsid w:val="0029620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5FB2"/>
    <w:rsid w:val="002D71BC"/>
    <w:rsid w:val="002E20C6"/>
    <w:rsid w:val="002E3618"/>
    <w:rsid w:val="002E3F1B"/>
    <w:rsid w:val="002E47E0"/>
    <w:rsid w:val="002E486D"/>
    <w:rsid w:val="002F4298"/>
    <w:rsid w:val="002F4366"/>
    <w:rsid w:val="002F5798"/>
    <w:rsid w:val="002F5AAC"/>
    <w:rsid w:val="002F5D9D"/>
    <w:rsid w:val="002F7302"/>
    <w:rsid w:val="002F78C5"/>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4CA7"/>
    <w:rsid w:val="003259C7"/>
    <w:rsid w:val="00325FBD"/>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38D5"/>
    <w:rsid w:val="003C529A"/>
    <w:rsid w:val="003D0ED4"/>
    <w:rsid w:val="003D6955"/>
    <w:rsid w:val="003E00B0"/>
    <w:rsid w:val="003E098F"/>
    <w:rsid w:val="003E21C6"/>
    <w:rsid w:val="003E687F"/>
    <w:rsid w:val="003E7050"/>
    <w:rsid w:val="003F106D"/>
    <w:rsid w:val="003F7B8C"/>
    <w:rsid w:val="004027C6"/>
    <w:rsid w:val="00404F49"/>
    <w:rsid w:val="00407341"/>
    <w:rsid w:val="004075D5"/>
    <w:rsid w:val="004078D4"/>
    <w:rsid w:val="00410089"/>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105"/>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97060"/>
    <w:rsid w:val="004A11B2"/>
    <w:rsid w:val="004A25C9"/>
    <w:rsid w:val="004A3E87"/>
    <w:rsid w:val="004A49BA"/>
    <w:rsid w:val="004A639B"/>
    <w:rsid w:val="004B0181"/>
    <w:rsid w:val="004B1B29"/>
    <w:rsid w:val="004B2D19"/>
    <w:rsid w:val="004B422E"/>
    <w:rsid w:val="004B59B2"/>
    <w:rsid w:val="004B75CF"/>
    <w:rsid w:val="004C7019"/>
    <w:rsid w:val="004D3C90"/>
    <w:rsid w:val="004E725D"/>
    <w:rsid w:val="004F0C8B"/>
    <w:rsid w:val="004F2849"/>
    <w:rsid w:val="004F286C"/>
    <w:rsid w:val="004F59AE"/>
    <w:rsid w:val="004F59E4"/>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15B6"/>
    <w:rsid w:val="00582118"/>
    <w:rsid w:val="005838F8"/>
    <w:rsid w:val="00585205"/>
    <w:rsid w:val="005946D4"/>
    <w:rsid w:val="0059530D"/>
    <w:rsid w:val="005961B9"/>
    <w:rsid w:val="00597142"/>
    <w:rsid w:val="005A67C5"/>
    <w:rsid w:val="005A757A"/>
    <w:rsid w:val="005B0A9F"/>
    <w:rsid w:val="005B5440"/>
    <w:rsid w:val="005B7109"/>
    <w:rsid w:val="005C15AC"/>
    <w:rsid w:val="005C20EF"/>
    <w:rsid w:val="005C277F"/>
    <w:rsid w:val="005C35A0"/>
    <w:rsid w:val="005C44D9"/>
    <w:rsid w:val="005C4890"/>
    <w:rsid w:val="005C5B9C"/>
    <w:rsid w:val="005C7195"/>
    <w:rsid w:val="005C7986"/>
    <w:rsid w:val="005D2A31"/>
    <w:rsid w:val="005D618E"/>
    <w:rsid w:val="005D795E"/>
    <w:rsid w:val="005E41E0"/>
    <w:rsid w:val="005E7273"/>
    <w:rsid w:val="005F44C5"/>
    <w:rsid w:val="005F592D"/>
    <w:rsid w:val="0060098C"/>
    <w:rsid w:val="0060186D"/>
    <w:rsid w:val="00601AF3"/>
    <w:rsid w:val="006038FC"/>
    <w:rsid w:val="0060451B"/>
    <w:rsid w:val="00604BAA"/>
    <w:rsid w:val="0060759C"/>
    <w:rsid w:val="006078B1"/>
    <w:rsid w:val="0061058D"/>
    <w:rsid w:val="00610FD9"/>
    <w:rsid w:val="00611EDA"/>
    <w:rsid w:val="00613F6B"/>
    <w:rsid w:val="0062248D"/>
    <w:rsid w:val="006239DF"/>
    <w:rsid w:val="00623CC4"/>
    <w:rsid w:val="0062657D"/>
    <w:rsid w:val="00626ED7"/>
    <w:rsid w:val="00627A0B"/>
    <w:rsid w:val="00631C61"/>
    <w:rsid w:val="006324F1"/>
    <w:rsid w:val="00633795"/>
    <w:rsid w:val="00633FF5"/>
    <w:rsid w:val="00635310"/>
    <w:rsid w:val="006403FC"/>
    <w:rsid w:val="00641ADD"/>
    <w:rsid w:val="00645E4C"/>
    <w:rsid w:val="00647F1D"/>
    <w:rsid w:val="0065221C"/>
    <w:rsid w:val="00652FE8"/>
    <w:rsid w:val="006542D6"/>
    <w:rsid w:val="00656180"/>
    <w:rsid w:val="00656B37"/>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6F736C"/>
    <w:rsid w:val="007008BF"/>
    <w:rsid w:val="00703884"/>
    <w:rsid w:val="007043C8"/>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A56"/>
    <w:rsid w:val="007A6F58"/>
    <w:rsid w:val="007A71BC"/>
    <w:rsid w:val="007B06C5"/>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DA1"/>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8F6D4B"/>
    <w:rsid w:val="00900DF3"/>
    <w:rsid w:val="009023D1"/>
    <w:rsid w:val="00902FC4"/>
    <w:rsid w:val="00905E9C"/>
    <w:rsid w:val="00907467"/>
    <w:rsid w:val="00923476"/>
    <w:rsid w:val="009239B2"/>
    <w:rsid w:val="00925331"/>
    <w:rsid w:val="00927C2B"/>
    <w:rsid w:val="009322EE"/>
    <w:rsid w:val="00941BF5"/>
    <w:rsid w:val="009431E6"/>
    <w:rsid w:val="009452D1"/>
    <w:rsid w:val="00947290"/>
    <w:rsid w:val="009476F0"/>
    <w:rsid w:val="0095024D"/>
    <w:rsid w:val="00951C77"/>
    <w:rsid w:val="00953795"/>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83981"/>
    <w:rsid w:val="0099108D"/>
    <w:rsid w:val="00993B55"/>
    <w:rsid w:val="00994583"/>
    <w:rsid w:val="009947FE"/>
    <w:rsid w:val="00994B2F"/>
    <w:rsid w:val="00995A40"/>
    <w:rsid w:val="009A0588"/>
    <w:rsid w:val="009A2E02"/>
    <w:rsid w:val="009A3B1C"/>
    <w:rsid w:val="009A5B14"/>
    <w:rsid w:val="009A63EC"/>
    <w:rsid w:val="009B0151"/>
    <w:rsid w:val="009B6743"/>
    <w:rsid w:val="009B7A17"/>
    <w:rsid w:val="009C1A53"/>
    <w:rsid w:val="009C216A"/>
    <w:rsid w:val="009C282D"/>
    <w:rsid w:val="009C2A4D"/>
    <w:rsid w:val="009C4542"/>
    <w:rsid w:val="009D06F1"/>
    <w:rsid w:val="009D1863"/>
    <w:rsid w:val="009D22F3"/>
    <w:rsid w:val="009D4549"/>
    <w:rsid w:val="009D4DAC"/>
    <w:rsid w:val="009D4EEF"/>
    <w:rsid w:val="009D51D1"/>
    <w:rsid w:val="009D758D"/>
    <w:rsid w:val="009D7F79"/>
    <w:rsid w:val="009E2C14"/>
    <w:rsid w:val="009E2F1C"/>
    <w:rsid w:val="009E51CE"/>
    <w:rsid w:val="009E574D"/>
    <w:rsid w:val="009E646C"/>
    <w:rsid w:val="009F0750"/>
    <w:rsid w:val="009F20B1"/>
    <w:rsid w:val="009F436A"/>
    <w:rsid w:val="009F4E73"/>
    <w:rsid w:val="009F56DE"/>
    <w:rsid w:val="009F7C5B"/>
    <w:rsid w:val="00A0489D"/>
    <w:rsid w:val="00A049B0"/>
    <w:rsid w:val="00A04D93"/>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9E4"/>
    <w:rsid w:val="00A37E91"/>
    <w:rsid w:val="00A40A23"/>
    <w:rsid w:val="00A43232"/>
    <w:rsid w:val="00A43B24"/>
    <w:rsid w:val="00A43ED8"/>
    <w:rsid w:val="00A46351"/>
    <w:rsid w:val="00A47C62"/>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37EE"/>
    <w:rsid w:val="00A849E6"/>
    <w:rsid w:val="00A86465"/>
    <w:rsid w:val="00A9001A"/>
    <w:rsid w:val="00A90791"/>
    <w:rsid w:val="00AA2587"/>
    <w:rsid w:val="00AA2F32"/>
    <w:rsid w:val="00AA31C2"/>
    <w:rsid w:val="00AA7119"/>
    <w:rsid w:val="00AA79B2"/>
    <w:rsid w:val="00AB0875"/>
    <w:rsid w:val="00AB3C0D"/>
    <w:rsid w:val="00AC1278"/>
    <w:rsid w:val="00AC329D"/>
    <w:rsid w:val="00AC3D12"/>
    <w:rsid w:val="00AC47DB"/>
    <w:rsid w:val="00AC6E0B"/>
    <w:rsid w:val="00AC76AD"/>
    <w:rsid w:val="00AE0D65"/>
    <w:rsid w:val="00AE3E19"/>
    <w:rsid w:val="00AE57E1"/>
    <w:rsid w:val="00AE67B5"/>
    <w:rsid w:val="00AE67D0"/>
    <w:rsid w:val="00AE6807"/>
    <w:rsid w:val="00AE6BDB"/>
    <w:rsid w:val="00AF270E"/>
    <w:rsid w:val="00AF51C9"/>
    <w:rsid w:val="00AF601A"/>
    <w:rsid w:val="00B01D58"/>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549B"/>
    <w:rsid w:val="00B76173"/>
    <w:rsid w:val="00B77E42"/>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2CF7"/>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35BA"/>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3F22"/>
    <w:rsid w:val="00C6496F"/>
    <w:rsid w:val="00C65766"/>
    <w:rsid w:val="00C67614"/>
    <w:rsid w:val="00C707E0"/>
    <w:rsid w:val="00C70978"/>
    <w:rsid w:val="00C723D1"/>
    <w:rsid w:val="00C747D7"/>
    <w:rsid w:val="00C77125"/>
    <w:rsid w:val="00C77715"/>
    <w:rsid w:val="00C8256C"/>
    <w:rsid w:val="00C86398"/>
    <w:rsid w:val="00C87192"/>
    <w:rsid w:val="00C905C2"/>
    <w:rsid w:val="00C91FB9"/>
    <w:rsid w:val="00C924C2"/>
    <w:rsid w:val="00C93659"/>
    <w:rsid w:val="00C958E5"/>
    <w:rsid w:val="00C95EE0"/>
    <w:rsid w:val="00C97DE6"/>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49DA"/>
    <w:rsid w:val="00D074AB"/>
    <w:rsid w:val="00D112AC"/>
    <w:rsid w:val="00D144BF"/>
    <w:rsid w:val="00D17872"/>
    <w:rsid w:val="00D2157B"/>
    <w:rsid w:val="00D21B21"/>
    <w:rsid w:val="00D21F21"/>
    <w:rsid w:val="00D2472D"/>
    <w:rsid w:val="00D25E1A"/>
    <w:rsid w:val="00D2630C"/>
    <w:rsid w:val="00D2687B"/>
    <w:rsid w:val="00D308CA"/>
    <w:rsid w:val="00D32B2A"/>
    <w:rsid w:val="00D35E39"/>
    <w:rsid w:val="00D3689C"/>
    <w:rsid w:val="00D40A85"/>
    <w:rsid w:val="00D41949"/>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65C3"/>
    <w:rsid w:val="00DA7F95"/>
    <w:rsid w:val="00DB249D"/>
    <w:rsid w:val="00DB36F4"/>
    <w:rsid w:val="00DB648C"/>
    <w:rsid w:val="00DB66B4"/>
    <w:rsid w:val="00DB73BC"/>
    <w:rsid w:val="00DC139F"/>
    <w:rsid w:val="00DC41EF"/>
    <w:rsid w:val="00DC57A0"/>
    <w:rsid w:val="00DC5CF0"/>
    <w:rsid w:val="00DD2A23"/>
    <w:rsid w:val="00DD55B6"/>
    <w:rsid w:val="00DD619D"/>
    <w:rsid w:val="00DD687F"/>
    <w:rsid w:val="00DE0A9C"/>
    <w:rsid w:val="00DE0FEE"/>
    <w:rsid w:val="00DE307B"/>
    <w:rsid w:val="00DE3218"/>
    <w:rsid w:val="00DE5E6B"/>
    <w:rsid w:val="00DE5FD1"/>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52B45"/>
    <w:rsid w:val="00E61D4D"/>
    <w:rsid w:val="00E61FFD"/>
    <w:rsid w:val="00E6664C"/>
    <w:rsid w:val="00E671AA"/>
    <w:rsid w:val="00E71A6A"/>
    <w:rsid w:val="00E71DDC"/>
    <w:rsid w:val="00E758DC"/>
    <w:rsid w:val="00E7629E"/>
    <w:rsid w:val="00E76D13"/>
    <w:rsid w:val="00E8133C"/>
    <w:rsid w:val="00E82BEA"/>
    <w:rsid w:val="00E834EC"/>
    <w:rsid w:val="00E85386"/>
    <w:rsid w:val="00E86D4C"/>
    <w:rsid w:val="00E877EE"/>
    <w:rsid w:val="00E953DD"/>
    <w:rsid w:val="00E96C48"/>
    <w:rsid w:val="00E972F7"/>
    <w:rsid w:val="00EA7B3D"/>
    <w:rsid w:val="00EB1D20"/>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5D30"/>
    <w:rsid w:val="00F06BB2"/>
    <w:rsid w:val="00F06D58"/>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3718D"/>
    <w:rsid w:val="00F4028C"/>
    <w:rsid w:val="00F42F5D"/>
    <w:rsid w:val="00F47227"/>
    <w:rsid w:val="00F47F65"/>
    <w:rsid w:val="00F51A59"/>
    <w:rsid w:val="00F530B4"/>
    <w:rsid w:val="00F53319"/>
    <w:rsid w:val="00F55E11"/>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0EE5"/>
    <w:rsid w:val="00FB39F0"/>
    <w:rsid w:val="00FB3E7E"/>
    <w:rsid w:val="00FB609A"/>
    <w:rsid w:val="00FB616F"/>
    <w:rsid w:val="00FB6E06"/>
    <w:rsid w:val="00FC1ADA"/>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3325</TotalTime>
  <Pages>8</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15</cp:revision>
  <cp:lastPrinted>2019-05-10T20:56:00Z</cp:lastPrinted>
  <dcterms:created xsi:type="dcterms:W3CDTF">2022-01-27T20:54:00Z</dcterms:created>
  <dcterms:modified xsi:type="dcterms:W3CDTF">2022-01-31T02:29:00Z</dcterms:modified>
</cp:coreProperties>
</file>