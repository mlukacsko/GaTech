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7ECF" w14:textId="399E4CAC" w:rsidR="0020139F" w:rsidRPr="0020139F" w:rsidRDefault="0020139F" w:rsidP="0020139F">
      <w:pPr>
        <w:pStyle w:val="Title"/>
      </w:pPr>
      <w:r>
        <w:t>Human Computer Interaction – CS6750 Project Check-In 1</w:t>
      </w:r>
    </w:p>
    <w:p w14:paraId="5F871ED8" w14:textId="42C26D62" w:rsidR="00FF7B33" w:rsidRPr="00FF7B33" w:rsidRDefault="0020139F" w:rsidP="00126D77">
      <w:pPr>
        <w:pStyle w:val="Subtitle"/>
      </w:pPr>
      <w:r>
        <w:t>Michael Lukacsko</w:t>
      </w:r>
      <w:r w:rsidR="00FF7B33">
        <w:br/>
      </w:r>
      <w:r>
        <w:t>mlukacsko3</w:t>
      </w:r>
      <w:r w:rsidR="00FF7B33" w:rsidRPr="00FF7B33">
        <w:t>@</w:t>
      </w:r>
      <w:r w:rsidR="00FD25E7">
        <w:t>gatech.edu</w:t>
      </w:r>
    </w:p>
    <w:p w14:paraId="77C7DD8E" w14:textId="3CFC80AA" w:rsidR="00D5034D" w:rsidRDefault="00F454ED" w:rsidP="00B4491E">
      <w:pPr>
        <w:pStyle w:val="Heading1"/>
      </w:pPr>
      <w:r>
        <w:t>introduction</w:t>
      </w:r>
    </w:p>
    <w:p w14:paraId="52167AA5" w14:textId="2899D152" w:rsidR="00F454ED" w:rsidRDefault="00F454ED" w:rsidP="00CC25B3">
      <w:r>
        <w:t xml:space="preserve">The domain I will be exploring for the final project will be the workout and exercise vertical.  More specifically, I will be looking at the inability to setup workout splits </w:t>
      </w:r>
      <w:r w:rsidR="00A87882">
        <w:t xml:space="preserve">from within the Peloton app.  </w:t>
      </w:r>
      <w:r w:rsidR="00616ADC">
        <w:t xml:space="preserve">For those who are not familiar with this, workout splits are when a person is </w:t>
      </w:r>
      <w:r w:rsidR="00616ADC">
        <w:rPr>
          <w:rFonts w:eastAsiaTheme="minorHAnsi"/>
        </w:rPr>
        <w:t>dividing training sessions to focus on different movements, lifts, or body regions</w:t>
      </w:r>
      <w:r w:rsidR="00616ADC">
        <w:rPr>
          <w:rFonts w:eastAsiaTheme="minorHAnsi"/>
        </w:rPr>
        <w:t xml:space="preserve">.  For example, a 4 day split might look like legs on day 1, back and biceps on day 2, chest and triceps on day 3, and legs again on day 4. </w:t>
      </w:r>
    </w:p>
    <w:p w14:paraId="5C1E40F8" w14:textId="77777777" w:rsidR="00A87882" w:rsidRDefault="00A87882" w:rsidP="00CC25B3">
      <w:r>
        <w:t xml:space="preserve">With the coronavirus pandemic, new wearable technology, and increased desire to workout from home, fitness has moved from the gym to people houses.  What I will introduce in the introduction section of this paper will summarize the following: </w:t>
      </w:r>
    </w:p>
    <w:p w14:paraId="6D36B379" w14:textId="22740BF1" w:rsidR="00A87882" w:rsidRDefault="00A87882" w:rsidP="00A87882">
      <w:pPr>
        <w:pStyle w:val="ListParagraph"/>
        <w:numPr>
          <w:ilvl w:val="0"/>
          <w:numId w:val="49"/>
        </w:numPr>
      </w:pPr>
      <w:r>
        <w:t>A drive to move from the gym to the home for fitness</w:t>
      </w:r>
    </w:p>
    <w:p w14:paraId="19C1D112" w14:textId="3D3F5F1D" w:rsidR="00A87882" w:rsidRDefault="00A87882" w:rsidP="00A87882">
      <w:pPr>
        <w:pStyle w:val="ListParagraph"/>
        <w:numPr>
          <w:ilvl w:val="1"/>
          <w:numId w:val="49"/>
        </w:numPr>
      </w:pPr>
      <w:r>
        <w:t>This will include some numbers from online sources about the total number of users that utilize fitness apps</w:t>
      </w:r>
    </w:p>
    <w:p w14:paraId="4330B6B9" w14:textId="13B6E2E8" w:rsidR="00A87882" w:rsidRDefault="00A87882" w:rsidP="00A87882">
      <w:pPr>
        <w:pStyle w:val="ListParagraph"/>
        <w:numPr>
          <w:ilvl w:val="0"/>
          <w:numId w:val="49"/>
        </w:numPr>
      </w:pPr>
      <w:r>
        <w:t>An overview of the Peloton app</w:t>
      </w:r>
    </w:p>
    <w:p w14:paraId="6A2B938E" w14:textId="158C52C9" w:rsidR="00A87882" w:rsidRDefault="00A87882" w:rsidP="00A87882">
      <w:pPr>
        <w:pStyle w:val="ListParagraph"/>
        <w:numPr>
          <w:ilvl w:val="1"/>
          <w:numId w:val="49"/>
        </w:numPr>
      </w:pPr>
      <w:r>
        <w:t>The types of workouts are available</w:t>
      </w:r>
    </w:p>
    <w:p w14:paraId="3253E513" w14:textId="6F5514BA" w:rsidR="00A87882" w:rsidRDefault="00A87882" w:rsidP="00A87882">
      <w:pPr>
        <w:pStyle w:val="ListParagraph"/>
        <w:numPr>
          <w:ilvl w:val="1"/>
          <w:numId w:val="49"/>
        </w:numPr>
      </w:pPr>
      <w:r>
        <w:t>The ability to attend live and prerecorded workouts</w:t>
      </w:r>
    </w:p>
    <w:p w14:paraId="2E09299E" w14:textId="6EDA418A" w:rsidR="00A87882" w:rsidRDefault="00A87882" w:rsidP="00A87882">
      <w:pPr>
        <w:pStyle w:val="ListParagraph"/>
        <w:numPr>
          <w:ilvl w:val="1"/>
          <w:numId w:val="49"/>
        </w:numPr>
      </w:pPr>
      <w:r>
        <w:t>Filtering to narrow down class types</w:t>
      </w:r>
    </w:p>
    <w:p w14:paraId="46114FC1" w14:textId="196B3835" w:rsidR="00A87882" w:rsidRDefault="00A87882" w:rsidP="00A87882">
      <w:pPr>
        <w:pStyle w:val="ListParagraph"/>
        <w:numPr>
          <w:ilvl w:val="1"/>
          <w:numId w:val="49"/>
        </w:numPr>
      </w:pPr>
      <w:r>
        <w:t>Filtering for other user preferred workouts</w:t>
      </w:r>
    </w:p>
    <w:p w14:paraId="41580619" w14:textId="6E1B3824" w:rsidR="00A87882" w:rsidRDefault="00A87882" w:rsidP="00A87882">
      <w:pPr>
        <w:pStyle w:val="ListParagraph"/>
        <w:numPr>
          <w:ilvl w:val="0"/>
          <w:numId w:val="49"/>
        </w:numPr>
      </w:pPr>
      <w:r>
        <w:t>An overview of the problem – this is that workout splits are not supported functionality</w:t>
      </w:r>
    </w:p>
    <w:p w14:paraId="2545C0F4" w14:textId="0EC42D40" w:rsidR="00A87882" w:rsidRDefault="00616ADC" w:rsidP="00A87882">
      <w:pPr>
        <w:pStyle w:val="ListParagraph"/>
        <w:numPr>
          <w:ilvl w:val="1"/>
          <w:numId w:val="49"/>
        </w:numPr>
      </w:pPr>
      <w:r>
        <w:t xml:space="preserve">Users can select classes that focus on a specific bod part – arms, legs, abs, etc.  </w:t>
      </w:r>
    </w:p>
    <w:p w14:paraId="1708BC4E" w14:textId="559089F2" w:rsidR="00616ADC" w:rsidRDefault="00616ADC" w:rsidP="00A87882">
      <w:pPr>
        <w:pStyle w:val="ListParagraph"/>
        <w:numPr>
          <w:ilvl w:val="1"/>
          <w:numId w:val="49"/>
        </w:numPr>
      </w:pPr>
      <w:r>
        <w:t xml:space="preserve">Users cannot setup a schedule using a predefined split schedule.  </w:t>
      </w:r>
    </w:p>
    <w:p w14:paraId="2508E53A" w14:textId="79DFC230" w:rsidR="00616ADC" w:rsidRDefault="00616ADC" w:rsidP="00616ADC"/>
    <w:p w14:paraId="1829A0B4" w14:textId="77777777" w:rsidR="00616ADC" w:rsidRDefault="00616ADC" w:rsidP="00616ADC"/>
    <w:p w14:paraId="4994B3D5" w14:textId="6F96A3AF" w:rsidR="00616ADC" w:rsidRDefault="00616ADC" w:rsidP="00616ADC">
      <w:pPr>
        <w:pStyle w:val="Heading1"/>
      </w:pPr>
      <w:r>
        <w:lastRenderedPageBreak/>
        <w:t>initial needfinding</w:t>
      </w:r>
    </w:p>
    <w:p w14:paraId="76B7F458" w14:textId="717AE078" w:rsidR="00314FD6" w:rsidRDefault="00616ADC" w:rsidP="00616ADC">
      <w:r>
        <w:t xml:space="preserve">The </w:t>
      </w:r>
      <w:proofErr w:type="spellStart"/>
      <w:r>
        <w:t>needfinding</w:t>
      </w:r>
      <w:proofErr w:type="spellEnd"/>
      <w:r>
        <w:t xml:space="preserve"> exercise will cover the following:</w:t>
      </w:r>
    </w:p>
    <w:p w14:paraId="12026218" w14:textId="188B94F9" w:rsidR="00616ADC" w:rsidRDefault="00616ADC" w:rsidP="00616ADC">
      <w:pPr>
        <w:pStyle w:val="ListParagraph"/>
        <w:numPr>
          <w:ilvl w:val="0"/>
          <w:numId w:val="50"/>
        </w:numPr>
      </w:pPr>
      <w:r>
        <w:t>More detail about the problem space</w:t>
      </w:r>
    </w:p>
    <w:p w14:paraId="3DDEC95B" w14:textId="4B85239B" w:rsidR="00616ADC" w:rsidRDefault="00616ADC" w:rsidP="00616ADC">
      <w:pPr>
        <w:pStyle w:val="ListParagraph"/>
        <w:numPr>
          <w:ilvl w:val="1"/>
          <w:numId w:val="50"/>
        </w:numPr>
      </w:pPr>
      <w:r>
        <w:t xml:space="preserve">What benefits are there to using workout splits? </w:t>
      </w:r>
    </w:p>
    <w:p w14:paraId="4DB3C0CF" w14:textId="5A240BD3" w:rsidR="00616ADC" w:rsidRDefault="00616ADC" w:rsidP="00616ADC">
      <w:pPr>
        <w:pStyle w:val="ListParagraph"/>
        <w:numPr>
          <w:ilvl w:val="1"/>
          <w:numId w:val="50"/>
        </w:numPr>
      </w:pPr>
      <w:r>
        <w:t>What cons are there to using workout splits</w:t>
      </w:r>
    </w:p>
    <w:p w14:paraId="33E6849B" w14:textId="678FC61B" w:rsidR="00616ADC" w:rsidRDefault="00616ADC" w:rsidP="00616ADC">
      <w:pPr>
        <w:pStyle w:val="ListParagraph"/>
        <w:numPr>
          <w:ilvl w:val="1"/>
          <w:numId w:val="50"/>
        </w:numPr>
      </w:pPr>
      <w:r>
        <w:t xml:space="preserve">The pros </w:t>
      </w:r>
      <w:r w:rsidR="00A76AF5">
        <w:t>must</w:t>
      </w:r>
      <w:r>
        <w:t xml:space="preserve"> outweigh the cons…</w:t>
      </w:r>
    </w:p>
    <w:p w14:paraId="390D7D66" w14:textId="374C9A78" w:rsidR="00616ADC" w:rsidRDefault="00A76AF5" w:rsidP="00616ADC">
      <w:pPr>
        <w:pStyle w:val="ListParagraph"/>
        <w:numPr>
          <w:ilvl w:val="0"/>
          <w:numId w:val="50"/>
        </w:numPr>
      </w:pPr>
      <w:r>
        <w:t>The user types</w:t>
      </w:r>
    </w:p>
    <w:p w14:paraId="10CEB35B" w14:textId="48CE3D37" w:rsidR="00A76AF5" w:rsidRDefault="00A76AF5" w:rsidP="00A76AF5">
      <w:pPr>
        <w:pStyle w:val="ListParagraph"/>
        <w:numPr>
          <w:ilvl w:val="1"/>
          <w:numId w:val="50"/>
        </w:numPr>
      </w:pPr>
      <w:r>
        <w:t xml:space="preserve">This will be everyone who </w:t>
      </w:r>
    </w:p>
    <w:p w14:paraId="2B0F4C83" w14:textId="2F3467BF" w:rsidR="00A76AF5" w:rsidRDefault="00A76AF5" w:rsidP="00A76AF5">
      <w:pPr>
        <w:pStyle w:val="ListParagraph"/>
        <w:numPr>
          <w:ilvl w:val="2"/>
          <w:numId w:val="50"/>
        </w:numPr>
      </w:pPr>
      <w:r>
        <w:t>Owns a cell phone</w:t>
      </w:r>
    </w:p>
    <w:p w14:paraId="087CCE80" w14:textId="47DA0A28" w:rsidR="00A76AF5" w:rsidRDefault="00A76AF5" w:rsidP="00A76AF5">
      <w:pPr>
        <w:pStyle w:val="ListParagraph"/>
        <w:numPr>
          <w:ilvl w:val="2"/>
          <w:numId w:val="50"/>
        </w:numPr>
      </w:pPr>
      <w:r>
        <w:t>Is over 18</w:t>
      </w:r>
    </w:p>
    <w:p w14:paraId="12C47E1F" w14:textId="28384317" w:rsidR="00A76AF5" w:rsidRDefault="00A76AF5" w:rsidP="00A76AF5">
      <w:pPr>
        <w:pStyle w:val="ListParagraph"/>
        <w:numPr>
          <w:ilvl w:val="2"/>
          <w:numId w:val="50"/>
        </w:numPr>
      </w:pPr>
      <w:r>
        <w:t>Engage in either bodyweight or weighted workout</w:t>
      </w:r>
    </w:p>
    <w:p w14:paraId="117289CC" w14:textId="499C600A" w:rsidR="00A76AF5" w:rsidRDefault="00A76AF5" w:rsidP="00A76AF5">
      <w:pPr>
        <w:pStyle w:val="ListParagraph"/>
        <w:numPr>
          <w:ilvl w:val="0"/>
          <w:numId w:val="50"/>
        </w:numPr>
      </w:pPr>
      <w:proofErr w:type="spellStart"/>
      <w:r>
        <w:t>Needfinding</w:t>
      </w:r>
      <w:proofErr w:type="spellEnd"/>
      <w:r>
        <w:t xml:space="preserve"> plan</w:t>
      </w:r>
    </w:p>
    <w:p w14:paraId="0F1D2C96" w14:textId="54F73421" w:rsidR="00A76AF5" w:rsidRDefault="00A76AF5" w:rsidP="00A76AF5">
      <w:pPr>
        <w:pStyle w:val="ListParagraph"/>
        <w:numPr>
          <w:ilvl w:val="1"/>
          <w:numId w:val="50"/>
        </w:numPr>
      </w:pPr>
      <w:r>
        <w:t>Survey</w:t>
      </w:r>
    </w:p>
    <w:p w14:paraId="2A97B6B9" w14:textId="77ACF87E" w:rsidR="00A76AF5" w:rsidRDefault="00A76AF5" w:rsidP="00A76AF5">
      <w:pPr>
        <w:pStyle w:val="ListParagraph"/>
        <w:numPr>
          <w:ilvl w:val="1"/>
          <w:numId w:val="50"/>
        </w:numPr>
      </w:pPr>
      <w:r>
        <w:t>Product Reviews</w:t>
      </w:r>
    </w:p>
    <w:p w14:paraId="41C5E598" w14:textId="20E0784D" w:rsidR="00A76AF5" w:rsidRDefault="00A76AF5" w:rsidP="00A76AF5">
      <w:pPr>
        <w:pStyle w:val="ListParagraph"/>
        <w:numPr>
          <w:ilvl w:val="0"/>
          <w:numId w:val="50"/>
        </w:numPr>
      </w:pPr>
      <w:proofErr w:type="spellStart"/>
      <w:r>
        <w:t>Needfinidng</w:t>
      </w:r>
      <w:proofErr w:type="spellEnd"/>
      <w:r>
        <w:t xml:space="preserve"> results</w:t>
      </w:r>
    </w:p>
    <w:p w14:paraId="5E73E808" w14:textId="0B3C6DAD" w:rsidR="00A76AF5" w:rsidRDefault="00A76AF5" w:rsidP="00A76AF5">
      <w:pPr>
        <w:pStyle w:val="ListParagraph"/>
        <w:numPr>
          <w:ilvl w:val="1"/>
          <w:numId w:val="50"/>
        </w:numPr>
      </w:pPr>
      <w:r>
        <w:t xml:space="preserve">What does the survey say about this problem space? </w:t>
      </w:r>
    </w:p>
    <w:p w14:paraId="284847A3" w14:textId="4FA4B373" w:rsidR="00A76AF5" w:rsidRDefault="00A76AF5" w:rsidP="00A76AF5">
      <w:pPr>
        <w:pStyle w:val="ListParagraph"/>
        <w:numPr>
          <w:ilvl w:val="1"/>
          <w:numId w:val="50"/>
        </w:numPr>
      </w:pPr>
      <w:r>
        <w:t xml:space="preserve">Who are the users? </w:t>
      </w:r>
    </w:p>
    <w:p w14:paraId="7C8531F8" w14:textId="4FC2D457" w:rsidR="004F611B" w:rsidRDefault="004F611B" w:rsidP="00A76AF5">
      <w:pPr>
        <w:pStyle w:val="ListParagraph"/>
        <w:numPr>
          <w:ilvl w:val="1"/>
          <w:numId w:val="50"/>
        </w:numPr>
      </w:pPr>
      <w:r>
        <w:t xml:space="preserve">Where are the users? </w:t>
      </w:r>
    </w:p>
    <w:p w14:paraId="00905C81" w14:textId="1BFAEFC4" w:rsidR="00A76AF5" w:rsidRDefault="00A76AF5" w:rsidP="00A76AF5">
      <w:pPr>
        <w:pStyle w:val="ListParagraph"/>
        <w:numPr>
          <w:ilvl w:val="1"/>
          <w:numId w:val="50"/>
        </w:numPr>
      </w:pPr>
      <w:r>
        <w:t xml:space="preserve">What are the users needs? </w:t>
      </w:r>
    </w:p>
    <w:p w14:paraId="414CBFDE" w14:textId="60D7BE19" w:rsidR="00A76AF5" w:rsidRPr="00D308CA" w:rsidRDefault="00A76AF5" w:rsidP="004F611B">
      <w:pPr>
        <w:pStyle w:val="ListParagraph"/>
        <w:numPr>
          <w:ilvl w:val="1"/>
          <w:numId w:val="50"/>
        </w:numPr>
      </w:pPr>
      <w:r>
        <w:t>What are the current task</w:t>
      </w:r>
      <w:r w:rsidR="004F611B">
        <w:t>s</w:t>
      </w:r>
      <w:r>
        <w:t xml:space="preserve">/subtasks of users? </w:t>
      </w:r>
    </w:p>
    <w:sectPr w:rsidR="00A76AF5" w:rsidRPr="00D308CA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1A9F" w14:textId="77777777" w:rsidR="006E6510" w:rsidRDefault="006E6510" w:rsidP="00126D77">
      <w:r>
        <w:separator/>
      </w:r>
    </w:p>
  </w:endnote>
  <w:endnote w:type="continuationSeparator" w:id="0">
    <w:p w14:paraId="3317D285" w14:textId="77777777" w:rsidR="006E6510" w:rsidRDefault="006E6510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3AD6" w14:textId="77777777" w:rsidR="006E6510" w:rsidRDefault="006E6510" w:rsidP="0060186D">
      <w:pPr>
        <w:spacing w:after="0" w:line="110" w:lineRule="exact"/>
      </w:pPr>
    </w:p>
  </w:footnote>
  <w:footnote w:type="continuationSeparator" w:id="0">
    <w:p w14:paraId="69D88A33" w14:textId="77777777" w:rsidR="006E6510" w:rsidRPr="00BB7AEF" w:rsidRDefault="006E6510" w:rsidP="00BB7AEF">
      <w:pPr>
        <w:spacing w:after="0" w:line="20" w:lineRule="exact"/>
        <w:rPr>
          <w:sz w:val="2"/>
        </w:rPr>
      </w:pPr>
    </w:p>
  </w:footnote>
  <w:footnote w:type="continuationNotice" w:id="1">
    <w:p w14:paraId="6E8840E4" w14:textId="77777777" w:rsidR="006E6510" w:rsidRPr="00AE67B5" w:rsidRDefault="006E6510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A84DE1"/>
    <w:multiLevelType w:val="hybridMultilevel"/>
    <w:tmpl w:val="4212F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82361F8"/>
    <w:multiLevelType w:val="hybridMultilevel"/>
    <w:tmpl w:val="1004D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</w:num>
  <w:num w:numId="6">
    <w:abstractNumId w:val="15"/>
  </w:num>
  <w:num w:numId="7">
    <w:abstractNumId w:val="34"/>
  </w:num>
  <w:num w:numId="8">
    <w:abstractNumId w:val="8"/>
  </w:num>
  <w:num w:numId="9">
    <w:abstractNumId w:val="35"/>
  </w:num>
  <w:num w:numId="10">
    <w:abstractNumId w:val="14"/>
  </w:num>
  <w:num w:numId="11">
    <w:abstractNumId w:val="10"/>
  </w:num>
  <w:num w:numId="12">
    <w:abstractNumId w:val="28"/>
  </w:num>
  <w:num w:numId="13">
    <w:abstractNumId w:val="13"/>
  </w:num>
  <w:num w:numId="14">
    <w:abstractNumId w:val="31"/>
  </w:num>
  <w:num w:numId="15">
    <w:abstractNumId w:val="38"/>
  </w:num>
  <w:num w:numId="16">
    <w:abstractNumId w:val="36"/>
    <w:lvlOverride w:ilvl="0">
      <w:startOverride w:val="1"/>
    </w:lvlOverride>
  </w:num>
  <w:num w:numId="17">
    <w:abstractNumId w:val="36"/>
    <w:lvlOverride w:ilvl="0">
      <w:startOverride w:val="1"/>
    </w:lvlOverride>
  </w:num>
  <w:num w:numId="18">
    <w:abstractNumId w:val="36"/>
    <w:lvlOverride w:ilvl="0">
      <w:startOverride w:val="1"/>
    </w:lvlOverride>
  </w:num>
  <w:num w:numId="19">
    <w:abstractNumId w:val="36"/>
    <w:lvlOverride w:ilvl="0">
      <w:startOverride w:val="1"/>
    </w:lvlOverride>
  </w:num>
  <w:num w:numId="20">
    <w:abstractNumId w:val="36"/>
    <w:lvlOverride w:ilvl="0">
      <w:startOverride w:val="1"/>
    </w:lvlOverride>
  </w:num>
  <w:num w:numId="21">
    <w:abstractNumId w:val="36"/>
    <w:lvlOverride w:ilvl="0">
      <w:startOverride w:val="1"/>
    </w:lvlOverride>
  </w:num>
  <w:num w:numId="22">
    <w:abstractNumId w:val="0"/>
  </w:num>
  <w:num w:numId="23">
    <w:abstractNumId w:val="29"/>
  </w:num>
  <w:num w:numId="24">
    <w:abstractNumId w:val="29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9"/>
  </w:num>
  <w:num w:numId="28">
    <w:abstractNumId w:val="20"/>
  </w:num>
  <w:num w:numId="29">
    <w:abstractNumId w:val="5"/>
  </w:num>
  <w:num w:numId="30">
    <w:abstractNumId w:val="2"/>
  </w:num>
  <w:num w:numId="31">
    <w:abstractNumId w:val="12"/>
  </w:num>
  <w:num w:numId="32">
    <w:abstractNumId w:val="16"/>
  </w:num>
  <w:num w:numId="33">
    <w:abstractNumId w:val="1"/>
  </w:num>
  <w:num w:numId="34">
    <w:abstractNumId w:val="17"/>
  </w:num>
  <w:num w:numId="35">
    <w:abstractNumId w:val="22"/>
  </w:num>
  <w:num w:numId="36">
    <w:abstractNumId w:val="9"/>
  </w:num>
  <w:num w:numId="37">
    <w:abstractNumId w:val="30"/>
  </w:num>
  <w:num w:numId="38">
    <w:abstractNumId w:val="25"/>
  </w:num>
  <w:num w:numId="39">
    <w:abstractNumId w:val="24"/>
  </w:num>
  <w:num w:numId="40">
    <w:abstractNumId w:val="21"/>
  </w:num>
  <w:num w:numId="41">
    <w:abstractNumId w:val="11"/>
  </w:num>
  <w:num w:numId="42">
    <w:abstractNumId w:val="26"/>
  </w:num>
  <w:num w:numId="43">
    <w:abstractNumId w:val="39"/>
  </w:num>
  <w:num w:numId="44">
    <w:abstractNumId w:val="23"/>
  </w:num>
  <w:num w:numId="45">
    <w:abstractNumId w:val="40"/>
  </w:num>
  <w:num w:numId="46">
    <w:abstractNumId w:val="33"/>
  </w:num>
  <w:num w:numId="47">
    <w:abstractNumId w:val="4"/>
  </w:num>
  <w:num w:numId="48">
    <w:abstractNumId w:val="23"/>
    <w:lvlOverride w:ilvl="0">
      <w:startOverride w:val="1"/>
    </w:lvlOverride>
  </w:num>
  <w:num w:numId="49">
    <w:abstractNumId w:val="3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139F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11B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16ADC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510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76AF5"/>
    <w:rsid w:val="00A8026B"/>
    <w:rsid w:val="00A82ECA"/>
    <w:rsid w:val="00A849E6"/>
    <w:rsid w:val="00A86465"/>
    <w:rsid w:val="00A87882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112D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54E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21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3</cp:revision>
  <cp:lastPrinted>2019-05-10T20:56:00Z</cp:lastPrinted>
  <dcterms:created xsi:type="dcterms:W3CDTF">2022-04-04T01:32:00Z</dcterms:created>
  <dcterms:modified xsi:type="dcterms:W3CDTF">2022-04-04T01:50:00Z</dcterms:modified>
</cp:coreProperties>
</file>